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68"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268"/>
      </w:tblGrid>
      <w:tr w:rsidR="00C8082F" w:rsidRPr="009208AC" w14:paraId="11C0CC4C" w14:textId="77777777" w:rsidTr="00036903">
        <w:trPr>
          <w:trHeight w:val="13065"/>
        </w:trPr>
        <w:tc>
          <w:tcPr>
            <w:tcW w:w="9268" w:type="dxa"/>
            <w:tcBorders>
              <w:top w:val="nil"/>
              <w:left w:val="nil"/>
              <w:bottom w:val="nil"/>
              <w:right w:val="nil"/>
            </w:tcBorders>
          </w:tcPr>
          <w:p w14:paraId="1C17AA2B" w14:textId="77777777" w:rsidR="00C8082F" w:rsidRPr="00036903" w:rsidRDefault="00C8082F" w:rsidP="00036903"/>
          <w:p w14:paraId="52E7E945" w14:textId="77777777" w:rsidR="00C8082F" w:rsidRDefault="00C8082F" w:rsidP="00036903"/>
          <w:p w14:paraId="25ECD801" w14:textId="77777777" w:rsidR="00C8082F" w:rsidRDefault="00C8082F" w:rsidP="00036903"/>
          <w:p w14:paraId="0A277356" w14:textId="62F4B088" w:rsidR="00C8082F" w:rsidRPr="00562066" w:rsidRDefault="00562066" w:rsidP="008C6F95">
            <w:pPr>
              <w:pStyle w:val="DeckBlattThema"/>
            </w:pPr>
            <w:r w:rsidRPr="00562066">
              <w:t>I believe I can fly V2.0 – Detektion und Klassifikation von NUI-Flugbefehlen anhand einzelner Farbkamera-Bilder</w:t>
            </w:r>
          </w:p>
          <w:p w14:paraId="26805CF8" w14:textId="77777777" w:rsidR="00C8082F" w:rsidRDefault="00C8082F" w:rsidP="00036903">
            <w:pPr>
              <w:pStyle w:val="DeckblattZentriert"/>
            </w:pPr>
          </w:p>
          <w:p w14:paraId="257B6ED0" w14:textId="77777777" w:rsidR="00C8082F" w:rsidRDefault="00C8082F" w:rsidP="00036903"/>
          <w:p w14:paraId="0B56D771" w14:textId="6E033EB3" w:rsidR="00C8082F" w:rsidRPr="00485E16" w:rsidRDefault="003F3E2D" w:rsidP="00FE3F4D">
            <w:pPr>
              <w:pStyle w:val="DeckblattZentriert"/>
              <w:rPr>
                <w:sz w:val="28"/>
              </w:rPr>
            </w:pPr>
            <w:r>
              <w:rPr>
                <w:sz w:val="28"/>
              </w:rPr>
              <w:t>Studienarbeit</w:t>
            </w:r>
          </w:p>
          <w:p w14:paraId="1D93AE2B" w14:textId="77777777" w:rsidR="00FE3F4D" w:rsidRPr="00485E16" w:rsidRDefault="00FE3F4D" w:rsidP="00FE3F4D">
            <w:pPr>
              <w:pStyle w:val="DeckblattZentriert"/>
            </w:pPr>
          </w:p>
          <w:p w14:paraId="458D703A" w14:textId="77777777" w:rsidR="00AD1CA1" w:rsidRPr="00485E16" w:rsidRDefault="00AD1CA1" w:rsidP="00036903">
            <w:pPr>
              <w:pStyle w:val="DeckblattZentriert"/>
            </w:pPr>
          </w:p>
          <w:p w14:paraId="5E173B48" w14:textId="77777777" w:rsidR="00C8082F" w:rsidRPr="006B7054" w:rsidRDefault="00C8082F" w:rsidP="00036903">
            <w:pPr>
              <w:pStyle w:val="DeckblattZentriert"/>
            </w:pPr>
            <w:r>
              <w:t xml:space="preserve">des </w:t>
            </w:r>
            <w:r w:rsidR="00A31ECF">
              <w:t>Studiengang</w:t>
            </w:r>
            <w:r w:rsidRPr="006B7054">
              <w:t>s</w:t>
            </w:r>
            <w:r w:rsidR="00A31ECF">
              <w:t xml:space="preserve"> Informatik</w:t>
            </w:r>
            <w:r w:rsidR="00A31ECF">
              <w:br/>
              <w:t>Studienrichtung</w:t>
            </w:r>
            <w:r w:rsidRPr="006B7054">
              <w:t xml:space="preserve"> Informationstechnik/Angewandte Informatik</w:t>
            </w:r>
          </w:p>
          <w:p w14:paraId="3C4A2DAC" w14:textId="77777777" w:rsidR="00C8082F" w:rsidRPr="006B7054" w:rsidRDefault="00C8082F" w:rsidP="00036903">
            <w:pPr>
              <w:pStyle w:val="DeckblattZentriert"/>
            </w:pPr>
          </w:p>
          <w:p w14:paraId="04C6E446" w14:textId="77777777" w:rsidR="005742F3" w:rsidRDefault="00C8082F" w:rsidP="00036903">
            <w:pPr>
              <w:pStyle w:val="DeckblattZentriert"/>
            </w:pPr>
            <w:r>
              <w:t xml:space="preserve">an der </w:t>
            </w:r>
          </w:p>
          <w:p w14:paraId="5D2FFB2A" w14:textId="77777777" w:rsidR="00AD1CA1" w:rsidRDefault="00AD1CA1" w:rsidP="00036903">
            <w:pPr>
              <w:pStyle w:val="DeckblattZentriert"/>
            </w:pPr>
          </w:p>
          <w:p w14:paraId="14C35AC5" w14:textId="77777777" w:rsidR="00C8082F" w:rsidRDefault="005742F3" w:rsidP="00036903">
            <w:pPr>
              <w:pStyle w:val="DeckblattZentriert"/>
            </w:pPr>
            <w:r>
              <w:t>Dualen Hochschule Baden-Württemberg Karlsruhe</w:t>
            </w:r>
          </w:p>
          <w:p w14:paraId="257DE93F" w14:textId="77777777" w:rsidR="00C8082F" w:rsidRDefault="00C8082F" w:rsidP="00036903">
            <w:pPr>
              <w:pStyle w:val="Block"/>
            </w:pPr>
          </w:p>
          <w:p w14:paraId="6A69D9C5" w14:textId="77777777" w:rsidR="00C8082F" w:rsidRDefault="00C8082F" w:rsidP="00036903">
            <w:pPr>
              <w:pStyle w:val="DeckblattZentriert"/>
            </w:pPr>
            <w:r>
              <w:t>von</w:t>
            </w:r>
          </w:p>
          <w:p w14:paraId="79D44A22" w14:textId="77777777" w:rsidR="00C8082F" w:rsidRDefault="00C8082F" w:rsidP="00036903">
            <w:pPr>
              <w:pStyle w:val="DeckblattZentriert"/>
            </w:pPr>
          </w:p>
          <w:p w14:paraId="602CE5F2" w14:textId="4C143EDF" w:rsidR="00C8082F" w:rsidRPr="003F3E2D" w:rsidRDefault="003F3E2D" w:rsidP="00036903">
            <w:pPr>
              <w:pStyle w:val="DeckblattZentriert"/>
            </w:pPr>
            <w:r w:rsidRPr="003F3E2D">
              <w:t>Henri Kohlberg</w:t>
            </w:r>
          </w:p>
          <w:p w14:paraId="357E6ED3" w14:textId="77777777" w:rsidR="00C8082F" w:rsidRPr="006B7054" w:rsidRDefault="00C8082F" w:rsidP="00036903"/>
          <w:p w14:paraId="705D2473" w14:textId="77777777" w:rsidR="003F3E2D" w:rsidRDefault="003F3E2D" w:rsidP="003F3E2D">
            <w:pPr>
              <w:jc w:val="center"/>
            </w:pPr>
          </w:p>
          <w:p w14:paraId="4E6E5C6F" w14:textId="5509B477" w:rsidR="00C8082F" w:rsidRDefault="003F3E2D" w:rsidP="003F3E2D">
            <w:pPr>
              <w:jc w:val="center"/>
            </w:pPr>
            <w:r>
              <w:t>20.05.2019</w:t>
            </w:r>
          </w:p>
          <w:p w14:paraId="07D4A428" w14:textId="194F33FC" w:rsidR="00C8082F" w:rsidRDefault="00C8082F" w:rsidP="00036903"/>
          <w:p w14:paraId="0E8A0F69" w14:textId="77777777" w:rsidR="003F3E2D" w:rsidRDefault="003F3E2D" w:rsidP="00036903"/>
          <w:p w14:paraId="03AA5333" w14:textId="77777777" w:rsidR="00C8082F" w:rsidRDefault="00C8082F" w:rsidP="00036903"/>
          <w:p w14:paraId="384675A3" w14:textId="77777777" w:rsidR="000C3B59" w:rsidRDefault="000C3B59" w:rsidP="00036903"/>
          <w:p w14:paraId="021BCB34" w14:textId="77777777" w:rsidR="000C3B59" w:rsidRDefault="000C3B59" w:rsidP="00036903"/>
          <w:p w14:paraId="7F4F4D53" w14:textId="77777777" w:rsidR="00FE3F4D" w:rsidRDefault="00FE3F4D" w:rsidP="00036903"/>
          <w:p w14:paraId="20565547" w14:textId="77777777" w:rsidR="00FE3F4D" w:rsidRDefault="00FE3F4D" w:rsidP="00036903"/>
          <w:p w14:paraId="2B125365" w14:textId="77777777" w:rsidR="00FE3F4D" w:rsidRDefault="00FE3F4D" w:rsidP="00036903"/>
          <w:p w14:paraId="791611EB" w14:textId="77777777" w:rsidR="00FE3F4D" w:rsidRDefault="00FE3F4D" w:rsidP="00036903"/>
          <w:p w14:paraId="5EBA6878" w14:textId="77777777" w:rsidR="00FE3F4D" w:rsidRDefault="00FE3F4D" w:rsidP="00036903"/>
          <w:p w14:paraId="3046A66D" w14:textId="77777777" w:rsidR="000C3B59" w:rsidRDefault="000C3B59" w:rsidP="00036903"/>
          <w:p w14:paraId="216B6D7B" w14:textId="617DDFD9" w:rsidR="00C8082F" w:rsidRDefault="00C8082F" w:rsidP="00036903"/>
          <w:p w14:paraId="35016438" w14:textId="77777777" w:rsidR="003F3E2D" w:rsidRDefault="003F3E2D" w:rsidP="00036903"/>
          <w:p w14:paraId="3153BEE8" w14:textId="77777777" w:rsidR="00FE3F4D" w:rsidRDefault="00FE3F4D" w:rsidP="00036903"/>
          <w:p w14:paraId="74CF9F19" w14:textId="77777777" w:rsidR="00C8082F" w:rsidRDefault="00C8082F" w:rsidP="00036903"/>
          <w:p w14:paraId="5C177399" w14:textId="787A6312" w:rsidR="00C8082F" w:rsidRPr="006B7054" w:rsidRDefault="00C8082F" w:rsidP="005F0227">
            <w:pPr>
              <w:pStyle w:val="Block"/>
              <w:jc w:val="left"/>
            </w:pPr>
            <w:r w:rsidRPr="006B7054">
              <w:t>Matrikelnummer</w:t>
            </w:r>
            <w:r w:rsidRPr="006B7054">
              <w:tab/>
            </w:r>
            <w:r w:rsidR="005F0227">
              <w:t xml:space="preserve">             </w:t>
            </w:r>
            <w:r w:rsidR="003F3E2D" w:rsidRPr="003F3E2D">
              <w:t>6214814</w:t>
            </w:r>
          </w:p>
          <w:p w14:paraId="0ABA959E" w14:textId="77777777" w:rsidR="00C8082F" w:rsidRPr="006B7054" w:rsidRDefault="00C8082F" w:rsidP="005F0227">
            <w:pPr>
              <w:pStyle w:val="Block"/>
              <w:jc w:val="left"/>
            </w:pPr>
            <w:r w:rsidRPr="006B7054">
              <w:t>Kurs</w:t>
            </w:r>
            <w:r w:rsidRPr="006B7054">
              <w:tab/>
            </w:r>
            <w:r w:rsidR="003668F0">
              <w:t xml:space="preserve">                     </w:t>
            </w:r>
            <w:r w:rsidR="005F0227">
              <w:t xml:space="preserve">             </w:t>
            </w:r>
            <w:r w:rsidR="00633C65" w:rsidRPr="003F3E2D">
              <w:t>TINF16B1</w:t>
            </w:r>
          </w:p>
          <w:p w14:paraId="330A8A7E" w14:textId="77777777" w:rsidR="00C8082F" w:rsidRPr="006B7054" w:rsidRDefault="00C8082F" w:rsidP="005F0227">
            <w:pPr>
              <w:pStyle w:val="Block"/>
              <w:jc w:val="left"/>
            </w:pPr>
            <w:r w:rsidRPr="006B7054">
              <w:t>Ausbildungsfirma</w:t>
            </w:r>
            <w:r w:rsidRPr="006B7054">
              <w:tab/>
            </w:r>
            <w:r w:rsidR="005F0227">
              <w:t xml:space="preserve">             </w:t>
            </w:r>
            <w:r w:rsidR="00242C73">
              <w:t>SAP SE</w:t>
            </w:r>
            <w:r w:rsidR="00036903">
              <w:t>,</w:t>
            </w:r>
            <w:r w:rsidR="00633C65">
              <w:t xml:space="preserve"> </w:t>
            </w:r>
            <w:r w:rsidR="00242C73">
              <w:t>Walldorf</w:t>
            </w:r>
          </w:p>
          <w:p w14:paraId="366FD12D" w14:textId="474389B7" w:rsidR="00C8082F" w:rsidRDefault="00C8082F" w:rsidP="005F0227">
            <w:pPr>
              <w:pStyle w:val="Block"/>
              <w:jc w:val="left"/>
            </w:pPr>
            <w:r w:rsidRPr="006B7054">
              <w:t>Betreuer</w:t>
            </w:r>
            <w:r w:rsidRPr="006B7054">
              <w:tab/>
            </w:r>
            <w:r w:rsidR="00633C65">
              <w:t xml:space="preserve">           </w:t>
            </w:r>
            <w:r w:rsidR="005F0227">
              <w:t xml:space="preserve">            </w:t>
            </w:r>
            <w:r w:rsidR="003F3E2D">
              <w:t>Prof. Dr. Marcus Strand</w:t>
            </w:r>
          </w:p>
          <w:p w14:paraId="7AB8772C" w14:textId="380ABE9B" w:rsidR="002B12BF" w:rsidRDefault="00630BFA" w:rsidP="00036903">
            <w:pPr>
              <w:pStyle w:val="Block"/>
            </w:pPr>
            <w:r>
              <w:t>Bearbeitungszeitraum</w:t>
            </w:r>
            <w:r w:rsidR="005F0227">
              <w:t xml:space="preserve">          </w:t>
            </w:r>
            <w:r w:rsidR="003F3E2D" w:rsidRPr="003F3E2D">
              <w:t>01.10.2018</w:t>
            </w:r>
            <w:r w:rsidR="007C684E" w:rsidRPr="003F3E2D">
              <w:t xml:space="preserve"> – </w:t>
            </w:r>
            <w:r w:rsidR="003F3E2D" w:rsidRPr="003F3E2D">
              <w:t>20.05.2019</w:t>
            </w:r>
          </w:p>
        </w:tc>
      </w:tr>
    </w:tbl>
    <w:p w14:paraId="2C6A3615" w14:textId="77777777" w:rsidR="0025070A" w:rsidRDefault="0094609B" w:rsidP="000C3B59">
      <w:r>
        <w:br w:type="page"/>
      </w:r>
    </w:p>
    <w:p w14:paraId="01A99F7F" w14:textId="77777777" w:rsidR="00B454BE" w:rsidRDefault="00B454BE" w:rsidP="000C3B59"/>
    <w:p w14:paraId="635872C6" w14:textId="77777777" w:rsidR="000C3B59" w:rsidRDefault="000C3B59" w:rsidP="003033F2">
      <w:pPr>
        <w:pStyle w:val="Block"/>
      </w:pPr>
    </w:p>
    <w:p w14:paraId="5337F324" w14:textId="77777777" w:rsidR="00537C79" w:rsidRDefault="00537C79" w:rsidP="00036903">
      <w:pPr>
        <w:pStyle w:val="Blockberschrift"/>
      </w:pPr>
      <w:r>
        <w:t>Erklärung</w:t>
      </w:r>
    </w:p>
    <w:p w14:paraId="24778FE2" w14:textId="77777777" w:rsidR="006B0979" w:rsidRDefault="00B454BE" w:rsidP="00036903">
      <w:pPr>
        <w:pStyle w:val="Block"/>
      </w:pPr>
      <w:r>
        <w:t>(</w:t>
      </w:r>
      <w:r w:rsidR="006B0979">
        <w:t>gemäß §5</w:t>
      </w:r>
      <w:r w:rsidR="00A31ECF">
        <w:t>(3</w:t>
      </w:r>
      <w:r w:rsidR="006B0979">
        <w:t xml:space="preserve">) </w:t>
      </w:r>
      <w:r w:rsidR="00537C79">
        <w:t xml:space="preserve">der „Studien- und Prüfungsordnung DHBW Technik“ vom </w:t>
      </w:r>
      <w:r w:rsidR="006B0979">
        <w:t xml:space="preserve">29. </w:t>
      </w:r>
      <w:r>
        <w:t>9.</w:t>
      </w:r>
      <w:r w:rsidR="006B0979">
        <w:t xml:space="preserve"> 2015</w:t>
      </w:r>
      <w:r>
        <w:t>)</w:t>
      </w:r>
    </w:p>
    <w:p w14:paraId="19D7A8D8" w14:textId="22E03C71" w:rsidR="006B0979" w:rsidRDefault="006B0979" w:rsidP="006B0979">
      <w:pPr>
        <w:pStyle w:val="Block"/>
      </w:pPr>
      <w:r>
        <w:t xml:space="preserve">Ich versichere hiermit, dass ich meine </w:t>
      </w:r>
      <w:r w:rsidR="00242C73" w:rsidRPr="00242C73">
        <w:t>Projektarbeit</w:t>
      </w:r>
      <w:r>
        <w:t xml:space="preserve"> mit dem Thema: </w:t>
      </w:r>
      <w:r w:rsidR="008C6F95">
        <w:t>„</w:t>
      </w:r>
      <w:r w:rsidR="00BF1F8B" w:rsidRPr="00BF1F8B">
        <w:t>Java-Anwendungsentwicklung für SAP Sailing Analytics</w:t>
      </w:r>
      <w:r w:rsidR="008C6F95">
        <w:t>“</w:t>
      </w:r>
      <w:r>
        <w:t xml:space="preserve"> selbstständig verfasst und keine anderen als die angegebenen Quellen und Hilfsmittel benutzt habe. Ich versichere zudem, dass die eingereichte elektronische Fassung mit der ge</w:t>
      </w:r>
      <w:r w:rsidR="00B454BE">
        <w:t>druckten Fassung übereinstimmt.</w:t>
      </w:r>
    </w:p>
    <w:p w14:paraId="017534D9" w14:textId="77777777" w:rsidR="006B7054" w:rsidRDefault="006B7054" w:rsidP="00036903">
      <w:pPr>
        <w:pStyle w:val="Block"/>
      </w:pPr>
    </w:p>
    <w:p w14:paraId="08791C29" w14:textId="77777777" w:rsidR="006B7054" w:rsidRDefault="006B7054" w:rsidP="00036903">
      <w:pPr>
        <w:pStyle w:val="Block"/>
      </w:pPr>
    </w:p>
    <w:p w14:paraId="293A14A2" w14:textId="77777777" w:rsidR="003F3193" w:rsidRDefault="00537C79" w:rsidP="003F3193">
      <w:pPr>
        <w:pStyle w:val="DatumUnterschrift"/>
      </w:pPr>
      <w:r w:rsidRPr="006B7054">
        <w:t xml:space="preserve">Ort, Datum </w:t>
      </w:r>
      <w:r w:rsidR="006B7054" w:rsidRPr="006B7054">
        <w:tab/>
      </w:r>
      <w:r w:rsidR="006B7054" w:rsidRPr="006B7054">
        <w:tab/>
      </w:r>
      <w:r w:rsidR="006B7054" w:rsidRPr="006B7054">
        <w:tab/>
      </w:r>
      <w:r w:rsidR="006B7054" w:rsidRPr="006B7054">
        <w:tab/>
      </w:r>
      <w:r w:rsidR="006B7054" w:rsidRPr="006B7054">
        <w:tab/>
      </w:r>
      <w:r w:rsidR="006B7054" w:rsidRPr="006B7054">
        <w:tab/>
      </w:r>
      <w:r w:rsidR="006B7054" w:rsidRPr="006B7054">
        <w:tab/>
      </w:r>
      <w:r w:rsidR="006B7054">
        <w:tab/>
      </w:r>
      <w:r w:rsidR="006B7054">
        <w:tab/>
      </w:r>
      <w:r w:rsidRPr="006B7054">
        <w:t>Unterschrift</w:t>
      </w:r>
    </w:p>
    <w:p w14:paraId="2DE9DB2B" w14:textId="77777777" w:rsidR="002B12BF" w:rsidRDefault="002B12BF" w:rsidP="002B12BF">
      <w:pPr>
        <w:pStyle w:val="Block"/>
      </w:pPr>
      <w:r>
        <w:br w:type="page"/>
      </w:r>
    </w:p>
    <w:p w14:paraId="274A8244" w14:textId="77777777" w:rsidR="0045552A" w:rsidRDefault="0045552A" w:rsidP="001C5FA6"/>
    <w:p w14:paraId="74622B47" w14:textId="77777777" w:rsidR="0045552A" w:rsidRDefault="0045552A" w:rsidP="001C5FA6">
      <w:pPr>
        <w:pStyle w:val="Block"/>
      </w:pPr>
    </w:p>
    <w:p w14:paraId="7F89CE18" w14:textId="7764BABD" w:rsidR="0083608C" w:rsidRPr="00167B3F" w:rsidRDefault="00D85C32" w:rsidP="00167B3F">
      <w:pPr>
        <w:pStyle w:val="Vorwort"/>
      </w:pPr>
      <w:r w:rsidRPr="00167B3F">
        <w:t>Vorwort</w:t>
      </w:r>
    </w:p>
    <w:p w14:paraId="64B467E0" w14:textId="2EA441C2" w:rsidR="00B02B9D" w:rsidRDefault="00B02B9D" w:rsidP="008B44CB">
      <w:pPr>
        <w:pStyle w:val="Block"/>
      </w:pPr>
    </w:p>
    <w:p w14:paraId="733453AA" w14:textId="50575945" w:rsidR="00D0269B" w:rsidRPr="00473D5B" w:rsidRDefault="00D0269B" w:rsidP="00D0269B">
      <w:pPr>
        <w:pStyle w:val="Block"/>
        <w:rPr>
          <w:color w:val="FF0000"/>
        </w:rPr>
      </w:pPr>
      <w:r w:rsidRPr="00473D5B">
        <w:rPr>
          <w:color w:val="FF0000"/>
        </w:rPr>
        <w:t>Fliegen war schon immer ein Traum der Menschheit…</w:t>
      </w:r>
    </w:p>
    <w:p w14:paraId="5B5B1B99" w14:textId="07BD5312" w:rsidR="007F669D" w:rsidRDefault="0085576F" w:rsidP="007F669D">
      <w:pPr>
        <w:pStyle w:val="Block"/>
      </w:pPr>
      <w:r>
        <w:br w:type="page"/>
      </w:r>
      <w:bookmarkStart w:id="0" w:name="_Toc270506265"/>
    </w:p>
    <w:p w14:paraId="4A238E21" w14:textId="51107515" w:rsidR="00A57998" w:rsidRDefault="00A57998">
      <w:pPr>
        <w:widowControl/>
        <w:jc w:val="left"/>
      </w:pPr>
    </w:p>
    <w:p w14:paraId="7F689272" w14:textId="120E6E5A" w:rsidR="00A57998" w:rsidRDefault="00A57998">
      <w:pPr>
        <w:widowControl/>
        <w:jc w:val="left"/>
      </w:pPr>
    </w:p>
    <w:p w14:paraId="4EAC3502" w14:textId="225C15AA" w:rsidR="00A57998" w:rsidRDefault="00A57998" w:rsidP="00A57998">
      <w:pPr>
        <w:pStyle w:val="Vorwort"/>
      </w:pPr>
      <w:r>
        <w:t>Abstract</w:t>
      </w:r>
    </w:p>
    <w:p w14:paraId="41B7D102" w14:textId="43DA00AF" w:rsidR="00A57998" w:rsidRDefault="00A57998" w:rsidP="00A57998">
      <w:pPr>
        <w:pStyle w:val="Block"/>
      </w:pPr>
    </w:p>
    <w:p w14:paraId="7B0AA100" w14:textId="2AFF6313" w:rsidR="00A57998" w:rsidRPr="007C684E" w:rsidRDefault="007C684E" w:rsidP="00A57998">
      <w:pPr>
        <w:pStyle w:val="Block"/>
        <w:rPr>
          <w:color w:val="FF0000"/>
          <w:lang w:val="en-US"/>
        </w:rPr>
      </w:pPr>
      <w:proofErr w:type="spellStart"/>
      <w:r w:rsidRPr="007C684E">
        <w:rPr>
          <w:color w:val="FF0000"/>
          <w:lang w:val="en-US"/>
        </w:rPr>
        <w:t>Englisches</w:t>
      </w:r>
      <w:proofErr w:type="spellEnd"/>
      <w:r w:rsidRPr="007C684E">
        <w:rPr>
          <w:color w:val="FF0000"/>
          <w:lang w:val="en-US"/>
        </w:rPr>
        <w:t xml:space="preserve"> </w:t>
      </w:r>
      <w:proofErr w:type="spellStart"/>
      <w:r w:rsidRPr="007C684E">
        <w:rPr>
          <w:color w:val="FF0000"/>
          <w:lang w:val="en-US"/>
        </w:rPr>
        <w:t>Vorwort</w:t>
      </w:r>
      <w:proofErr w:type="spellEnd"/>
    </w:p>
    <w:p w14:paraId="05288753" w14:textId="635EE27C" w:rsidR="00A57998" w:rsidRDefault="00A57998">
      <w:pPr>
        <w:widowControl/>
        <w:jc w:val="left"/>
      </w:pPr>
      <w:r>
        <w:br w:type="page"/>
      </w:r>
    </w:p>
    <w:p w14:paraId="0FA8A019" w14:textId="77777777" w:rsidR="00562206" w:rsidRDefault="0094609B" w:rsidP="009D09E1">
      <w:pPr>
        <w:pStyle w:val="Header-withoutcontenttableentry"/>
      </w:pPr>
      <w:bookmarkStart w:id="1" w:name="_Toc524507889"/>
      <w:r>
        <w:t>Inhaltsverzeichnis</w:t>
      </w:r>
      <w:bookmarkEnd w:id="0"/>
      <w:bookmarkEnd w:id="1"/>
    </w:p>
    <w:p w14:paraId="635E2F47" w14:textId="77777777" w:rsidR="00562206" w:rsidRDefault="00562206" w:rsidP="00996F16">
      <w:pPr>
        <w:pStyle w:val="TOC1"/>
      </w:pPr>
    </w:p>
    <w:p w14:paraId="55EDE244" w14:textId="01156AD9" w:rsidR="00473D5B" w:rsidRDefault="00334921">
      <w:pPr>
        <w:pStyle w:val="TOC1"/>
        <w:rPr>
          <w:rFonts w:asciiTheme="minorHAnsi" w:eastAsiaTheme="minorEastAsia" w:hAnsiTheme="minorHAnsi" w:cstheme="minorBidi"/>
          <w:noProof/>
          <w:sz w:val="22"/>
          <w:szCs w:val="22"/>
          <w:lang w:val="en-US" w:eastAsia="en-US"/>
        </w:rPr>
      </w:pPr>
      <w:r>
        <w:rPr>
          <w:lang w:val="en-US"/>
        </w:rPr>
        <w:fldChar w:fldCharType="begin"/>
      </w:r>
      <w:r>
        <w:rPr>
          <w:lang w:val="en-US"/>
        </w:rPr>
        <w:instrText xml:space="preserve"> TOC \o "1-3" \h \z \u </w:instrText>
      </w:r>
      <w:r>
        <w:rPr>
          <w:lang w:val="en-US"/>
        </w:rPr>
        <w:fldChar w:fldCharType="separate"/>
      </w:r>
      <w:hyperlink w:anchor="_Toc536795706" w:history="1">
        <w:r w:rsidR="00473D5B" w:rsidRPr="002D2A90">
          <w:rPr>
            <w:rStyle w:val="Hyperlink"/>
            <w:noProof/>
            <w:lang w:val="en-US"/>
          </w:rPr>
          <w:t>Abkürzungsverzeichnis</w:t>
        </w:r>
        <w:r w:rsidR="00473D5B">
          <w:rPr>
            <w:noProof/>
            <w:webHidden/>
          </w:rPr>
          <w:tab/>
        </w:r>
        <w:r w:rsidR="00473D5B">
          <w:rPr>
            <w:noProof/>
            <w:webHidden/>
          </w:rPr>
          <w:fldChar w:fldCharType="begin"/>
        </w:r>
        <w:r w:rsidR="00473D5B">
          <w:rPr>
            <w:noProof/>
            <w:webHidden/>
          </w:rPr>
          <w:instrText xml:space="preserve"> PAGEREF _Toc536795706 \h </w:instrText>
        </w:r>
        <w:r w:rsidR="00473D5B">
          <w:rPr>
            <w:noProof/>
            <w:webHidden/>
          </w:rPr>
        </w:r>
        <w:r w:rsidR="00473D5B">
          <w:rPr>
            <w:noProof/>
            <w:webHidden/>
          </w:rPr>
          <w:fldChar w:fldCharType="separate"/>
        </w:r>
        <w:r w:rsidR="00FE2546">
          <w:rPr>
            <w:noProof/>
            <w:webHidden/>
          </w:rPr>
          <w:t>VI</w:t>
        </w:r>
        <w:r w:rsidR="00473D5B">
          <w:rPr>
            <w:noProof/>
            <w:webHidden/>
          </w:rPr>
          <w:fldChar w:fldCharType="end"/>
        </w:r>
      </w:hyperlink>
    </w:p>
    <w:p w14:paraId="220E3AA6" w14:textId="419A35F6" w:rsidR="00473D5B" w:rsidRDefault="00473D5B">
      <w:pPr>
        <w:pStyle w:val="TOC1"/>
        <w:rPr>
          <w:rFonts w:asciiTheme="minorHAnsi" w:eastAsiaTheme="minorEastAsia" w:hAnsiTheme="minorHAnsi" w:cstheme="minorBidi"/>
          <w:noProof/>
          <w:sz w:val="22"/>
          <w:szCs w:val="22"/>
          <w:lang w:val="en-US" w:eastAsia="en-US"/>
        </w:rPr>
      </w:pPr>
      <w:hyperlink w:anchor="_Toc536795707" w:history="1">
        <w:r w:rsidRPr="002D2A90">
          <w:rPr>
            <w:rStyle w:val="Hyperlink"/>
            <w:noProof/>
          </w:rPr>
          <w:t>Abbildungsverzeichnis</w:t>
        </w:r>
        <w:r>
          <w:rPr>
            <w:noProof/>
            <w:webHidden/>
          </w:rPr>
          <w:tab/>
        </w:r>
        <w:r>
          <w:rPr>
            <w:noProof/>
            <w:webHidden/>
          </w:rPr>
          <w:fldChar w:fldCharType="begin"/>
        </w:r>
        <w:r>
          <w:rPr>
            <w:noProof/>
            <w:webHidden/>
          </w:rPr>
          <w:instrText xml:space="preserve"> PAGEREF _Toc536795707 \h </w:instrText>
        </w:r>
        <w:r>
          <w:rPr>
            <w:noProof/>
            <w:webHidden/>
          </w:rPr>
        </w:r>
        <w:r>
          <w:rPr>
            <w:noProof/>
            <w:webHidden/>
          </w:rPr>
          <w:fldChar w:fldCharType="separate"/>
        </w:r>
        <w:r w:rsidR="00FE2546">
          <w:rPr>
            <w:noProof/>
            <w:webHidden/>
          </w:rPr>
          <w:t>VII</w:t>
        </w:r>
        <w:r>
          <w:rPr>
            <w:noProof/>
            <w:webHidden/>
          </w:rPr>
          <w:fldChar w:fldCharType="end"/>
        </w:r>
      </w:hyperlink>
    </w:p>
    <w:p w14:paraId="16ECB405" w14:textId="438B7A8A" w:rsidR="00473D5B" w:rsidRDefault="00473D5B">
      <w:pPr>
        <w:pStyle w:val="TOC1"/>
        <w:rPr>
          <w:rFonts w:asciiTheme="minorHAnsi" w:eastAsiaTheme="minorEastAsia" w:hAnsiTheme="minorHAnsi" w:cstheme="minorBidi"/>
          <w:noProof/>
          <w:sz w:val="22"/>
          <w:szCs w:val="22"/>
          <w:lang w:val="en-US" w:eastAsia="en-US"/>
        </w:rPr>
      </w:pPr>
      <w:hyperlink w:anchor="_Toc536795708" w:history="1">
        <w:r w:rsidRPr="002D2A90">
          <w:rPr>
            <w:rStyle w:val="Hyperlink"/>
            <w:noProof/>
          </w:rPr>
          <w:t>Typographische Hinweise</w:t>
        </w:r>
        <w:r>
          <w:rPr>
            <w:noProof/>
            <w:webHidden/>
          </w:rPr>
          <w:tab/>
        </w:r>
        <w:r>
          <w:rPr>
            <w:noProof/>
            <w:webHidden/>
          </w:rPr>
          <w:fldChar w:fldCharType="begin"/>
        </w:r>
        <w:r>
          <w:rPr>
            <w:noProof/>
            <w:webHidden/>
          </w:rPr>
          <w:instrText xml:space="preserve"> PAGEREF _Toc536795708 \h </w:instrText>
        </w:r>
        <w:r>
          <w:rPr>
            <w:noProof/>
            <w:webHidden/>
          </w:rPr>
        </w:r>
        <w:r>
          <w:rPr>
            <w:noProof/>
            <w:webHidden/>
          </w:rPr>
          <w:fldChar w:fldCharType="separate"/>
        </w:r>
        <w:r w:rsidR="00FE2546">
          <w:rPr>
            <w:noProof/>
            <w:webHidden/>
          </w:rPr>
          <w:t>VIII</w:t>
        </w:r>
        <w:r>
          <w:rPr>
            <w:noProof/>
            <w:webHidden/>
          </w:rPr>
          <w:fldChar w:fldCharType="end"/>
        </w:r>
      </w:hyperlink>
    </w:p>
    <w:p w14:paraId="11C2E2C2" w14:textId="76136D3E" w:rsidR="00473D5B" w:rsidRDefault="00473D5B">
      <w:pPr>
        <w:pStyle w:val="TOC1"/>
        <w:rPr>
          <w:rFonts w:asciiTheme="minorHAnsi" w:eastAsiaTheme="minorEastAsia" w:hAnsiTheme="minorHAnsi" w:cstheme="minorBidi"/>
          <w:noProof/>
          <w:sz w:val="22"/>
          <w:szCs w:val="22"/>
          <w:lang w:val="en-US" w:eastAsia="en-US"/>
        </w:rPr>
      </w:pPr>
      <w:hyperlink w:anchor="_Toc536795709" w:history="1">
        <w:r w:rsidRPr="002D2A90">
          <w:rPr>
            <w:rStyle w:val="Hyperlink"/>
            <w:noProof/>
          </w:rPr>
          <w:t>1.</w:t>
        </w:r>
        <w:r>
          <w:rPr>
            <w:rFonts w:asciiTheme="minorHAnsi" w:eastAsiaTheme="minorEastAsia" w:hAnsiTheme="minorHAnsi" w:cstheme="minorBidi"/>
            <w:noProof/>
            <w:sz w:val="22"/>
            <w:szCs w:val="22"/>
            <w:lang w:val="en-US" w:eastAsia="en-US"/>
          </w:rPr>
          <w:tab/>
        </w:r>
        <w:r w:rsidRPr="002D2A90">
          <w:rPr>
            <w:rStyle w:val="Hyperlink"/>
            <w:noProof/>
          </w:rPr>
          <w:t>Einleitung</w:t>
        </w:r>
        <w:r>
          <w:rPr>
            <w:noProof/>
            <w:webHidden/>
          </w:rPr>
          <w:tab/>
        </w:r>
        <w:r>
          <w:rPr>
            <w:noProof/>
            <w:webHidden/>
          </w:rPr>
          <w:fldChar w:fldCharType="begin"/>
        </w:r>
        <w:r>
          <w:rPr>
            <w:noProof/>
            <w:webHidden/>
          </w:rPr>
          <w:instrText xml:space="preserve"> PAGEREF _Toc536795709 \h </w:instrText>
        </w:r>
        <w:r>
          <w:rPr>
            <w:noProof/>
            <w:webHidden/>
          </w:rPr>
        </w:r>
        <w:r>
          <w:rPr>
            <w:noProof/>
            <w:webHidden/>
          </w:rPr>
          <w:fldChar w:fldCharType="separate"/>
        </w:r>
        <w:r w:rsidR="00FE2546">
          <w:rPr>
            <w:noProof/>
            <w:webHidden/>
          </w:rPr>
          <w:t>1</w:t>
        </w:r>
        <w:r>
          <w:rPr>
            <w:noProof/>
            <w:webHidden/>
          </w:rPr>
          <w:fldChar w:fldCharType="end"/>
        </w:r>
      </w:hyperlink>
    </w:p>
    <w:p w14:paraId="7C81F621" w14:textId="1D4572F1" w:rsidR="00473D5B" w:rsidRDefault="00473D5B">
      <w:pPr>
        <w:pStyle w:val="TOC2"/>
        <w:rPr>
          <w:rFonts w:asciiTheme="minorHAnsi" w:eastAsiaTheme="minorEastAsia" w:hAnsiTheme="minorHAnsi" w:cstheme="minorBidi"/>
          <w:noProof/>
          <w:sz w:val="22"/>
          <w:szCs w:val="22"/>
          <w:lang w:val="en-US" w:eastAsia="en-US"/>
        </w:rPr>
      </w:pPr>
      <w:hyperlink w:anchor="_Toc536795710" w:history="1">
        <w:r w:rsidRPr="002D2A90">
          <w:rPr>
            <w:rStyle w:val="Hyperlink"/>
            <w:noProof/>
          </w:rPr>
          <w:t>1.1.</w:t>
        </w:r>
        <w:r>
          <w:rPr>
            <w:rFonts w:asciiTheme="minorHAnsi" w:eastAsiaTheme="minorEastAsia" w:hAnsiTheme="minorHAnsi" w:cstheme="minorBidi"/>
            <w:noProof/>
            <w:sz w:val="22"/>
            <w:szCs w:val="22"/>
            <w:lang w:val="en-US" w:eastAsia="en-US"/>
          </w:rPr>
          <w:tab/>
        </w:r>
        <w:r w:rsidRPr="002D2A90">
          <w:rPr>
            <w:rStyle w:val="Hyperlink"/>
            <w:noProof/>
          </w:rPr>
          <w:t>I believe I can fly – V1.0</w:t>
        </w:r>
        <w:r>
          <w:rPr>
            <w:noProof/>
            <w:webHidden/>
          </w:rPr>
          <w:tab/>
        </w:r>
        <w:r>
          <w:rPr>
            <w:noProof/>
            <w:webHidden/>
          </w:rPr>
          <w:fldChar w:fldCharType="begin"/>
        </w:r>
        <w:r>
          <w:rPr>
            <w:noProof/>
            <w:webHidden/>
          </w:rPr>
          <w:instrText xml:space="preserve"> PAGEREF _Toc536795710 \h </w:instrText>
        </w:r>
        <w:r>
          <w:rPr>
            <w:noProof/>
            <w:webHidden/>
          </w:rPr>
        </w:r>
        <w:r>
          <w:rPr>
            <w:noProof/>
            <w:webHidden/>
          </w:rPr>
          <w:fldChar w:fldCharType="separate"/>
        </w:r>
        <w:r w:rsidR="00FE2546">
          <w:rPr>
            <w:noProof/>
            <w:webHidden/>
          </w:rPr>
          <w:t>1</w:t>
        </w:r>
        <w:r>
          <w:rPr>
            <w:noProof/>
            <w:webHidden/>
          </w:rPr>
          <w:fldChar w:fldCharType="end"/>
        </w:r>
      </w:hyperlink>
    </w:p>
    <w:p w14:paraId="20CC3F09" w14:textId="0D7CBF4F" w:rsidR="00473D5B" w:rsidRDefault="00473D5B">
      <w:pPr>
        <w:pStyle w:val="TOC2"/>
        <w:rPr>
          <w:rFonts w:asciiTheme="minorHAnsi" w:eastAsiaTheme="minorEastAsia" w:hAnsiTheme="minorHAnsi" w:cstheme="minorBidi"/>
          <w:noProof/>
          <w:sz w:val="22"/>
          <w:szCs w:val="22"/>
          <w:lang w:val="en-US" w:eastAsia="en-US"/>
        </w:rPr>
      </w:pPr>
      <w:hyperlink w:anchor="_Toc536795711" w:history="1">
        <w:r w:rsidRPr="002D2A90">
          <w:rPr>
            <w:rStyle w:val="Hyperlink"/>
            <w:noProof/>
          </w:rPr>
          <w:t>1.2.</w:t>
        </w:r>
        <w:r>
          <w:rPr>
            <w:rFonts w:asciiTheme="minorHAnsi" w:eastAsiaTheme="minorEastAsia" w:hAnsiTheme="minorHAnsi" w:cstheme="minorBidi"/>
            <w:noProof/>
            <w:sz w:val="22"/>
            <w:szCs w:val="22"/>
            <w:lang w:val="en-US" w:eastAsia="en-US"/>
          </w:rPr>
          <w:tab/>
        </w:r>
        <w:r w:rsidRPr="002D2A90">
          <w:rPr>
            <w:rStyle w:val="Hyperlink"/>
            <w:noProof/>
          </w:rPr>
          <w:t>Problemstellung</w:t>
        </w:r>
        <w:r>
          <w:rPr>
            <w:noProof/>
            <w:webHidden/>
          </w:rPr>
          <w:tab/>
        </w:r>
        <w:r>
          <w:rPr>
            <w:noProof/>
            <w:webHidden/>
          </w:rPr>
          <w:fldChar w:fldCharType="begin"/>
        </w:r>
        <w:r>
          <w:rPr>
            <w:noProof/>
            <w:webHidden/>
          </w:rPr>
          <w:instrText xml:space="preserve"> PAGEREF _Toc536795711 \h </w:instrText>
        </w:r>
        <w:r>
          <w:rPr>
            <w:noProof/>
            <w:webHidden/>
          </w:rPr>
        </w:r>
        <w:r>
          <w:rPr>
            <w:noProof/>
            <w:webHidden/>
          </w:rPr>
          <w:fldChar w:fldCharType="separate"/>
        </w:r>
        <w:r w:rsidR="00FE2546">
          <w:rPr>
            <w:noProof/>
            <w:webHidden/>
          </w:rPr>
          <w:t>1</w:t>
        </w:r>
        <w:r>
          <w:rPr>
            <w:noProof/>
            <w:webHidden/>
          </w:rPr>
          <w:fldChar w:fldCharType="end"/>
        </w:r>
      </w:hyperlink>
    </w:p>
    <w:p w14:paraId="569AF73D" w14:textId="479712B8" w:rsidR="00473D5B" w:rsidRDefault="00473D5B">
      <w:pPr>
        <w:pStyle w:val="TOC2"/>
        <w:rPr>
          <w:rFonts w:asciiTheme="minorHAnsi" w:eastAsiaTheme="minorEastAsia" w:hAnsiTheme="minorHAnsi" w:cstheme="minorBidi"/>
          <w:noProof/>
          <w:sz w:val="22"/>
          <w:szCs w:val="22"/>
          <w:lang w:val="en-US" w:eastAsia="en-US"/>
        </w:rPr>
      </w:pPr>
      <w:hyperlink w:anchor="_Toc536795712" w:history="1">
        <w:r w:rsidRPr="002D2A90">
          <w:rPr>
            <w:rStyle w:val="Hyperlink"/>
            <w:noProof/>
          </w:rPr>
          <w:t>1.3.</w:t>
        </w:r>
        <w:r>
          <w:rPr>
            <w:rFonts w:asciiTheme="minorHAnsi" w:eastAsiaTheme="minorEastAsia" w:hAnsiTheme="minorHAnsi" w:cstheme="minorBidi"/>
            <w:noProof/>
            <w:sz w:val="22"/>
            <w:szCs w:val="22"/>
            <w:lang w:val="en-US" w:eastAsia="en-US"/>
          </w:rPr>
          <w:tab/>
        </w:r>
        <w:r w:rsidRPr="002D2A90">
          <w:rPr>
            <w:rStyle w:val="Hyperlink"/>
            <w:noProof/>
          </w:rPr>
          <w:t>Technische Voraussetzungen</w:t>
        </w:r>
        <w:r>
          <w:rPr>
            <w:noProof/>
            <w:webHidden/>
          </w:rPr>
          <w:tab/>
        </w:r>
        <w:r>
          <w:rPr>
            <w:noProof/>
            <w:webHidden/>
          </w:rPr>
          <w:fldChar w:fldCharType="begin"/>
        </w:r>
        <w:r>
          <w:rPr>
            <w:noProof/>
            <w:webHidden/>
          </w:rPr>
          <w:instrText xml:space="preserve"> PAGEREF _Toc536795712 \h </w:instrText>
        </w:r>
        <w:r>
          <w:rPr>
            <w:noProof/>
            <w:webHidden/>
          </w:rPr>
        </w:r>
        <w:r>
          <w:rPr>
            <w:noProof/>
            <w:webHidden/>
          </w:rPr>
          <w:fldChar w:fldCharType="separate"/>
        </w:r>
        <w:r w:rsidR="00FE2546">
          <w:rPr>
            <w:noProof/>
            <w:webHidden/>
          </w:rPr>
          <w:t>2</w:t>
        </w:r>
        <w:r>
          <w:rPr>
            <w:noProof/>
            <w:webHidden/>
          </w:rPr>
          <w:fldChar w:fldCharType="end"/>
        </w:r>
      </w:hyperlink>
    </w:p>
    <w:p w14:paraId="120BB721" w14:textId="25078646" w:rsidR="00473D5B" w:rsidRDefault="00473D5B">
      <w:pPr>
        <w:pStyle w:val="TOC3"/>
        <w:rPr>
          <w:rFonts w:asciiTheme="minorHAnsi" w:eastAsiaTheme="minorEastAsia" w:hAnsiTheme="minorHAnsi" w:cstheme="minorBidi"/>
          <w:noProof/>
          <w:sz w:val="22"/>
          <w:szCs w:val="22"/>
          <w:lang w:val="en-US" w:eastAsia="en-US"/>
        </w:rPr>
      </w:pPr>
      <w:hyperlink w:anchor="_Toc536795713" w:history="1">
        <w:r w:rsidRPr="002D2A90">
          <w:rPr>
            <w:rStyle w:val="Hyperlink"/>
            <w:noProof/>
          </w:rPr>
          <w:t>1.3.1.</w:t>
        </w:r>
        <w:r>
          <w:rPr>
            <w:rFonts w:asciiTheme="minorHAnsi" w:eastAsiaTheme="minorEastAsia" w:hAnsiTheme="minorHAnsi" w:cstheme="minorBidi"/>
            <w:noProof/>
            <w:sz w:val="22"/>
            <w:szCs w:val="22"/>
            <w:lang w:val="en-US" w:eastAsia="en-US"/>
          </w:rPr>
          <w:tab/>
        </w:r>
        <w:r w:rsidRPr="002D2A90">
          <w:rPr>
            <w:rStyle w:val="Hyperlink"/>
            <w:noProof/>
          </w:rPr>
          <w:t>Hardware</w:t>
        </w:r>
        <w:r>
          <w:rPr>
            <w:noProof/>
            <w:webHidden/>
          </w:rPr>
          <w:tab/>
        </w:r>
        <w:r>
          <w:rPr>
            <w:noProof/>
            <w:webHidden/>
          </w:rPr>
          <w:fldChar w:fldCharType="begin"/>
        </w:r>
        <w:r>
          <w:rPr>
            <w:noProof/>
            <w:webHidden/>
          </w:rPr>
          <w:instrText xml:space="preserve"> PAGEREF _Toc536795713 \h </w:instrText>
        </w:r>
        <w:r>
          <w:rPr>
            <w:noProof/>
            <w:webHidden/>
          </w:rPr>
        </w:r>
        <w:r>
          <w:rPr>
            <w:noProof/>
            <w:webHidden/>
          </w:rPr>
          <w:fldChar w:fldCharType="separate"/>
        </w:r>
        <w:r w:rsidR="00FE2546">
          <w:rPr>
            <w:noProof/>
            <w:webHidden/>
          </w:rPr>
          <w:t>2</w:t>
        </w:r>
        <w:r>
          <w:rPr>
            <w:noProof/>
            <w:webHidden/>
          </w:rPr>
          <w:fldChar w:fldCharType="end"/>
        </w:r>
      </w:hyperlink>
    </w:p>
    <w:p w14:paraId="667D29E7" w14:textId="018BF9B0" w:rsidR="00473D5B" w:rsidRDefault="00473D5B">
      <w:pPr>
        <w:pStyle w:val="TOC3"/>
        <w:rPr>
          <w:rFonts w:asciiTheme="minorHAnsi" w:eastAsiaTheme="minorEastAsia" w:hAnsiTheme="minorHAnsi" w:cstheme="minorBidi"/>
          <w:noProof/>
          <w:sz w:val="22"/>
          <w:szCs w:val="22"/>
          <w:lang w:val="en-US" w:eastAsia="en-US"/>
        </w:rPr>
      </w:pPr>
      <w:hyperlink w:anchor="_Toc536795714" w:history="1">
        <w:r w:rsidRPr="002D2A90">
          <w:rPr>
            <w:rStyle w:val="Hyperlink"/>
            <w:noProof/>
          </w:rPr>
          <w:t>1.3.2.</w:t>
        </w:r>
        <w:r>
          <w:rPr>
            <w:rFonts w:asciiTheme="minorHAnsi" w:eastAsiaTheme="minorEastAsia" w:hAnsiTheme="minorHAnsi" w:cstheme="minorBidi"/>
            <w:noProof/>
            <w:sz w:val="22"/>
            <w:szCs w:val="22"/>
            <w:lang w:val="en-US" w:eastAsia="en-US"/>
          </w:rPr>
          <w:tab/>
        </w:r>
        <w:r w:rsidRPr="002D2A90">
          <w:rPr>
            <w:rStyle w:val="Hyperlink"/>
            <w:noProof/>
          </w:rPr>
          <w:t>Robot Operating System</w:t>
        </w:r>
        <w:r>
          <w:rPr>
            <w:noProof/>
            <w:webHidden/>
          </w:rPr>
          <w:tab/>
        </w:r>
        <w:r>
          <w:rPr>
            <w:noProof/>
            <w:webHidden/>
          </w:rPr>
          <w:fldChar w:fldCharType="begin"/>
        </w:r>
        <w:r>
          <w:rPr>
            <w:noProof/>
            <w:webHidden/>
          </w:rPr>
          <w:instrText xml:space="preserve"> PAGEREF _Toc536795714 \h </w:instrText>
        </w:r>
        <w:r>
          <w:rPr>
            <w:noProof/>
            <w:webHidden/>
          </w:rPr>
        </w:r>
        <w:r>
          <w:rPr>
            <w:noProof/>
            <w:webHidden/>
          </w:rPr>
          <w:fldChar w:fldCharType="separate"/>
        </w:r>
        <w:r w:rsidR="00FE2546">
          <w:rPr>
            <w:noProof/>
            <w:webHidden/>
          </w:rPr>
          <w:t>3</w:t>
        </w:r>
        <w:r>
          <w:rPr>
            <w:noProof/>
            <w:webHidden/>
          </w:rPr>
          <w:fldChar w:fldCharType="end"/>
        </w:r>
      </w:hyperlink>
    </w:p>
    <w:p w14:paraId="6ABD769B" w14:textId="171BDBDE" w:rsidR="00473D5B" w:rsidRDefault="00473D5B">
      <w:pPr>
        <w:pStyle w:val="TOC3"/>
        <w:rPr>
          <w:rFonts w:asciiTheme="minorHAnsi" w:eastAsiaTheme="minorEastAsia" w:hAnsiTheme="minorHAnsi" w:cstheme="minorBidi"/>
          <w:noProof/>
          <w:sz w:val="22"/>
          <w:szCs w:val="22"/>
          <w:lang w:val="en-US" w:eastAsia="en-US"/>
        </w:rPr>
      </w:pPr>
      <w:hyperlink w:anchor="_Toc536795715" w:history="1">
        <w:r w:rsidRPr="002D2A90">
          <w:rPr>
            <w:rStyle w:val="Hyperlink"/>
            <w:noProof/>
          </w:rPr>
          <w:t>1.3.3.</w:t>
        </w:r>
        <w:r>
          <w:rPr>
            <w:rFonts w:asciiTheme="minorHAnsi" w:eastAsiaTheme="minorEastAsia" w:hAnsiTheme="minorHAnsi" w:cstheme="minorBidi"/>
            <w:noProof/>
            <w:sz w:val="22"/>
            <w:szCs w:val="22"/>
            <w:lang w:val="en-US" w:eastAsia="en-US"/>
          </w:rPr>
          <w:tab/>
        </w:r>
        <w:r w:rsidRPr="002D2A90">
          <w:rPr>
            <w:rStyle w:val="Hyperlink"/>
            <w:noProof/>
          </w:rPr>
          <w:t>Simulation einer Drohne</w:t>
        </w:r>
        <w:r>
          <w:rPr>
            <w:noProof/>
            <w:webHidden/>
          </w:rPr>
          <w:tab/>
        </w:r>
        <w:r>
          <w:rPr>
            <w:noProof/>
            <w:webHidden/>
          </w:rPr>
          <w:fldChar w:fldCharType="begin"/>
        </w:r>
        <w:r>
          <w:rPr>
            <w:noProof/>
            <w:webHidden/>
          </w:rPr>
          <w:instrText xml:space="preserve"> PAGEREF _Toc536795715 \h </w:instrText>
        </w:r>
        <w:r>
          <w:rPr>
            <w:noProof/>
            <w:webHidden/>
          </w:rPr>
        </w:r>
        <w:r>
          <w:rPr>
            <w:noProof/>
            <w:webHidden/>
          </w:rPr>
          <w:fldChar w:fldCharType="separate"/>
        </w:r>
        <w:r w:rsidR="00FE2546">
          <w:rPr>
            <w:noProof/>
            <w:webHidden/>
          </w:rPr>
          <w:t>4</w:t>
        </w:r>
        <w:r>
          <w:rPr>
            <w:noProof/>
            <w:webHidden/>
          </w:rPr>
          <w:fldChar w:fldCharType="end"/>
        </w:r>
      </w:hyperlink>
    </w:p>
    <w:p w14:paraId="017C0389" w14:textId="6BA37FF2" w:rsidR="00473D5B" w:rsidRDefault="00473D5B">
      <w:pPr>
        <w:pStyle w:val="TOC1"/>
        <w:rPr>
          <w:rFonts w:asciiTheme="minorHAnsi" w:eastAsiaTheme="minorEastAsia" w:hAnsiTheme="minorHAnsi" w:cstheme="minorBidi"/>
          <w:noProof/>
          <w:sz w:val="22"/>
          <w:szCs w:val="22"/>
          <w:lang w:val="en-US" w:eastAsia="en-US"/>
        </w:rPr>
      </w:pPr>
      <w:hyperlink w:anchor="_Toc536795716" w:history="1">
        <w:r w:rsidRPr="002D2A90">
          <w:rPr>
            <w:rStyle w:val="Hyperlink"/>
            <w:noProof/>
          </w:rPr>
          <w:t>2.</w:t>
        </w:r>
        <w:r>
          <w:rPr>
            <w:rFonts w:asciiTheme="minorHAnsi" w:eastAsiaTheme="minorEastAsia" w:hAnsiTheme="minorHAnsi" w:cstheme="minorBidi"/>
            <w:noProof/>
            <w:sz w:val="22"/>
            <w:szCs w:val="22"/>
            <w:lang w:val="en-US" w:eastAsia="en-US"/>
          </w:rPr>
          <w:tab/>
        </w:r>
        <w:r w:rsidRPr="002D2A90">
          <w:rPr>
            <w:rStyle w:val="Hyperlink"/>
            <w:noProof/>
          </w:rPr>
          <w:t>Software Komponenten</w:t>
        </w:r>
        <w:r>
          <w:rPr>
            <w:noProof/>
            <w:webHidden/>
          </w:rPr>
          <w:tab/>
        </w:r>
        <w:r>
          <w:rPr>
            <w:noProof/>
            <w:webHidden/>
          </w:rPr>
          <w:fldChar w:fldCharType="begin"/>
        </w:r>
        <w:r>
          <w:rPr>
            <w:noProof/>
            <w:webHidden/>
          </w:rPr>
          <w:instrText xml:space="preserve"> PAGEREF _Toc536795716 \h </w:instrText>
        </w:r>
        <w:r>
          <w:rPr>
            <w:noProof/>
            <w:webHidden/>
          </w:rPr>
        </w:r>
        <w:r>
          <w:rPr>
            <w:noProof/>
            <w:webHidden/>
          </w:rPr>
          <w:fldChar w:fldCharType="separate"/>
        </w:r>
        <w:r w:rsidR="00FE2546">
          <w:rPr>
            <w:noProof/>
            <w:webHidden/>
          </w:rPr>
          <w:t>6</w:t>
        </w:r>
        <w:r>
          <w:rPr>
            <w:noProof/>
            <w:webHidden/>
          </w:rPr>
          <w:fldChar w:fldCharType="end"/>
        </w:r>
      </w:hyperlink>
    </w:p>
    <w:p w14:paraId="0DA04F7A" w14:textId="42289E90" w:rsidR="00473D5B" w:rsidRDefault="00473D5B">
      <w:pPr>
        <w:pStyle w:val="TOC2"/>
        <w:rPr>
          <w:rFonts w:asciiTheme="minorHAnsi" w:eastAsiaTheme="minorEastAsia" w:hAnsiTheme="minorHAnsi" w:cstheme="minorBidi"/>
          <w:noProof/>
          <w:sz w:val="22"/>
          <w:szCs w:val="22"/>
          <w:lang w:val="en-US" w:eastAsia="en-US"/>
        </w:rPr>
      </w:pPr>
      <w:hyperlink w:anchor="_Toc536795717" w:history="1">
        <w:r w:rsidRPr="002D2A90">
          <w:rPr>
            <w:rStyle w:val="Hyperlink"/>
            <w:noProof/>
          </w:rPr>
          <w:t>2.1.</w:t>
        </w:r>
        <w:r>
          <w:rPr>
            <w:rFonts w:asciiTheme="minorHAnsi" w:eastAsiaTheme="minorEastAsia" w:hAnsiTheme="minorHAnsi" w:cstheme="minorBidi"/>
            <w:noProof/>
            <w:sz w:val="22"/>
            <w:szCs w:val="22"/>
            <w:lang w:val="en-US" w:eastAsia="en-US"/>
          </w:rPr>
          <w:tab/>
        </w:r>
        <w:r w:rsidRPr="002D2A90">
          <w:rPr>
            <w:rStyle w:val="Hyperlink"/>
            <w:noProof/>
          </w:rPr>
          <w:t>Architektur</w:t>
        </w:r>
        <w:r>
          <w:rPr>
            <w:noProof/>
            <w:webHidden/>
          </w:rPr>
          <w:tab/>
        </w:r>
        <w:r>
          <w:rPr>
            <w:noProof/>
            <w:webHidden/>
          </w:rPr>
          <w:fldChar w:fldCharType="begin"/>
        </w:r>
        <w:r>
          <w:rPr>
            <w:noProof/>
            <w:webHidden/>
          </w:rPr>
          <w:instrText xml:space="preserve"> PAGEREF _Toc536795717 \h </w:instrText>
        </w:r>
        <w:r>
          <w:rPr>
            <w:noProof/>
            <w:webHidden/>
          </w:rPr>
        </w:r>
        <w:r>
          <w:rPr>
            <w:noProof/>
            <w:webHidden/>
          </w:rPr>
          <w:fldChar w:fldCharType="separate"/>
        </w:r>
        <w:r w:rsidR="00FE2546">
          <w:rPr>
            <w:noProof/>
            <w:webHidden/>
          </w:rPr>
          <w:t>6</w:t>
        </w:r>
        <w:r>
          <w:rPr>
            <w:noProof/>
            <w:webHidden/>
          </w:rPr>
          <w:fldChar w:fldCharType="end"/>
        </w:r>
      </w:hyperlink>
    </w:p>
    <w:p w14:paraId="5A15B158" w14:textId="64756233" w:rsidR="00473D5B" w:rsidRDefault="00473D5B">
      <w:pPr>
        <w:pStyle w:val="TOC2"/>
        <w:rPr>
          <w:rFonts w:asciiTheme="minorHAnsi" w:eastAsiaTheme="minorEastAsia" w:hAnsiTheme="minorHAnsi" w:cstheme="minorBidi"/>
          <w:noProof/>
          <w:sz w:val="22"/>
          <w:szCs w:val="22"/>
          <w:lang w:val="en-US" w:eastAsia="en-US"/>
        </w:rPr>
      </w:pPr>
      <w:hyperlink w:anchor="_Toc536795718" w:history="1">
        <w:r w:rsidRPr="002D2A90">
          <w:rPr>
            <w:rStyle w:val="Hyperlink"/>
            <w:noProof/>
          </w:rPr>
          <w:t>2.2.</w:t>
        </w:r>
        <w:r>
          <w:rPr>
            <w:rFonts w:asciiTheme="minorHAnsi" w:eastAsiaTheme="minorEastAsia" w:hAnsiTheme="minorHAnsi" w:cstheme="minorBidi"/>
            <w:noProof/>
            <w:sz w:val="22"/>
            <w:szCs w:val="22"/>
            <w:lang w:val="en-US" w:eastAsia="en-US"/>
          </w:rPr>
          <w:tab/>
        </w:r>
        <w:r w:rsidRPr="002D2A90">
          <w:rPr>
            <w:rStyle w:val="Hyperlink"/>
            <w:noProof/>
          </w:rPr>
          <w:t>Simulator</w:t>
        </w:r>
        <w:r>
          <w:rPr>
            <w:noProof/>
            <w:webHidden/>
          </w:rPr>
          <w:tab/>
        </w:r>
        <w:r>
          <w:rPr>
            <w:noProof/>
            <w:webHidden/>
          </w:rPr>
          <w:fldChar w:fldCharType="begin"/>
        </w:r>
        <w:r>
          <w:rPr>
            <w:noProof/>
            <w:webHidden/>
          </w:rPr>
          <w:instrText xml:space="preserve"> PAGEREF _Toc536795718 \h </w:instrText>
        </w:r>
        <w:r>
          <w:rPr>
            <w:noProof/>
            <w:webHidden/>
          </w:rPr>
        </w:r>
        <w:r>
          <w:rPr>
            <w:noProof/>
            <w:webHidden/>
          </w:rPr>
          <w:fldChar w:fldCharType="separate"/>
        </w:r>
        <w:r w:rsidR="00FE2546">
          <w:rPr>
            <w:noProof/>
            <w:webHidden/>
          </w:rPr>
          <w:t>6</w:t>
        </w:r>
        <w:r>
          <w:rPr>
            <w:noProof/>
            <w:webHidden/>
          </w:rPr>
          <w:fldChar w:fldCharType="end"/>
        </w:r>
      </w:hyperlink>
    </w:p>
    <w:p w14:paraId="0D4160E4" w14:textId="259C0A9D" w:rsidR="00473D5B" w:rsidRDefault="00473D5B">
      <w:pPr>
        <w:pStyle w:val="TOC1"/>
        <w:rPr>
          <w:rFonts w:asciiTheme="minorHAnsi" w:eastAsiaTheme="minorEastAsia" w:hAnsiTheme="minorHAnsi" w:cstheme="minorBidi"/>
          <w:noProof/>
          <w:sz w:val="22"/>
          <w:szCs w:val="22"/>
          <w:lang w:val="en-US" w:eastAsia="en-US"/>
        </w:rPr>
      </w:pPr>
      <w:hyperlink w:anchor="_Toc536795719" w:history="1">
        <w:r w:rsidRPr="002D2A90">
          <w:rPr>
            <w:rStyle w:val="Hyperlink"/>
            <w:noProof/>
          </w:rPr>
          <w:t>3.</w:t>
        </w:r>
        <w:r>
          <w:rPr>
            <w:rFonts w:asciiTheme="minorHAnsi" w:eastAsiaTheme="minorEastAsia" w:hAnsiTheme="minorHAnsi" w:cstheme="minorBidi"/>
            <w:noProof/>
            <w:sz w:val="22"/>
            <w:szCs w:val="22"/>
            <w:lang w:val="en-US" w:eastAsia="en-US"/>
          </w:rPr>
          <w:tab/>
        </w:r>
        <w:r w:rsidRPr="002D2A90">
          <w:rPr>
            <w:rStyle w:val="Hyperlink"/>
            <w:noProof/>
          </w:rPr>
          <w:t>Personenerkennung</w:t>
        </w:r>
        <w:r>
          <w:rPr>
            <w:noProof/>
            <w:webHidden/>
          </w:rPr>
          <w:tab/>
        </w:r>
        <w:r>
          <w:rPr>
            <w:noProof/>
            <w:webHidden/>
          </w:rPr>
          <w:fldChar w:fldCharType="begin"/>
        </w:r>
        <w:r>
          <w:rPr>
            <w:noProof/>
            <w:webHidden/>
          </w:rPr>
          <w:instrText xml:space="preserve"> PAGEREF _Toc536795719 \h </w:instrText>
        </w:r>
        <w:r>
          <w:rPr>
            <w:noProof/>
            <w:webHidden/>
          </w:rPr>
        </w:r>
        <w:r>
          <w:rPr>
            <w:noProof/>
            <w:webHidden/>
          </w:rPr>
          <w:fldChar w:fldCharType="separate"/>
        </w:r>
        <w:r w:rsidR="00FE2546">
          <w:rPr>
            <w:noProof/>
            <w:webHidden/>
          </w:rPr>
          <w:t>7</w:t>
        </w:r>
        <w:r>
          <w:rPr>
            <w:noProof/>
            <w:webHidden/>
          </w:rPr>
          <w:fldChar w:fldCharType="end"/>
        </w:r>
      </w:hyperlink>
    </w:p>
    <w:p w14:paraId="202EB371" w14:textId="0AED86B1" w:rsidR="00473D5B" w:rsidRDefault="00473D5B">
      <w:pPr>
        <w:pStyle w:val="TOC2"/>
        <w:rPr>
          <w:rFonts w:asciiTheme="minorHAnsi" w:eastAsiaTheme="minorEastAsia" w:hAnsiTheme="minorHAnsi" w:cstheme="minorBidi"/>
          <w:noProof/>
          <w:sz w:val="22"/>
          <w:szCs w:val="22"/>
          <w:lang w:val="en-US" w:eastAsia="en-US"/>
        </w:rPr>
      </w:pPr>
      <w:hyperlink w:anchor="_Toc536795720" w:history="1">
        <w:r w:rsidRPr="002D2A90">
          <w:rPr>
            <w:rStyle w:val="Hyperlink"/>
            <w:noProof/>
          </w:rPr>
          <w:t>3.1.</w:t>
        </w:r>
        <w:r>
          <w:rPr>
            <w:rFonts w:asciiTheme="minorHAnsi" w:eastAsiaTheme="minorEastAsia" w:hAnsiTheme="minorHAnsi" w:cstheme="minorBidi"/>
            <w:noProof/>
            <w:sz w:val="22"/>
            <w:szCs w:val="22"/>
            <w:lang w:val="en-US" w:eastAsia="en-US"/>
          </w:rPr>
          <w:tab/>
        </w:r>
        <w:r w:rsidRPr="002D2A90">
          <w:rPr>
            <w:rStyle w:val="Hyperlink"/>
            <w:noProof/>
          </w:rPr>
          <w:t>Problemstellung</w:t>
        </w:r>
        <w:r>
          <w:rPr>
            <w:noProof/>
            <w:webHidden/>
          </w:rPr>
          <w:tab/>
        </w:r>
        <w:r>
          <w:rPr>
            <w:noProof/>
            <w:webHidden/>
          </w:rPr>
          <w:fldChar w:fldCharType="begin"/>
        </w:r>
        <w:r>
          <w:rPr>
            <w:noProof/>
            <w:webHidden/>
          </w:rPr>
          <w:instrText xml:space="preserve"> PAGEREF _Toc536795720 \h </w:instrText>
        </w:r>
        <w:r>
          <w:rPr>
            <w:noProof/>
            <w:webHidden/>
          </w:rPr>
        </w:r>
        <w:r>
          <w:rPr>
            <w:noProof/>
            <w:webHidden/>
          </w:rPr>
          <w:fldChar w:fldCharType="separate"/>
        </w:r>
        <w:r w:rsidR="00FE2546">
          <w:rPr>
            <w:noProof/>
            <w:webHidden/>
          </w:rPr>
          <w:t>7</w:t>
        </w:r>
        <w:r>
          <w:rPr>
            <w:noProof/>
            <w:webHidden/>
          </w:rPr>
          <w:fldChar w:fldCharType="end"/>
        </w:r>
      </w:hyperlink>
    </w:p>
    <w:p w14:paraId="3AA6BAC3" w14:textId="389F68AF" w:rsidR="00473D5B" w:rsidRDefault="00473D5B">
      <w:pPr>
        <w:pStyle w:val="TOC2"/>
        <w:rPr>
          <w:rFonts w:asciiTheme="minorHAnsi" w:eastAsiaTheme="minorEastAsia" w:hAnsiTheme="minorHAnsi" w:cstheme="minorBidi"/>
          <w:noProof/>
          <w:sz w:val="22"/>
          <w:szCs w:val="22"/>
          <w:lang w:val="en-US" w:eastAsia="en-US"/>
        </w:rPr>
      </w:pPr>
      <w:hyperlink w:anchor="_Toc536795721" w:history="1">
        <w:r w:rsidRPr="002D2A90">
          <w:rPr>
            <w:rStyle w:val="Hyperlink"/>
            <w:noProof/>
          </w:rPr>
          <w:t>3.2.</w:t>
        </w:r>
        <w:r>
          <w:rPr>
            <w:rFonts w:asciiTheme="minorHAnsi" w:eastAsiaTheme="minorEastAsia" w:hAnsiTheme="minorHAnsi" w:cstheme="minorBidi"/>
            <w:noProof/>
            <w:sz w:val="22"/>
            <w:szCs w:val="22"/>
            <w:lang w:val="en-US" w:eastAsia="en-US"/>
          </w:rPr>
          <w:tab/>
        </w:r>
        <w:r w:rsidRPr="002D2A90">
          <w:rPr>
            <w:rStyle w:val="Hyperlink"/>
            <w:noProof/>
          </w:rPr>
          <w:t>Computer Vision</w:t>
        </w:r>
        <w:r>
          <w:rPr>
            <w:noProof/>
            <w:webHidden/>
          </w:rPr>
          <w:tab/>
        </w:r>
        <w:r>
          <w:rPr>
            <w:noProof/>
            <w:webHidden/>
          </w:rPr>
          <w:fldChar w:fldCharType="begin"/>
        </w:r>
        <w:r>
          <w:rPr>
            <w:noProof/>
            <w:webHidden/>
          </w:rPr>
          <w:instrText xml:space="preserve"> PAGEREF _Toc536795721 \h </w:instrText>
        </w:r>
        <w:r>
          <w:rPr>
            <w:noProof/>
            <w:webHidden/>
          </w:rPr>
        </w:r>
        <w:r>
          <w:rPr>
            <w:noProof/>
            <w:webHidden/>
          </w:rPr>
          <w:fldChar w:fldCharType="separate"/>
        </w:r>
        <w:r w:rsidR="00FE2546">
          <w:rPr>
            <w:noProof/>
            <w:webHidden/>
          </w:rPr>
          <w:t>7</w:t>
        </w:r>
        <w:r>
          <w:rPr>
            <w:noProof/>
            <w:webHidden/>
          </w:rPr>
          <w:fldChar w:fldCharType="end"/>
        </w:r>
      </w:hyperlink>
    </w:p>
    <w:p w14:paraId="295793F9" w14:textId="032AF682" w:rsidR="00473D5B" w:rsidRDefault="00473D5B">
      <w:pPr>
        <w:pStyle w:val="TOC2"/>
        <w:rPr>
          <w:rFonts w:asciiTheme="minorHAnsi" w:eastAsiaTheme="minorEastAsia" w:hAnsiTheme="minorHAnsi" w:cstheme="minorBidi"/>
          <w:noProof/>
          <w:sz w:val="22"/>
          <w:szCs w:val="22"/>
          <w:lang w:val="en-US" w:eastAsia="en-US"/>
        </w:rPr>
      </w:pPr>
      <w:hyperlink w:anchor="_Toc536795722" w:history="1">
        <w:r w:rsidRPr="002D2A90">
          <w:rPr>
            <w:rStyle w:val="Hyperlink"/>
            <w:noProof/>
          </w:rPr>
          <w:t>3.3.</w:t>
        </w:r>
        <w:r>
          <w:rPr>
            <w:rFonts w:asciiTheme="minorHAnsi" w:eastAsiaTheme="minorEastAsia" w:hAnsiTheme="minorHAnsi" w:cstheme="minorBidi"/>
            <w:noProof/>
            <w:sz w:val="22"/>
            <w:szCs w:val="22"/>
            <w:lang w:val="en-US" w:eastAsia="en-US"/>
          </w:rPr>
          <w:tab/>
        </w:r>
        <w:r w:rsidRPr="002D2A90">
          <w:rPr>
            <w:rStyle w:val="Hyperlink"/>
            <w:noProof/>
          </w:rPr>
          <w:t>Neuronale Netze</w:t>
        </w:r>
        <w:r>
          <w:rPr>
            <w:noProof/>
            <w:webHidden/>
          </w:rPr>
          <w:tab/>
        </w:r>
        <w:r>
          <w:rPr>
            <w:noProof/>
            <w:webHidden/>
          </w:rPr>
          <w:fldChar w:fldCharType="begin"/>
        </w:r>
        <w:r>
          <w:rPr>
            <w:noProof/>
            <w:webHidden/>
          </w:rPr>
          <w:instrText xml:space="preserve"> PAGEREF _Toc536795722 \h </w:instrText>
        </w:r>
        <w:r>
          <w:rPr>
            <w:noProof/>
            <w:webHidden/>
          </w:rPr>
        </w:r>
        <w:r>
          <w:rPr>
            <w:noProof/>
            <w:webHidden/>
          </w:rPr>
          <w:fldChar w:fldCharType="separate"/>
        </w:r>
        <w:r w:rsidR="00FE2546">
          <w:rPr>
            <w:noProof/>
            <w:webHidden/>
          </w:rPr>
          <w:t>7</w:t>
        </w:r>
        <w:r>
          <w:rPr>
            <w:noProof/>
            <w:webHidden/>
          </w:rPr>
          <w:fldChar w:fldCharType="end"/>
        </w:r>
      </w:hyperlink>
    </w:p>
    <w:p w14:paraId="1FD475BA" w14:textId="7DAC088A" w:rsidR="00473D5B" w:rsidRDefault="00473D5B">
      <w:pPr>
        <w:pStyle w:val="TOC2"/>
        <w:rPr>
          <w:rFonts w:asciiTheme="minorHAnsi" w:eastAsiaTheme="minorEastAsia" w:hAnsiTheme="minorHAnsi" w:cstheme="minorBidi"/>
          <w:noProof/>
          <w:sz w:val="22"/>
          <w:szCs w:val="22"/>
          <w:lang w:val="en-US" w:eastAsia="en-US"/>
        </w:rPr>
      </w:pPr>
      <w:hyperlink w:anchor="_Toc536795723" w:history="1">
        <w:r w:rsidRPr="002D2A90">
          <w:rPr>
            <w:rStyle w:val="Hyperlink"/>
            <w:noProof/>
          </w:rPr>
          <w:t>3.4.</w:t>
        </w:r>
        <w:r>
          <w:rPr>
            <w:rFonts w:asciiTheme="minorHAnsi" w:eastAsiaTheme="minorEastAsia" w:hAnsiTheme="minorHAnsi" w:cstheme="minorBidi"/>
            <w:noProof/>
            <w:sz w:val="22"/>
            <w:szCs w:val="22"/>
            <w:lang w:val="en-US" w:eastAsia="en-US"/>
          </w:rPr>
          <w:tab/>
        </w:r>
        <w:r w:rsidRPr="002D2A90">
          <w:rPr>
            <w:rStyle w:val="Hyperlink"/>
            <w:noProof/>
          </w:rPr>
          <w:t>Implementierung</w:t>
        </w:r>
        <w:r>
          <w:rPr>
            <w:noProof/>
            <w:webHidden/>
          </w:rPr>
          <w:tab/>
        </w:r>
        <w:r>
          <w:rPr>
            <w:noProof/>
            <w:webHidden/>
          </w:rPr>
          <w:fldChar w:fldCharType="begin"/>
        </w:r>
        <w:r>
          <w:rPr>
            <w:noProof/>
            <w:webHidden/>
          </w:rPr>
          <w:instrText xml:space="preserve"> PAGEREF _Toc536795723 \h </w:instrText>
        </w:r>
        <w:r>
          <w:rPr>
            <w:noProof/>
            <w:webHidden/>
          </w:rPr>
        </w:r>
        <w:r>
          <w:rPr>
            <w:noProof/>
            <w:webHidden/>
          </w:rPr>
          <w:fldChar w:fldCharType="separate"/>
        </w:r>
        <w:r w:rsidR="00FE2546">
          <w:rPr>
            <w:noProof/>
            <w:webHidden/>
          </w:rPr>
          <w:t>7</w:t>
        </w:r>
        <w:r>
          <w:rPr>
            <w:noProof/>
            <w:webHidden/>
          </w:rPr>
          <w:fldChar w:fldCharType="end"/>
        </w:r>
      </w:hyperlink>
    </w:p>
    <w:p w14:paraId="34B511E0" w14:textId="1D800345" w:rsidR="00473D5B" w:rsidRDefault="00473D5B">
      <w:pPr>
        <w:pStyle w:val="TOC1"/>
        <w:rPr>
          <w:rFonts w:asciiTheme="minorHAnsi" w:eastAsiaTheme="minorEastAsia" w:hAnsiTheme="minorHAnsi" w:cstheme="minorBidi"/>
          <w:noProof/>
          <w:sz w:val="22"/>
          <w:szCs w:val="22"/>
          <w:lang w:val="en-US" w:eastAsia="en-US"/>
        </w:rPr>
      </w:pPr>
      <w:hyperlink w:anchor="_Toc536795724" w:history="1">
        <w:r w:rsidRPr="002D2A90">
          <w:rPr>
            <w:rStyle w:val="Hyperlink"/>
            <w:noProof/>
          </w:rPr>
          <w:t>4.</w:t>
        </w:r>
        <w:r>
          <w:rPr>
            <w:rFonts w:asciiTheme="minorHAnsi" w:eastAsiaTheme="minorEastAsia" w:hAnsiTheme="minorHAnsi" w:cstheme="minorBidi"/>
            <w:noProof/>
            <w:sz w:val="22"/>
            <w:szCs w:val="22"/>
            <w:lang w:val="en-US" w:eastAsia="en-US"/>
          </w:rPr>
          <w:tab/>
        </w:r>
        <w:r w:rsidRPr="002D2A90">
          <w:rPr>
            <w:rStyle w:val="Hyperlink"/>
            <w:noProof/>
          </w:rPr>
          <w:t>Gestenerkennung</w:t>
        </w:r>
        <w:r>
          <w:rPr>
            <w:noProof/>
            <w:webHidden/>
          </w:rPr>
          <w:tab/>
        </w:r>
        <w:r>
          <w:rPr>
            <w:noProof/>
            <w:webHidden/>
          </w:rPr>
          <w:fldChar w:fldCharType="begin"/>
        </w:r>
        <w:r>
          <w:rPr>
            <w:noProof/>
            <w:webHidden/>
          </w:rPr>
          <w:instrText xml:space="preserve"> PAGEREF _Toc536795724 \h </w:instrText>
        </w:r>
        <w:r>
          <w:rPr>
            <w:noProof/>
            <w:webHidden/>
          </w:rPr>
        </w:r>
        <w:r>
          <w:rPr>
            <w:noProof/>
            <w:webHidden/>
          </w:rPr>
          <w:fldChar w:fldCharType="separate"/>
        </w:r>
        <w:r w:rsidR="00FE2546">
          <w:rPr>
            <w:noProof/>
            <w:webHidden/>
          </w:rPr>
          <w:t>8</w:t>
        </w:r>
        <w:r>
          <w:rPr>
            <w:noProof/>
            <w:webHidden/>
          </w:rPr>
          <w:fldChar w:fldCharType="end"/>
        </w:r>
      </w:hyperlink>
    </w:p>
    <w:p w14:paraId="217B85C9" w14:textId="46A743D1" w:rsidR="00473D5B" w:rsidRDefault="00473D5B">
      <w:pPr>
        <w:pStyle w:val="TOC2"/>
        <w:rPr>
          <w:rFonts w:asciiTheme="minorHAnsi" w:eastAsiaTheme="minorEastAsia" w:hAnsiTheme="minorHAnsi" w:cstheme="minorBidi"/>
          <w:noProof/>
          <w:sz w:val="22"/>
          <w:szCs w:val="22"/>
          <w:lang w:val="en-US" w:eastAsia="en-US"/>
        </w:rPr>
      </w:pPr>
      <w:hyperlink w:anchor="_Toc536795725" w:history="1">
        <w:r w:rsidRPr="002D2A90">
          <w:rPr>
            <w:rStyle w:val="Hyperlink"/>
            <w:noProof/>
          </w:rPr>
          <w:t>4.1.</w:t>
        </w:r>
        <w:r>
          <w:rPr>
            <w:rFonts w:asciiTheme="minorHAnsi" w:eastAsiaTheme="minorEastAsia" w:hAnsiTheme="minorHAnsi" w:cstheme="minorBidi"/>
            <w:noProof/>
            <w:sz w:val="22"/>
            <w:szCs w:val="22"/>
            <w:lang w:val="en-US" w:eastAsia="en-US"/>
          </w:rPr>
          <w:tab/>
        </w:r>
        <w:r w:rsidRPr="002D2A90">
          <w:rPr>
            <w:rStyle w:val="Hyperlink"/>
            <w:noProof/>
          </w:rPr>
          <w:t>Problemstellung</w:t>
        </w:r>
        <w:r>
          <w:rPr>
            <w:noProof/>
            <w:webHidden/>
          </w:rPr>
          <w:tab/>
        </w:r>
        <w:r>
          <w:rPr>
            <w:noProof/>
            <w:webHidden/>
          </w:rPr>
          <w:fldChar w:fldCharType="begin"/>
        </w:r>
        <w:r>
          <w:rPr>
            <w:noProof/>
            <w:webHidden/>
          </w:rPr>
          <w:instrText xml:space="preserve"> PAGEREF _Toc536795725 \h </w:instrText>
        </w:r>
        <w:r>
          <w:rPr>
            <w:noProof/>
            <w:webHidden/>
          </w:rPr>
        </w:r>
        <w:r>
          <w:rPr>
            <w:noProof/>
            <w:webHidden/>
          </w:rPr>
          <w:fldChar w:fldCharType="separate"/>
        </w:r>
        <w:r w:rsidR="00FE2546">
          <w:rPr>
            <w:noProof/>
            <w:webHidden/>
          </w:rPr>
          <w:t>8</w:t>
        </w:r>
        <w:r>
          <w:rPr>
            <w:noProof/>
            <w:webHidden/>
          </w:rPr>
          <w:fldChar w:fldCharType="end"/>
        </w:r>
      </w:hyperlink>
    </w:p>
    <w:p w14:paraId="1AC82778" w14:textId="78A7EA4C" w:rsidR="00473D5B" w:rsidRDefault="00473D5B">
      <w:pPr>
        <w:pStyle w:val="TOC2"/>
        <w:rPr>
          <w:rFonts w:asciiTheme="minorHAnsi" w:eastAsiaTheme="minorEastAsia" w:hAnsiTheme="minorHAnsi" w:cstheme="minorBidi"/>
          <w:noProof/>
          <w:sz w:val="22"/>
          <w:szCs w:val="22"/>
          <w:lang w:val="en-US" w:eastAsia="en-US"/>
        </w:rPr>
      </w:pPr>
      <w:hyperlink w:anchor="_Toc536795726" w:history="1">
        <w:r w:rsidRPr="002D2A90">
          <w:rPr>
            <w:rStyle w:val="Hyperlink"/>
            <w:noProof/>
          </w:rPr>
          <w:t>4.2.</w:t>
        </w:r>
        <w:r>
          <w:rPr>
            <w:rFonts w:asciiTheme="minorHAnsi" w:eastAsiaTheme="minorEastAsia" w:hAnsiTheme="minorHAnsi" w:cstheme="minorBidi"/>
            <w:noProof/>
            <w:sz w:val="22"/>
            <w:szCs w:val="22"/>
            <w:lang w:val="en-US" w:eastAsia="en-US"/>
          </w:rPr>
          <w:tab/>
        </w:r>
        <w:r w:rsidRPr="002D2A90">
          <w:rPr>
            <w:rStyle w:val="Hyperlink"/>
            <w:noProof/>
          </w:rPr>
          <w:t>Analyse von Körperbewegungen</w:t>
        </w:r>
        <w:r>
          <w:rPr>
            <w:noProof/>
            <w:webHidden/>
          </w:rPr>
          <w:tab/>
        </w:r>
        <w:r>
          <w:rPr>
            <w:noProof/>
            <w:webHidden/>
          </w:rPr>
          <w:fldChar w:fldCharType="begin"/>
        </w:r>
        <w:r>
          <w:rPr>
            <w:noProof/>
            <w:webHidden/>
          </w:rPr>
          <w:instrText xml:space="preserve"> PAGEREF _Toc536795726 \h </w:instrText>
        </w:r>
        <w:r>
          <w:rPr>
            <w:noProof/>
            <w:webHidden/>
          </w:rPr>
        </w:r>
        <w:r>
          <w:rPr>
            <w:noProof/>
            <w:webHidden/>
          </w:rPr>
          <w:fldChar w:fldCharType="separate"/>
        </w:r>
        <w:r w:rsidR="00FE2546">
          <w:rPr>
            <w:noProof/>
            <w:webHidden/>
          </w:rPr>
          <w:t>8</w:t>
        </w:r>
        <w:r>
          <w:rPr>
            <w:noProof/>
            <w:webHidden/>
          </w:rPr>
          <w:fldChar w:fldCharType="end"/>
        </w:r>
      </w:hyperlink>
    </w:p>
    <w:p w14:paraId="0B9EE9F5" w14:textId="5BD9C84E" w:rsidR="00473D5B" w:rsidRDefault="00473D5B">
      <w:pPr>
        <w:pStyle w:val="TOC2"/>
        <w:rPr>
          <w:rFonts w:asciiTheme="minorHAnsi" w:eastAsiaTheme="minorEastAsia" w:hAnsiTheme="minorHAnsi" w:cstheme="minorBidi"/>
          <w:noProof/>
          <w:sz w:val="22"/>
          <w:szCs w:val="22"/>
          <w:lang w:val="en-US" w:eastAsia="en-US"/>
        </w:rPr>
      </w:pPr>
      <w:hyperlink w:anchor="_Toc536795727" w:history="1">
        <w:r w:rsidRPr="002D2A90">
          <w:rPr>
            <w:rStyle w:val="Hyperlink"/>
            <w:noProof/>
          </w:rPr>
          <w:t>4.3.</w:t>
        </w:r>
        <w:r>
          <w:rPr>
            <w:rFonts w:asciiTheme="minorHAnsi" w:eastAsiaTheme="minorEastAsia" w:hAnsiTheme="minorHAnsi" w:cstheme="minorBidi"/>
            <w:noProof/>
            <w:sz w:val="22"/>
            <w:szCs w:val="22"/>
            <w:lang w:val="en-US" w:eastAsia="en-US"/>
          </w:rPr>
          <w:tab/>
        </w:r>
        <w:r w:rsidRPr="002D2A90">
          <w:rPr>
            <w:rStyle w:val="Hyperlink"/>
            <w:noProof/>
          </w:rPr>
          <w:t>Umwandlung in Steuerungsbefehle</w:t>
        </w:r>
        <w:r>
          <w:rPr>
            <w:noProof/>
            <w:webHidden/>
          </w:rPr>
          <w:tab/>
        </w:r>
        <w:r>
          <w:rPr>
            <w:noProof/>
            <w:webHidden/>
          </w:rPr>
          <w:fldChar w:fldCharType="begin"/>
        </w:r>
        <w:r>
          <w:rPr>
            <w:noProof/>
            <w:webHidden/>
          </w:rPr>
          <w:instrText xml:space="preserve"> PAGEREF _Toc536795727 \h </w:instrText>
        </w:r>
        <w:r>
          <w:rPr>
            <w:noProof/>
            <w:webHidden/>
          </w:rPr>
        </w:r>
        <w:r>
          <w:rPr>
            <w:noProof/>
            <w:webHidden/>
          </w:rPr>
          <w:fldChar w:fldCharType="separate"/>
        </w:r>
        <w:r w:rsidR="00FE2546">
          <w:rPr>
            <w:noProof/>
            <w:webHidden/>
          </w:rPr>
          <w:t>8</w:t>
        </w:r>
        <w:r>
          <w:rPr>
            <w:noProof/>
            <w:webHidden/>
          </w:rPr>
          <w:fldChar w:fldCharType="end"/>
        </w:r>
      </w:hyperlink>
    </w:p>
    <w:p w14:paraId="6A821ACB" w14:textId="37DD45FA" w:rsidR="00473D5B" w:rsidRDefault="00473D5B">
      <w:pPr>
        <w:pStyle w:val="TOC2"/>
        <w:rPr>
          <w:rFonts w:asciiTheme="minorHAnsi" w:eastAsiaTheme="minorEastAsia" w:hAnsiTheme="minorHAnsi" w:cstheme="minorBidi"/>
          <w:noProof/>
          <w:sz w:val="22"/>
          <w:szCs w:val="22"/>
          <w:lang w:val="en-US" w:eastAsia="en-US"/>
        </w:rPr>
      </w:pPr>
      <w:hyperlink w:anchor="_Toc536795728" w:history="1">
        <w:r w:rsidRPr="002D2A90">
          <w:rPr>
            <w:rStyle w:val="Hyperlink"/>
            <w:noProof/>
          </w:rPr>
          <w:t>4.4.</w:t>
        </w:r>
        <w:r>
          <w:rPr>
            <w:rFonts w:asciiTheme="minorHAnsi" w:eastAsiaTheme="minorEastAsia" w:hAnsiTheme="minorHAnsi" w:cstheme="minorBidi"/>
            <w:noProof/>
            <w:sz w:val="22"/>
            <w:szCs w:val="22"/>
            <w:lang w:val="en-US" w:eastAsia="en-US"/>
          </w:rPr>
          <w:tab/>
        </w:r>
        <w:r w:rsidRPr="002D2A90">
          <w:rPr>
            <w:rStyle w:val="Hyperlink"/>
            <w:noProof/>
          </w:rPr>
          <w:t>Implementierung</w:t>
        </w:r>
        <w:r>
          <w:rPr>
            <w:noProof/>
            <w:webHidden/>
          </w:rPr>
          <w:tab/>
        </w:r>
        <w:r>
          <w:rPr>
            <w:noProof/>
            <w:webHidden/>
          </w:rPr>
          <w:fldChar w:fldCharType="begin"/>
        </w:r>
        <w:r>
          <w:rPr>
            <w:noProof/>
            <w:webHidden/>
          </w:rPr>
          <w:instrText xml:space="preserve"> PAGEREF _Toc536795728 \h </w:instrText>
        </w:r>
        <w:r>
          <w:rPr>
            <w:noProof/>
            <w:webHidden/>
          </w:rPr>
        </w:r>
        <w:r>
          <w:rPr>
            <w:noProof/>
            <w:webHidden/>
          </w:rPr>
          <w:fldChar w:fldCharType="separate"/>
        </w:r>
        <w:r w:rsidR="00FE2546">
          <w:rPr>
            <w:noProof/>
            <w:webHidden/>
          </w:rPr>
          <w:t>8</w:t>
        </w:r>
        <w:r>
          <w:rPr>
            <w:noProof/>
            <w:webHidden/>
          </w:rPr>
          <w:fldChar w:fldCharType="end"/>
        </w:r>
      </w:hyperlink>
    </w:p>
    <w:p w14:paraId="1C4ABFD4" w14:textId="242AEDE9" w:rsidR="00473D5B" w:rsidRDefault="00473D5B">
      <w:pPr>
        <w:pStyle w:val="TOC1"/>
        <w:rPr>
          <w:rFonts w:asciiTheme="minorHAnsi" w:eastAsiaTheme="minorEastAsia" w:hAnsiTheme="minorHAnsi" w:cstheme="minorBidi"/>
          <w:noProof/>
          <w:sz w:val="22"/>
          <w:szCs w:val="22"/>
          <w:lang w:val="en-US" w:eastAsia="en-US"/>
        </w:rPr>
      </w:pPr>
      <w:hyperlink w:anchor="_Toc536795729" w:history="1">
        <w:r w:rsidRPr="002D2A90">
          <w:rPr>
            <w:rStyle w:val="Hyperlink"/>
            <w:noProof/>
          </w:rPr>
          <w:t>5.</w:t>
        </w:r>
        <w:r>
          <w:rPr>
            <w:rFonts w:asciiTheme="minorHAnsi" w:eastAsiaTheme="minorEastAsia" w:hAnsiTheme="minorHAnsi" w:cstheme="minorBidi"/>
            <w:noProof/>
            <w:sz w:val="22"/>
            <w:szCs w:val="22"/>
            <w:lang w:val="en-US" w:eastAsia="en-US"/>
          </w:rPr>
          <w:tab/>
        </w:r>
        <w:r w:rsidRPr="002D2A90">
          <w:rPr>
            <w:rStyle w:val="Hyperlink"/>
            <w:noProof/>
          </w:rPr>
          <w:t>Benutzerausgabe</w:t>
        </w:r>
        <w:r>
          <w:rPr>
            <w:noProof/>
            <w:webHidden/>
          </w:rPr>
          <w:tab/>
        </w:r>
        <w:r>
          <w:rPr>
            <w:noProof/>
            <w:webHidden/>
          </w:rPr>
          <w:fldChar w:fldCharType="begin"/>
        </w:r>
        <w:r>
          <w:rPr>
            <w:noProof/>
            <w:webHidden/>
          </w:rPr>
          <w:instrText xml:space="preserve"> PAGEREF _Toc536795729 \h </w:instrText>
        </w:r>
        <w:r>
          <w:rPr>
            <w:noProof/>
            <w:webHidden/>
          </w:rPr>
        </w:r>
        <w:r>
          <w:rPr>
            <w:noProof/>
            <w:webHidden/>
          </w:rPr>
          <w:fldChar w:fldCharType="separate"/>
        </w:r>
        <w:r w:rsidR="00FE2546">
          <w:rPr>
            <w:noProof/>
            <w:webHidden/>
          </w:rPr>
          <w:t>9</w:t>
        </w:r>
        <w:r>
          <w:rPr>
            <w:noProof/>
            <w:webHidden/>
          </w:rPr>
          <w:fldChar w:fldCharType="end"/>
        </w:r>
      </w:hyperlink>
    </w:p>
    <w:p w14:paraId="7AADF8EF" w14:textId="78D1F729" w:rsidR="00473D5B" w:rsidRDefault="00473D5B">
      <w:pPr>
        <w:pStyle w:val="TOC2"/>
        <w:rPr>
          <w:rFonts w:asciiTheme="minorHAnsi" w:eastAsiaTheme="minorEastAsia" w:hAnsiTheme="minorHAnsi" w:cstheme="minorBidi"/>
          <w:noProof/>
          <w:sz w:val="22"/>
          <w:szCs w:val="22"/>
          <w:lang w:val="en-US" w:eastAsia="en-US"/>
        </w:rPr>
      </w:pPr>
      <w:hyperlink w:anchor="_Toc536795730" w:history="1">
        <w:r w:rsidRPr="002D2A90">
          <w:rPr>
            <w:rStyle w:val="Hyperlink"/>
            <w:noProof/>
          </w:rPr>
          <w:t>5.1.</w:t>
        </w:r>
        <w:r>
          <w:rPr>
            <w:rFonts w:asciiTheme="minorHAnsi" w:eastAsiaTheme="minorEastAsia" w:hAnsiTheme="minorHAnsi" w:cstheme="minorBidi"/>
            <w:noProof/>
            <w:sz w:val="22"/>
            <w:szCs w:val="22"/>
            <w:lang w:val="en-US" w:eastAsia="en-US"/>
          </w:rPr>
          <w:tab/>
        </w:r>
        <w:r w:rsidRPr="002D2A90">
          <w:rPr>
            <w:rStyle w:val="Hyperlink"/>
            <w:noProof/>
          </w:rPr>
          <w:t>Steuerung der Drohne</w:t>
        </w:r>
        <w:r>
          <w:rPr>
            <w:noProof/>
            <w:webHidden/>
          </w:rPr>
          <w:tab/>
        </w:r>
        <w:r>
          <w:rPr>
            <w:noProof/>
            <w:webHidden/>
          </w:rPr>
          <w:fldChar w:fldCharType="begin"/>
        </w:r>
        <w:r>
          <w:rPr>
            <w:noProof/>
            <w:webHidden/>
          </w:rPr>
          <w:instrText xml:space="preserve"> PAGEREF _Toc536795730 \h </w:instrText>
        </w:r>
        <w:r>
          <w:rPr>
            <w:noProof/>
            <w:webHidden/>
          </w:rPr>
        </w:r>
        <w:r>
          <w:rPr>
            <w:noProof/>
            <w:webHidden/>
          </w:rPr>
          <w:fldChar w:fldCharType="separate"/>
        </w:r>
        <w:r w:rsidR="00FE2546">
          <w:rPr>
            <w:noProof/>
            <w:webHidden/>
          </w:rPr>
          <w:t>9</w:t>
        </w:r>
        <w:r>
          <w:rPr>
            <w:noProof/>
            <w:webHidden/>
          </w:rPr>
          <w:fldChar w:fldCharType="end"/>
        </w:r>
      </w:hyperlink>
    </w:p>
    <w:p w14:paraId="7F33EF9E" w14:textId="704BE12D" w:rsidR="00473D5B" w:rsidRDefault="00473D5B">
      <w:pPr>
        <w:pStyle w:val="TOC2"/>
        <w:rPr>
          <w:rFonts w:asciiTheme="minorHAnsi" w:eastAsiaTheme="minorEastAsia" w:hAnsiTheme="minorHAnsi" w:cstheme="minorBidi"/>
          <w:noProof/>
          <w:sz w:val="22"/>
          <w:szCs w:val="22"/>
          <w:lang w:val="en-US" w:eastAsia="en-US"/>
        </w:rPr>
      </w:pPr>
      <w:hyperlink w:anchor="_Toc536795731" w:history="1">
        <w:r w:rsidRPr="002D2A90">
          <w:rPr>
            <w:rStyle w:val="Hyperlink"/>
            <w:noProof/>
          </w:rPr>
          <w:t>5.2.</w:t>
        </w:r>
        <w:r>
          <w:rPr>
            <w:rFonts w:asciiTheme="minorHAnsi" w:eastAsiaTheme="minorEastAsia" w:hAnsiTheme="minorHAnsi" w:cstheme="minorBidi"/>
            <w:noProof/>
            <w:sz w:val="22"/>
            <w:szCs w:val="22"/>
            <w:lang w:val="en-US" w:eastAsia="en-US"/>
          </w:rPr>
          <w:tab/>
        </w:r>
        <w:r w:rsidRPr="002D2A90">
          <w:rPr>
            <w:rStyle w:val="Hyperlink"/>
            <w:noProof/>
          </w:rPr>
          <w:t>Steuerung des Simulators</w:t>
        </w:r>
        <w:r>
          <w:rPr>
            <w:noProof/>
            <w:webHidden/>
          </w:rPr>
          <w:tab/>
        </w:r>
        <w:r>
          <w:rPr>
            <w:noProof/>
            <w:webHidden/>
          </w:rPr>
          <w:fldChar w:fldCharType="begin"/>
        </w:r>
        <w:r>
          <w:rPr>
            <w:noProof/>
            <w:webHidden/>
          </w:rPr>
          <w:instrText xml:space="preserve"> PAGEREF _Toc536795731 \h </w:instrText>
        </w:r>
        <w:r>
          <w:rPr>
            <w:noProof/>
            <w:webHidden/>
          </w:rPr>
        </w:r>
        <w:r>
          <w:rPr>
            <w:noProof/>
            <w:webHidden/>
          </w:rPr>
          <w:fldChar w:fldCharType="separate"/>
        </w:r>
        <w:r w:rsidR="00FE2546">
          <w:rPr>
            <w:noProof/>
            <w:webHidden/>
          </w:rPr>
          <w:t>9</w:t>
        </w:r>
        <w:r>
          <w:rPr>
            <w:noProof/>
            <w:webHidden/>
          </w:rPr>
          <w:fldChar w:fldCharType="end"/>
        </w:r>
      </w:hyperlink>
    </w:p>
    <w:p w14:paraId="067C77EA" w14:textId="6D135A7C" w:rsidR="00473D5B" w:rsidRDefault="00473D5B">
      <w:pPr>
        <w:pStyle w:val="TOC1"/>
        <w:rPr>
          <w:rFonts w:asciiTheme="minorHAnsi" w:eastAsiaTheme="minorEastAsia" w:hAnsiTheme="minorHAnsi" w:cstheme="minorBidi"/>
          <w:noProof/>
          <w:sz w:val="22"/>
          <w:szCs w:val="22"/>
          <w:lang w:val="en-US" w:eastAsia="en-US"/>
        </w:rPr>
      </w:pPr>
      <w:hyperlink w:anchor="_Toc536795732" w:history="1">
        <w:r w:rsidRPr="002D2A90">
          <w:rPr>
            <w:rStyle w:val="Hyperlink"/>
            <w:noProof/>
          </w:rPr>
          <w:t>6.</w:t>
        </w:r>
        <w:r>
          <w:rPr>
            <w:rFonts w:asciiTheme="minorHAnsi" w:eastAsiaTheme="minorEastAsia" w:hAnsiTheme="minorHAnsi" w:cstheme="minorBidi"/>
            <w:noProof/>
            <w:sz w:val="22"/>
            <w:szCs w:val="22"/>
            <w:lang w:val="en-US" w:eastAsia="en-US"/>
          </w:rPr>
          <w:tab/>
        </w:r>
        <w:r w:rsidRPr="002D2A90">
          <w:rPr>
            <w:rStyle w:val="Hyperlink"/>
            <w:noProof/>
          </w:rPr>
          <w:t>Zusammenfassung und Ausblick</w:t>
        </w:r>
        <w:r>
          <w:rPr>
            <w:noProof/>
            <w:webHidden/>
          </w:rPr>
          <w:tab/>
        </w:r>
        <w:r>
          <w:rPr>
            <w:noProof/>
            <w:webHidden/>
          </w:rPr>
          <w:fldChar w:fldCharType="begin"/>
        </w:r>
        <w:r>
          <w:rPr>
            <w:noProof/>
            <w:webHidden/>
          </w:rPr>
          <w:instrText xml:space="preserve"> PAGEREF _Toc536795732 \h </w:instrText>
        </w:r>
        <w:r>
          <w:rPr>
            <w:noProof/>
            <w:webHidden/>
          </w:rPr>
        </w:r>
        <w:r>
          <w:rPr>
            <w:noProof/>
            <w:webHidden/>
          </w:rPr>
          <w:fldChar w:fldCharType="separate"/>
        </w:r>
        <w:r w:rsidR="00FE2546">
          <w:rPr>
            <w:noProof/>
            <w:webHidden/>
          </w:rPr>
          <w:t>10</w:t>
        </w:r>
        <w:r>
          <w:rPr>
            <w:noProof/>
            <w:webHidden/>
          </w:rPr>
          <w:fldChar w:fldCharType="end"/>
        </w:r>
      </w:hyperlink>
    </w:p>
    <w:p w14:paraId="7010F4B1" w14:textId="37546AF7" w:rsidR="00473D5B" w:rsidRDefault="00473D5B">
      <w:pPr>
        <w:pStyle w:val="TOC1"/>
        <w:rPr>
          <w:rFonts w:asciiTheme="minorHAnsi" w:eastAsiaTheme="minorEastAsia" w:hAnsiTheme="minorHAnsi" w:cstheme="minorBidi"/>
          <w:noProof/>
          <w:sz w:val="22"/>
          <w:szCs w:val="22"/>
          <w:lang w:val="en-US" w:eastAsia="en-US"/>
        </w:rPr>
      </w:pPr>
      <w:hyperlink w:anchor="_Toc536795733" w:history="1">
        <w:r w:rsidRPr="002D2A90">
          <w:rPr>
            <w:rStyle w:val="Hyperlink"/>
            <w:noProof/>
          </w:rPr>
          <w:t>Literaturverzeichnis</w:t>
        </w:r>
        <w:r>
          <w:rPr>
            <w:noProof/>
            <w:webHidden/>
          </w:rPr>
          <w:tab/>
        </w:r>
        <w:r>
          <w:rPr>
            <w:noProof/>
            <w:webHidden/>
          </w:rPr>
          <w:fldChar w:fldCharType="begin"/>
        </w:r>
        <w:r>
          <w:rPr>
            <w:noProof/>
            <w:webHidden/>
          </w:rPr>
          <w:instrText xml:space="preserve"> PAGEREF _Toc536795733 \h </w:instrText>
        </w:r>
        <w:r>
          <w:rPr>
            <w:noProof/>
            <w:webHidden/>
          </w:rPr>
        </w:r>
        <w:r>
          <w:rPr>
            <w:noProof/>
            <w:webHidden/>
          </w:rPr>
          <w:fldChar w:fldCharType="separate"/>
        </w:r>
        <w:r w:rsidR="00FE2546">
          <w:rPr>
            <w:noProof/>
            <w:webHidden/>
          </w:rPr>
          <w:t>VI</w:t>
        </w:r>
        <w:r>
          <w:rPr>
            <w:noProof/>
            <w:webHidden/>
          </w:rPr>
          <w:fldChar w:fldCharType="end"/>
        </w:r>
      </w:hyperlink>
    </w:p>
    <w:p w14:paraId="55881C57" w14:textId="38F0FFBE" w:rsidR="00473D5B" w:rsidRDefault="00473D5B">
      <w:pPr>
        <w:pStyle w:val="TOC1"/>
        <w:rPr>
          <w:rFonts w:asciiTheme="minorHAnsi" w:eastAsiaTheme="minorEastAsia" w:hAnsiTheme="minorHAnsi" w:cstheme="minorBidi"/>
          <w:noProof/>
          <w:sz w:val="22"/>
          <w:szCs w:val="22"/>
          <w:lang w:val="en-US" w:eastAsia="en-US"/>
        </w:rPr>
      </w:pPr>
      <w:hyperlink w:anchor="_Toc536795734" w:history="1">
        <w:r w:rsidRPr="002D2A90">
          <w:rPr>
            <w:rStyle w:val="Hyperlink"/>
            <w:noProof/>
          </w:rPr>
          <w:t>Glossar</w:t>
        </w:r>
        <w:r>
          <w:rPr>
            <w:noProof/>
            <w:webHidden/>
          </w:rPr>
          <w:tab/>
        </w:r>
        <w:r>
          <w:rPr>
            <w:noProof/>
            <w:webHidden/>
          </w:rPr>
          <w:fldChar w:fldCharType="begin"/>
        </w:r>
        <w:r>
          <w:rPr>
            <w:noProof/>
            <w:webHidden/>
          </w:rPr>
          <w:instrText xml:space="preserve"> PAGEREF _Toc536795734 \h </w:instrText>
        </w:r>
        <w:r>
          <w:rPr>
            <w:noProof/>
            <w:webHidden/>
          </w:rPr>
        </w:r>
        <w:r>
          <w:rPr>
            <w:noProof/>
            <w:webHidden/>
          </w:rPr>
          <w:fldChar w:fldCharType="separate"/>
        </w:r>
        <w:r w:rsidR="00FE2546">
          <w:rPr>
            <w:noProof/>
            <w:webHidden/>
          </w:rPr>
          <w:t>VII</w:t>
        </w:r>
        <w:r>
          <w:rPr>
            <w:noProof/>
            <w:webHidden/>
          </w:rPr>
          <w:fldChar w:fldCharType="end"/>
        </w:r>
      </w:hyperlink>
    </w:p>
    <w:p w14:paraId="756CDA7A" w14:textId="5AA06274" w:rsidR="00C81804" w:rsidRPr="00C81804" w:rsidRDefault="00334921" w:rsidP="00334921">
      <w:pPr>
        <w:pStyle w:val="Block"/>
      </w:pPr>
      <w:r>
        <w:rPr>
          <w:lang w:val="en-US"/>
        </w:rPr>
        <w:fldChar w:fldCharType="end"/>
      </w:r>
      <w:r w:rsidR="00C81804">
        <w:rPr>
          <w:lang w:val="en-US"/>
        </w:rPr>
        <w:br w:type="page"/>
      </w:r>
    </w:p>
    <w:p w14:paraId="4E33BBE2" w14:textId="64AE9ADF" w:rsidR="00BC5424" w:rsidRPr="0043182B" w:rsidRDefault="00BC5424" w:rsidP="00BC5424">
      <w:pPr>
        <w:pStyle w:val="Header"/>
        <w:rPr>
          <w:lang w:val="en-US"/>
        </w:rPr>
      </w:pPr>
      <w:bookmarkStart w:id="2" w:name="_Toc524507890"/>
      <w:bookmarkStart w:id="3" w:name="_Toc536795706"/>
      <w:r w:rsidRPr="0043182B">
        <w:rPr>
          <w:lang w:val="en-US"/>
        </w:rPr>
        <w:t>Abkürzungsverzeichnis</w:t>
      </w:r>
      <w:bookmarkEnd w:id="2"/>
      <w:bookmarkEnd w:id="3"/>
    </w:p>
    <w:p w14:paraId="31BBAECF" w14:textId="77777777" w:rsidR="00BC5424" w:rsidRPr="0043182B" w:rsidRDefault="00BC5424" w:rsidP="00996F16">
      <w:pPr>
        <w:pStyle w:val="TOC1"/>
        <w:rPr>
          <w:lang w:val="en-US"/>
        </w:rPr>
      </w:pPr>
    </w:p>
    <w:p w14:paraId="3774AE5E" w14:textId="20D6C986" w:rsidR="00CA7B33" w:rsidRDefault="00CA7B33" w:rsidP="00C838C0">
      <w:pPr>
        <w:spacing w:after="120"/>
        <w:jc w:val="left"/>
        <w:rPr>
          <w:lang w:val="en-US"/>
        </w:rPr>
      </w:pPr>
      <w:r>
        <w:rPr>
          <w:lang w:val="en-US"/>
        </w:rPr>
        <w:t>API</w:t>
      </w:r>
      <w:r>
        <w:rPr>
          <w:lang w:val="en-US"/>
        </w:rPr>
        <w:tab/>
      </w:r>
      <w:r>
        <w:rPr>
          <w:lang w:val="en-US"/>
        </w:rPr>
        <w:tab/>
        <w:t xml:space="preserve">Application </w:t>
      </w:r>
      <w:permStart w:id="1489796920" w:edGrp="everyone"/>
      <w:permEnd w:id="1489796920"/>
      <w:r>
        <w:rPr>
          <w:lang w:val="en-US"/>
        </w:rPr>
        <w:t>Programming Interface, dt. Programmierschnittstelle</w:t>
      </w:r>
    </w:p>
    <w:p w14:paraId="663295A4" w14:textId="424DA30B" w:rsidR="00E460EC" w:rsidRDefault="00BC7C1C" w:rsidP="00C838C0">
      <w:pPr>
        <w:spacing w:after="120"/>
        <w:jc w:val="left"/>
        <w:rPr>
          <w:lang w:val="en-US"/>
        </w:rPr>
      </w:pPr>
      <w:r w:rsidRPr="00BC7C1C">
        <w:rPr>
          <w:lang w:val="en-US"/>
        </w:rPr>
        <w:t>FPS</w:t>
      </w:r>
      <w:r w:rsidR="00E460EC" w:rsidRPr="00BC7C1C">
        <w:rPr>
          <w:lang w:val="en-US"/>
        </w:rPr>
        <w:tab/>
      </w:r>
      <w:r w:rsidR="00E460EC" w:rsidRPr="00BC7C1C">
        <w:rPr>
          <w:lang w:val="en-US"/>
        </w:rPr>
        <w:tab/>
      </w:r>
      <w:r w:rsidRPr="00BC7C1C">
        <w:rPr>
          <w:lang w:val="en-US"/>
        </w:rPr>
        <w:t>Frames per Second</w:t>
      </w:r>
      <w:r>
        <w:rPr>
          <w:lang w:val="en-US"/>
        </w:rPr>
        <w:t xml:space="preserve">, dt. </w:t>
      </w:r>
      <w:proofErr w:type="spellStart"/>
      <w:r>
        <w:rPr>
          <w:lang w:val="en-US"/>
        </w:rPr>
        <w:t>Bilder</w:t>
      </w:r>
      <w:proofErr w:type="spellEnd"/>
      <w:r>
        <w:rPr>
          <w:lang w:val="en-US"/>
        </w:rPr>
        <w:t xml:space="preserve"> pro </w:t>
      </w:r>
      <w:proofErr w:type="spellStart"/>
      <w:r>
        <w:rPr>
          <w:lang w:val="en-US"/>
        </w:rPr>
        <w:t>Sekunde</w:t>
      </w:r>
      <w:proofErr w:type="spellEnd"/>
    </w:p>
    <w:p w14:paraId="5AE78CB1" w14:textId="0A876EB2" w:rsidR="00725873" w:rsidRPr="00BC7C1C" w:rsidRDefault="00725873" w:rsidP="00C838C0">
      <w:pPr>
        <w:spacing w:after="120"/>
        <w:jc w:val="left"/>
        <w:rPr>
          <w:lang w:val="en-US"/>
        </w:rPr>
      </w:pPr>
      <w:r>
        <w:rPr>
          <w:lang w:val="en-US"/>
        </w:rPr>
        <w:t>GPU</w:t>
      </w:r>
      <w:r>
        <w:rPr>
          <w:lang w:val="en-US"/>
        </w:rPr>
        <w:tab/>
      </w:r>
      <w:r>
        <w:rPr>
          <w:lang w:val="en-US"/>
        </w:rPr>
        <w:tab/>
        <w:t xml:space="preserve">Graphics processing unit, dt. </w:t>
      </w:r>
      <w:proofErr w:type="spellStart"/>
      <w:r>
        <w:rPr>
          <w:lang w:val="en-US"/>
        </w:rPr>
        <w:t>Grafikprozessor</w:t>
      </w:r>
      <w:proofErr w:type="spellEnd"/>
    </w:p>
    <w:p w14:paraId="6D7C475A" w14:textId="12EC8CC7" w:rsidR="004F5268" w:rsidRPr="0043182B" w:rsidRDefault="00CA7B33" w:rsidP="00BC5424">
      <w:pPr>
        <w:pStyle w:val="Block"/>
        <w:rPr>
          <w:lang w:val="en-US"/>
        </w:rPr>
      </w:pPr>
      <w:r>
        <w:rPr>
          <w:lang w:val="en-US"/>
        </w:rPr>
        <w:t>SDK</w:t>
      </w:r>
      <w:r>
        <w:rPr>
          <w:lang w:val="en-US"/>
        </w:rPr>
        <w:tab/>
      </w:r>
      <w:r>
        <w:rPr>
          <w:lang w:val="en-US"/>
        </w:rPr>
        <w:tab/>
        <w:t>Software Development Kit</w:t>
      </w:r>
    </w:p>
    <w:p w14:paraId="1880B103" w14:textId="3377ABEF" w:rsidR="00BC5424" w:rsidRDefault="00BC5424" w:rsidP="0000292D">
      <w:pPr>
        <w:pStyle w:val="Header"/>
      </w:pPr>
      <w:bookmarkStart w:id="4" w:name="_Toc524507891"/>
      <w:bookmarkStart w:id="5" w:name="_Toc536795707"/>
      <w:r w:rsidRPr="009B7079">
        <w:t>Abbildungsverzeichnis</w:t>
      </w:r>
      <w:bookmarkEnd w:id="4"/>
      <w:bookmarkEnd w:id="5"/>
      <w:r w:rsidRPr="009B7079">
        <w:fldChar w:fldCharType="begin"/>
      </w:r>
      <w:r w:rsidRPr="009B7079">
        <w:instrText xml:space="preserve"> TOC \h \z \t "Caption" \c </w:instrText>
      </w:r>
      <w:r w:rsidRPr="009B7079">
        <w:fldChar w:fldCharType="end"/>
      </w:r>
    </w:p>
    <w:p w14:paraId="3F8AB514" w14:textId="77777777" w:rsidR="002B5BD8" w:rsidRDefault="002B5BD8" w:rsidP="002B5BD8"/>
    <w:p w14:paraId="0C2B9296" w14:textId="3ED60F30" w:rsidR="004F5268" w:rsidRPr="007C684E" w:rsidRDefault="007C684E" w:rsidP="007C684E">
      <w:pPr>
        <w:pStyle w:val="TableofFigures"/>
      </w:pPr>
      <w:r>
        <w:t xml:space="preserve">References </w:t>
      </w:r>
      <w:r w:rsidRPr="007C684E">
        <w:t>-&gt; Insert Table Of Figures</w:t>
      </w:r>
    </w:p>
    <w:p w14:paraId="62CB1241" w14:textId="77777777" w:rsidR="005663C2" w:rsidRDefault="005663C2" w:rsidP="00C81804">
      <w:pPr>
        <w:pStyle w:val="Block"/>
        <w:rPr>
          <w:noProof/>
        </w:rPr>
      </w:pPr>
    </w:p>
    <w:p w14:paraId="414B9C89" w14:textId="77777777" w:rsidR="004F5268" w:rsidRDefault="004F5268">
      <w:pPr>
        <w:widowControl/>
        <w:jc w:val="left"/>
        <w:rPr>
          <w:noProof/>
        </w:rPr>
      </w:pPr>
      <w:r>
        <w:rPr>
          <w:noProof/>
        </w:rPr>
        <w:br w:type="page"/>
      </w:r>
    </w:p>
    <w:p w14:paraId="4633F97A" w14:textId="7B0E6A5B" w:rsidR="00CC58F6" w:rsidRPr="00CC58F6" w:rsidRDefault="00CC58F6" w:rsidP="00CC58F6">
      <w:pPr>
        <w:pStyle w:val="Header"/>
      </w:pPr>
      <w:bookmarkStart w:id="6" w:name="_Toc524507892"/>
      <w:bookmarkStart w:id="7" w:name="_Toc536795708"/>
      <w:r>
        <w:t>Typographische Hinweise</w:t>
      </w:r>
      <w:bookmarkEnd w:id="6"/>
      <w:bookmarkEnd w:id="7"/>
    </w:p>
    <w:p w14:paraId="0C5FF63E" w14:textId="77777777" w:rsidR="004B29F7" w:rsidRPr="004B29F7" w:rsidRDefault="004B29F7" w:rsidP="00996F16">
      <w:pPr>
        <w:pStyle w:val="TOC1"/>
        <w:rPr>
          <w:noProof/>
          <w:lang w:val="en-US" w:eastAsia="en-US"/>
        </w:rPr>
      </w:pPr>
    </w:p>
    <w:p w14:paraId="5F29569B" w14:textId="1EADBCB1" w:rsidR="0000292D" w:rsidRPr="00B40AF7" w:rsidRDefault="00407BFA" w:rsidP="00D411E9">
      <w:pPr>
        <w:pStyle w:val="Block"/>
        <w:numPr>
          <w:ilvl w:val="0"/>
          <w:numId w:val="3"/>
        </w:numPr>
        <w:rPr>
          <w:b/>
          <w:noProof/>
          <w:lang w:val="en-US" w:eastAsia="en-US"/>
        </w:rPr>
      </w:pPr>
      <w:r>
        <w:rPr>
          <w:noProof/>
          <w:lang w:val="en-US" w:eastAsia="en-US"/>
        </w:rPr>
        <w:t xml:space="preserve">Eigenenamen </w:t>
      </w:r>
      <w:r w:rsidR="00976E9C">
        <w:rPr>
          <w:noProof/>
          <w:lang w:val="en-US" w:eastAsia="en-US"/>
        </w:rPr>
        <w:t xml:space="preserve">und Abkürzungen </w:t>
      </w:r>
      <w:r>
        <w:rPr>
          <w:noProof/>
          <w:lang w:val="en-US" w:eastAsia="en-US"/>
        </w:rPr>
        <w:t xml:space="preserve">sind bei ihrer erstmaligen Erscheinung </w:t>
      </w:r>
      <w:r w:rsidRPr="00CA7B33">
        <w:rPr>
          <w:i/>
          <w:noProof/>
          <w:lang w:val="en-US" w:eastAsia="en-US"/>
        </w:rPr>
        <w:t>kursiv</w:t>
      </w:r>
      <w:r>
        <w:rPr>
          <w:noProof/>
          <w:lang w:val="en-US" w:eastAsia="en-US"/>
        </w:rPr>
        <w:t xml:space="preserve"> dargestellt. Nähere Informationen sind dem Fließtext oder Glossar zu entnehmen.</w:t>
      </w:r>
    </w:p>
    <w:p w14:paraId="3D343916" w14:textId="41456AE2" w:rsidR="00B40AF7" w:rsidRDefault="00B40AF7" w:rsidP="00D411E9">
      <w:pPr>
        <w:pStyle w:val="Block"/>
        <w:numPr>
          <w:ilvl w:val="0"/>
          <w:numId w:val="3"/>
        </w:numPr>
        <w:rPr>
          <w:noProof/>
          <w:lang w:val="en-US" w:eastAsia="en-US"/>
        </w:rPr>
      </w:pPr>
      <w:r w:rsidRPr="00B40AF7">
        <w:rPr>
          <w:noProof/>
          <w:lang w:val="en-US" w:eastAsia="en-US"/>
        </w:rPr>
        <w:t xml:space="preserve">Abkürzungen </w:t>
      </w:r>
      <w:r>
        <w:rPr>
          <w:noProof/>
          <w:lang w:val="en-US" w:eastAsia="en-US"/>
        </w:rPr>
        <w:t>sind dem Abkürzungsverzeichnis zu entnehmen, werden aber üblicherweise ebenfalls im Fließtext erläutert.</w:t>
      </w:r>
    </w:p>
    <w:p w14:paraId="1F223AD8" w14:textId="22D9779D" w:rsidR="00B40AF7" w:rsidRDefault="00B40AF7" w:rsidP="00D411E9">
      <w:pPr>
        <w:pStyle w:val="Block"/>
        <w:numPr>
          <w:ilvl w:val="0"/>
          <w:numId w:val="3"/>
        </w:numPr>
        <w:rPr>
          <w:noProof/>
          <w:lang w:val="en-US" w:eastAsia="en-US"/>
        </w:rPr>
      </w:pPr>
      <w:r>
        <w:rPr>
          <w:noProof/>
          <w:lang w:val="en-US" w:eastAsia="en-US"/>
        </w:rPr>
        <w:t>Fachbegriffe, die im Fließtext nicht weiter erläutert werden, aber trotzdem für das Verständnis des Inhalts von Vorteil sind, werden im Glossar näher beschrieben.</w:t>
      </w:r>
    </w:p>
    <w:p w14:paraId="0BCE997B" w14:textId="73ECBCDE" w:rsidR="00B40AF7" w:rsidRPr="00B40AF7" w:rsidRDefault="00B40AF7" w:rsidP="00D411E9">
      <w:pPr>
        <w:pStyle w:val="Block"/>
        <w:numPr>
          <w:ilvl w:val="0"/>
          <w:numId w:val="3"/>
        </w:numPr>
        <w:rPr>
          <w:noProof/>
          <w:lang w:val="en-US" w:eastAsia="en-US"/>
        </w:rPr>
      </w:pPr>
      <w:r>
        <w:rPr>
          <w:noProof/>
        </w:rPr>
        <mc:AlternateContent>
          <mc:Choice Requires="wps">
            <w:drawing>
              <wp:anchor distT="45720" distB="45720" distL="114300" distR="114300" simplePos="0" relativeHeight="251659264" behindDoc="1" locked="0" layoutInCell="1" allowOverlap="1" wp14:anchorId="0049AD27" wp14:editId="59812FD1">
                <wp:simplePos x="0" y="0"/>
                <wp:positionH relativeFrom="column">
                  <wp:posOffset>2166620</wp:posOffset>
                </wp:positionH>
                <wp:positionV relativeFrom="paragraph">
                  <wp:posOffset>265430</wp:posOffset>
                </wp:positionV>
                <wp:extent cx="1581150" cy="1404620"/>
                <wp:effectExtent l="0" t="0" r="19050" b="10160"/>
                <wp:wrapTight wrapText="bothSides">
                  <wp:wrapPolygon edited="0">
                    <wp:start x="0" y="0"/>
                    <wp:lineTo x="0" y="20903"/>
                    <wp:lineTo x="21600" y="20903"/>
                    <wp:lineTo x="2160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1404620"/>
                        </a:xfrm>
                        <a:prstGeom prst="rect">
                          <a:avLst/>
                        </a:prstGeom>
                        <a:solidFill>
                          <a:srgbClr val="FFFFFF"/>
                        </a:solidFill>
                        <a:ln w="9525">
                          <a:solidFill>
                            <a:srgbClr val="000000"/>
                          </a:solidFill>
                          <a:miter lim="800000"/>
                          <a:headEnd/>
                          <a:tailEnd/>
                        </a:ln>
                      </wps:spPr>
                      <wps:txbx>
                        <w:txbxContent>
                          <w:p w14:paraId="6305B15D" w14:textId="72BADA11" w:rsidR="00C42027" w:rsidRDefault="00C42027">
                            <w:r>
                              <w:rPr>
                                <w:noProof/>
                                <w:lang w:val="en-US" w:eastAsia="en-US"/>
                              </w:rPr>
                              <w:t>umgebende Textbox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049AD27" id="_x0000_t202" coordsize="21600,21600" o:spt="202" path="m,l,21600r21600,l21600,xe">
                <v:stroke joinstyle="miter"/>
                <v:path gradientshapeok="t" o:connecttype="rect"/>
              </v:shapetype>
              <v:shape id="Text Box 2" o:spid="_x0000_s1026" type="#_x0000_t202" style="position:absolute;left:0;text-align:left;margin-left:170.6pt;margin-top:20.9pt;width:124.5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">
                <v:textbox style="mso-fit-shape-to-text:t">
                  <w:txbxContent>
                    <w:p w14:paraId="6305B15D" w14:textId="72BADA11" w:rsidR="00C42027" w:rsidRDefault="00C42027">
                      <w:r>
                        <w:rPr>
                          <w:noProof/>
                          <w:lang w:val="en-US" w:eastAsia="en-US"/>
                        </w:rPr>
                        <w:t>umgebende Textbox</w:t>
                      </w:r>
                    </w:p>
                  </w:txbxContent>
                </v:textbox>
                <w10:wrap type="tight"/>
              </v:shape>
            </w:pict>
          </mc:Fallback>
        </mc:AlternateContent>
      </w:r>
      <w:r>
        <w:rPr>
          <w:noProof/>
          <w:lang w:val="en-US" w:eastAsia="en-US"/>
        </w:rPr>
        <w:t xml:space="preserve">Quellcode </w:t>
      </w:r>
      <w:r w:rsidR="00096A4C">
        <w:rPr>
          <w:noProof/>
          <w:lang w:val="en-US" w:eastAsia="en-US"/>
        </w:rPr>
        <w:t>und</w:t>
      </w:r>
      <w:r>
        <w:rPr>
          <w:noProof/>
          <w:lang w:val="en-US" w:eastAsia="en-US"/>
        </w:rPr>
        <w:t xml:space="preserve"> technische Namen sind durch </w:t>
      </w:r>
      <w:r w:rsidRPr="00B40AF7">
        <w:rPr>
          <w:rStyle w:val="Code"/>
        </w:rPr>
        <w:t>rote Schrift mit grauem Hintergrund</w:t>
      </w:r>
      <w:r>
        <w:rPr>
          <w:noProof/>
          <w:lang w:val="en-US" w:eastAsia="en-US"/>
        </w:rPr>
        <w:t xml:space="preserve"> oder eine markiert.</w:t>
      </w:r>
    </w:p>
    <w:p w14:paraId="6A492445" w14:textId="37FD702A" w:rsidR="00C81804" w:rsidRDefault="00C81804" w:rsidP="00C81804">
      <w:pPr>
        <w:pStyle w:val="Block"/>
      </w:pPr>
    </w:p>
    <w:p w14:paraId="36945DB9" w14:textId="77777777" w:rsidR="00CC58F6" w:rsidRDefault="00CC58F6" w:rsidP="00C81804">
      <w:pPr>
        <w:pStyle w:val="Block"/>
      </w:pPr>
    </w:p>
    <w:p w14:paraId="1B884840" w14:textId="13015E89" w:rsidR="00CC58F6" w:rsidRPr="00C81804" w:rsidRDefault="00CC58F6" w:rsidP="00C81804">
      <w:pPr>
        <w:pStyle w:val="Block"/>
        <w:sectPr w:rsidR="00CC58F6" w:rsidRPr="00C81804" w:rsidSect="002E710E">
          <w:headerReference w:type="default" r:id="rId8"/>
          <w:footerReference w:type="default" r:id="rId9"/>
          <w:footerReference w:type="first" r:id="rId10"/>
          <w:pgSz w:w="11906" w:h="16838" w:code="9"/>
          <w:pgMar w:top="1418" w:right="1418" w:bottom="1134" w:left="1418" w:header="709" w:footer="709" w:gutter="0"/>
          <w:pgNumType w:fmt="upperRoman" w:start="1"/>
          <w:cols w:space="708"/>
          <w:titlePg/>
          <w:docGrid w:linePitch="360"/>
        </w:sectPr>
      </w:pPr>
    </w:p>
    <w:p w14:paraId="57946916" w14:textId="692A7D7E" w:rsidR="00173590" w:rsidRDefault="00422348" w:rsidP="002B7F1D">
      <w:pPr>
        <w:pStyle w:val="Heading1"/>
      </w:pPr>
      <w:bookmarkStart w:id="8" w:name="_Toc524507893"/>
      <w:bookmarkStart w:id="9" w:name="_Toc491242179"/>
      <w:bookmarkStart w:id="10" w:name="_Toc493574742"/>
      <w:bookmarkStart w:id="11" w:name="_Toc536795709"/>
      <w:r>
        <w:t>Einleitung</w:t>
      </w:r>
      <w:bookmarkEnd w:id="8"/>
      <w:bookmarkEnd w:id="11"/>
    </w:p>
    <w:p w14:paraId="1239459F" w14:textId="3E255A07" w:rsidR="00334921" w:rsidRPr="001C6E61" w:rsidRDefault="001C6E61" w:rsidP="00334921">
      <w:pPr>
        <w:pStyle w:val="Block"/>
        <w:rPr>
          <w:color w:val="FF0000"/>
        </w:rPr>
      </w:pPr>
      <w:r w:rsidRPr="001C6E61">
        <w:rPr>
          <w:color w:val="FF0000"/>
        </w:rPr>
        <w:t xml:space="preserve">To </w:t>
      </w:r>
      <w:proofErr w:type="spellStart"/>
      <w:r w:rsidRPr="001C6E61">
        <w:rPr>
          <w:color w:val="FF0000"/>
        </w:rPr>
        <w:t>be</w:t>
      </w:r>
      <w:proofErr w:type="spellEnd"/>
      <w:r w:rsidRPr="001C6E61">
        <w:rPr>
          <w:color w:val="FF0000"/>
        </w:rPr>
        <w:t xml:space="preserve"> </w:t>
      </w:r>
      <w:proofErr w:type="spellStart"/>
      <w:r w:rsidRPr="001C6E61">
        <w:rPr>
          <w:color w:val="FF0000"/>
        </w:rPr>
        <w:t>done</w:t>
      </w:r>
      <w:proofErr w:type="spellEnd"/>
    </w:p>
    <w:p w14:paraId="020F53E5" w14:textId="11ED9773" w:rsidR="0030771E" w:rsidRDefault="0030771E" w:rsidP="0030771E">
      <w:pPr>
        <w:pStyle w:val="Heading2"/>
      </w:pPr>
      <w:bookmarkStart w:id="12" w:name="_Toc536795710"/>
      <w:r>
        <w:t>I believe I can fly – V1.0</w:t>
      </w:r>
      <w:bookmarkEnd w:id="12"/>
    </w:p>
    <w:p w14:paraId="3B6328D6" w14:textId="74833612" w:rsidR="00D0269B" w:rsidRDefault="00D0269B" w:rsidP="00334921">
      <w:pPr>
        <w:pStyle w:val="Block"/>
      </w:pPr>
      <w:r>
        <w:t xml:space="preserve">Diese Studienarbeit ist Teil einer Reihe von Studienarbeiten, die sich mit dem Projekt "I believe I can fly" auseinandersetzen. Bei diesem Projekt geht es </w:t>
      </w:r>
      <w:r w:rsidR="005E4E48">
        <w:t xml:space="preserve">im Allgemeinen </w:t>
      </w:r>
      <w:r>
        <w:t xml:space="preserve">um die Steuerung einer Drohne mithilfe von Körperbewegungen </w:t>
      </w:r>
      <w:r w:rsidR="005E4E48">
        <w:t>des</w:t>
      </w:r>
      <w:r>
        <w:t xml:space="preserve"> Piloten. Ziel ist es, dem Piloten ein möglichst realistisches Fluggefühl zu vermitteln und eine hohe Immersion zu erreichen. Dazu trägt der Pilot während den Flügen eine Videobrille, welche wiederrum einen Livestream einer an der Drohne befestigten Kamera anzeigt. Die Kamera ist dabei so ausgerichtet, dass sie aus Sicht der Drohne stets nach vorne zeigt und dem Piloten </w:t>
      </w:r>
      <w:r w:rsidR="005E4E48">
        <w:t>die Welt so zeigt</w:t>
      </w:r>
      <w:r>
        <w:t xml:space="preserve">, </w:t>
      </w:r>
      <w:r w:rsidR="005E4E48">
        <w:t>als würde er in einem fliegenden Fahrzeug sitzen.</w:t>
      </w:r>
    </w:p>
    <w:p w14:paraId="47F0001A" w14:textId="604F7DA4" w:rsidR="005E4E48" w:rsidRDefault="005E4E48" w:rsidP="00334921">
      <w:pPr>
        <w:pStyle w:val="Block"/>
      </w:pPr>
      <w:r>
        <w:t>Eine solche Technik kann für ganz verschiedene Einsatzzwecke verwendet werden. Dabei spielt es keine Rolle, ob diese Steuerung für die visuelle Inspektion eines schwer zu erreichenden Ortes wie z.B. einer Hochspannungsleitung oder zu Unterhaltungszwecken von Heimanwendern verwendet wird. Ein wichtiger Aspekt ist in allen Anwendungsfällen eine intuitive Steuerung und ein realistisches Gefühl für das Fliegen, sodass die Drohne präzise gesteuert werden kann.</w:t>
      </w:r>
    </w:p>
    <w:p w14:paraId="6493EE3E" w14:textId="03FE1707" w:rsidR="005E4E48" w:rsidRDefault="005E4E48" w:rsidP="00334921">
      <w:pPr>
        <w:pStyle w:val="Block"/>
      </w:pPr>
      <w:r>
        <w:t xml:space="preserve">Die erste Version des Projektes </w:t>
      </w:r>
      <w:r w:rsidR="003A68BB">
        <w:t xml:space="preserve">entstand im Rahmen einer Studienarbeit 2015 und </w:t>
      </w:r>
      <w:r>
        <w:t>setzt die Grundanforderungen bereits funktionierend um. Zum Einsatz kommt hierbei ein Sensor der Xbox Kinect Reihe, welcher mithilfe eines 3D-fähigen Infrarot-Sensor</w:t>
      </w:r>
      <w:r w:rsidR="003A68BB">
        <w:t>s</w:t>
      </w:r>
      <w:r>
        <w:t xml:space="preserve"> den Benutzer erkennen und die Körperbewegungen errechnen kann. Diese Körperbewegungen werden anschließend in </w:t>
      </w:r>
      <w:r w:rsidR="003A68BB">
        <w:t xml:space="preserve">Befehle für die Drohne umgerechnet und ermöglichen eine zuverlässige Steuerung. </w:t>
      </w:r>
      <w:sdt>
        <w:sdtPr>
          <w:id w:val="464784257"/>
          <w:citation/>
        </w:sdtPr>
        <w:sdtContent>
          <w:r w:rsidR="003A68BB">
            <w:fldChar w:fldCharType="begin"/>
          </w:r>
          <w:r w:rsidR="003A68BB">
            <w:instrText xml:space="preserve"> CITATION BenzBergenVonscheit15 \l 1031 </w:instrText>
          </w:r>
          <w:r w:rsidR="003A68BB">
            <w:fldChar w:fldCharType="separate"/>
          </w:r>
          <w:r w:rsidR="003A68BB">
            <w:rPr>
              <w:noProof/>
            </w:rPr>
            <w:t>(Benz, et al., 2015)</w:t>
          </w:r>
          <w:r w:rsidR="003A68BB">
            <w:fldChar w:fldCharType="end"/>
          </w:r>
        </w:sdtContent>
      </w:sdt>
    </w:p>
    <w:p w14:paraId="45C616D3" w14:textId="40870764" w:rsidR="003A68BB" w:rsidRDefault="003A68BB" w:rsidP="00334921">
      <w:pPr>
        <w:pStyle w:val="Block"/>
      </w:pPr>
      <w:r>
        <w:t xml:space="preserve">Eine weitere Studienarbeit befasst sich mit einem intelligenten Assistenzsystem, welches den Piloten bei der Navigation durch Engstellen unterstützen soll. Aufgrund von technischen Schwierigkeiten kommt diese Arbeit jedoch zu keinem positiven Ergebnis, sodass ein solche Assistenzsystem noch in den frühen Kinderschuhen steckt. </w:t>
      </w:r>
      <w:sdt>
        <w:sdtPr>
          <w:id w:val="-269390417"/>
          <w:citation/>
        </w:sdtPr>
        <w:sdtContent>
          <w:r>
            <w:fldChar w:fldCharType="begin"/>
          </w:r>
          <w:r>
            <w:instrText xml:space="preserve"> CITATION Mei17 \l 1031 </w:instrText>
          </w:r>
          <w:r>
            <w:fldChar w:fldCharType="separate"/>
          </w:r>
          <w:r>
            <w:rPr>
              <w:noProof/>
            </w:rPr>
            <w:t>(Meise, et al., 2017)</w:t>
          </w:r>
          <w:r>
            <w:fldChar w:fldCharType="end"/>
          </w:r>
        </w:sdtContent>
      </w:sdt>
      <w:r>
        <w:t xml:space="preserve"> </w:t>
      </w:r>
    </w:p>
    <w:p w14:paraId="4DE5D917" w14:textId="1E57FFD7" w:rsidR="0030771E" w:rsidRDefault="0030771E" w:rsidP="0030771E">
      <w:pPr>
        <w:pStyle w:val="Heading2"/>
      </w:pPr>
      <w:bookmarkStart w:id="13" w:name="_Toc536795711"/>
      <w:r>
        <w:t>Problemstellung</w:t>
      </w:r>
      <w:bookmarkEnd w:id="13"/>
    </w:p>
    <w:p w14:paraId="33A8DDA8" w14:textId="1BCA3B47" w:rsidR="00286B5E" w:rsidRDefault="003A68BB" w:rsidP="00334921">
      <w:pPr>
        <w:pStyle w:val="Block"/>
      </w:pPr>
      <w:r>
        <w:t>Die erste Version von "I believe I can fly" funktioniert zwar recht gut und ermöglicht dem Benutzer ein echtes Gefühl des Fliegens, jedoch basiert diese Lösung auf Hardware, welche möglicherweise nicht jede</w:t>
      </w:r>
      <w:r w:rsidR="00372717">
        <w:t>m</w:t>
      </w:r>
      <w:r>
        <w:t xml:space="preserve"> Benutzer zu</w:t>
      </w:r>
      <w:r w:rsidR="00372717">
        <w:t>r</w:t>
      </w:r>
      <w:r>
        <w:t xml:space="preserve"> Verfügung </w:t>
      </w:r>
      <w:r w:rsidR="00372717">
        <w:t>steht</w:t>
      </w:r>
      <w:r>
        <w:t xml:space="preserve">. </w:t>
      </w:r>
      <w:r w:rsidR="00BD4044">
        <w:t>Die Produktion d</w:t>
      </w:r>
      <w:r>
        <w:t>e</w:t>
      </w:r>
      <w:r w:rsidR="00BD4044">
        <w:t>s</w:t>
      </w:r>
      <w:r>
        <w:t xml:space="preserve"> bereits erwähnte</w:t>
      </w:r>
      <w:r w:rsidR="00BD4044">
        <w:t>n</w:t>
      </w:r>
      <w:r>
        <w:t xml:space="preserve"> Kinect-Sensor</w:t>
      </w:r>
      <w:r w:rsidR="00BD4044">
        <w:t>s</w:t>
      </w:r>
      <w:r>
        <w:t xml:space="preserve"> </w:t>
      </w:r>
      <w:r w:rsidR="00372717">
        <w:t xml:space="preserve">wurde von Microsoft </w:t>
      </w:r>
      <w:r w:rsidR="00BD4044">
        <w:t xml:space="preserve">offiziell </w:t>
      </w:r>
      <w:r w:rsidR="00372717">
        <w:t xml:space="preserve">beendet und ist somit nicht mehr für Neukunden verfügbar. </w:t>
      </w:r>
      <w:sdt>
        <w:sdtPr>
          <w:id w:val="-1912225700"/>
          <w:citation/>
        </w:sdtPr>
        <w:sdtContent>
          <w:r w:rsidR="00372717">
            <w:fldChar w:fldCharType="begin"/>
          </w:r>
          <w:r w:rsidR="00372717">
            <w:instrText xml:space="preserve"> CITATION Sar18 \l 1031 </w:instrText>
          </w:r>
          <w:r w:rsidR="00372717">
            <w:fldChar w:fldCharType="separate"/>
          </w:r>
          <w:r w:rsidR="00372717">
            <w:rPr>
              <w:noProof/>
            </w:rPr>
            <w:t>(Sarkar, 2018)</w:t>
          </w:r>
          <w:r w:rsidR="00372717">
            <w:fldChar w:fldCharType="end"/>
          </w:r>
        </w:sdtContent>
      </w:sdt>
      <w:r w:rsidR="00372717">
        <w:t xml:space="preserve"> Selbst wenn ein Nutzer Zugriff auf einen solchen Sensor hätte, müsste er diesen bei jeder Verwendung der Drohne benutzen. Auch die Verwendung eines 3D-Sensors </w:t>
      </w:r>
      <w:r w:rsidR="00BD4044">
        <w:t xml:space="preserve">eines anderen Herstellers </w:t>
      </w:r>
      <w:r w:rsidR="00372717">
        <w:t xml:space="preserve">kann dieses Problem nicht umgehen. </w:t>
      </w:r>
    </w:p>
    <w:p w14:paraId="1AC55708" w14:textId="44B76DE0" w:rsidR="00372717" w:rsidRDefault="00372717" w:rsidP="00BD4044">
      <w:pPr>
        <w:pStyle w:val="Block"/>
        <w:tabs>
          <w:tab w:val="left" w:pos="3828"/>
        </w:tabs>
      </w:pPr>
      <w:r>
        <w:t xml:space="preserve">Eine mögliche Lösung liegt in der Verwendung einer handelsüblichen 2D-Webcam, welche heute in fast allen mobilen Endgeräten wie Laptops oder Smartphones verbaut ist. Diese Kameras sind günstig in der Herstellung und liefern schon seit einigen Jahren die benötigten Voraussetzung was die Qualität des aufgenommen Bildes angeht, siehe Kapitel </w:t>
      </w:r>
      <w:r>
        <w:fldChar w:fldCharType="begin"/>
      </w:r>
      <w:r>
        <w:instrText xml:space="preserve"> REF _Ref536793709 \w \h </w:instrText>
      </w:r>
      <w:r>
        <w:fldChar w:fldCharType="separate"/>
      </w:r>
      <w:r w:rsidR="00FE2546">
        <w:t>1.3.1</w:t>
      </w:r>
      <w:r>
        <w:fldChar w:fldCharType="end"/>
      </w:r>
      <w:r>
        <w:t xml:space="preserve"> </w:t>
      </w:r>
      <w:r>
        <w:fldChar w:fldCharType="begin"/>
      </w:r>
      <w:r>
        <w:instrText xml:space="preserve"> REF _Ref536793409 \h </w:instrText>
      </w:r>
      <w:r>
        <w:fldChar w:fldCharType="separate"/>
      </w:r>
      <w:r w:rsidR="00FE2546">
        <w:t>Hardware</w:t>
      </w:r>
      <w:r>
        <w:fldChar w:fldCharType="end"/>
      </w:r>
      <w:r>
        <w:t>.</w:t>
      </w:r>
      <w:r w:rsidR="0008142A">
        <w:t xml:space="preserve"> Das Problem bei der Verwendung einer 2D-</w:t>
      </w:r>
      <w:r w:rsidR="00BD4044">
        <w:t>Informationsq</w:t>
      </w:r>
      <w:r w:rsidR="0008142A">
        <w:t xml:space="preserve">uelle liegt an der fehlenden </w:t>
      </w:r>
      <w:r w:rsidR="00BD4044">
        <w:t xml:space="preserve">dritten </w:t>
      </w:r>
      <w:r w:rsidR="0008142A">
        <w:t>Dimension</w:t>
      </w:r>
      <w:r w:rsidR="00BD4044">
        <w:t>, welche</w:t>
      </w:r>
      <w:r w:rsidR="0008142A">
        <w:t xml:space="preserve"> für eine </w:t>
      </w:r>
      <w:r w:rsidR="00BD4044">
        <w:t xml:space="preserve">vollständige </w:t>
      </w:r>
      <w:r w:rsidR="0008142A">
        <w:t>3D-Steuerung</w:t>
      </w:r>
      <w:r w:rsidR="00BD4044">
        <w:t xml:space="preserve"> eigentlich benötigt werden würde</w:t>
      </w:r>
      <w:r w:rsidR="0008142A">
        <w:t>.</w:t>
      </w:r>
      <w:r w:rsidR="00BD4044">
        <w:t xml:space="preserve"> Dieses Problem wiederum kann durch verschiedene Verfahren gelöst werden, welche im </w:t>
      </w:r>
      <w:r w:rsidR="00BD4044" w:rsidRPr="0045696A">
        <w:rPr>
          <w:color w:val="FF0000"/>
        </w:rPr>
        <w:fldChar w:fldCharType="begin"/>
      </w:r>
      <w:r w:rsidR="00BD4044" w:rsidRPr="0045696A">
        <w:rPr>
          <w:color w:val="FF0000"/>
        </w:rPr>
        <w:instrText xml:space="preserve"> REF _Ref536793849 \w \h </w:instrText>
      </w:r>
      <w:r w:rsidR="00BD4044" w:rsidRPr="0045696A">
        <w:rPr>
          <w:color w:val="FF0000"/>
        </w:rPr>
      </w:r>
      <w:r w:rsidR="00BD4044" w:rsidRPr="0045696A">
        <w:rPr>
          <w:color w:val="FF0000"/>
        </w:rPr>
        <w:fldChar w:fldCharType="separate"/>
      </w:r>
      <w:r w:rsidR="00FE2546">
        <w:rPr>
          <w:color w:val="FF0000"/>
        </w:rPr>
        <w:t>4</w:t>
      </w:r>
      <w:r w:rsidR="00BD4044" w:rsidRPr="0045696A">
        <w:rPr>
          <w:color w:val="FF0000"/>
        </w:rPr>
        <w:fldChar w:fldCharType="end"/>
      </w:r>
      <w:r w:rsidR="00BD4044" w:rsidRPr="0045696A">
        <w:rPr>
          <w:color w:val="FF0000"/>
        </w:rPr>
        <w:t xml:space="preserve">. Kapitel </w:t>
      </w:r>
      <w:r w:rsidR="00BD4044" w:rsidRPr="0045696A">
        <w:rPr>
          <w:color w:val="FF0000"/>
        </w:rPr>
        <w:fldChar w:fldCharType="begin"/>
      </w:r>
      <w:r w:rsidR="00BD4044" w:rsidRPr="0045696A">
        <w:rPr>
          <w:color w:val="FF0000"/>
        </w:rPr>
        <w:instrText xml:space="preserve"> REF _Ref536793855 \h </w:instrText>
      </w:r>
      <w:r w:rsidR="00BD4044" w:rsidRPr="0045696A">
        <w:rPr>
          <w:color w:val="FF0000"/>
        </w:rPr>
      </w:r>
      <w:r w:rsidR="00BD4044" w:rsidRPr="0045696A">
        <w:rPr>
          <w:color w:val="FF0000"/>
        </w:rPr>
        <w:fldChar w:fldCharType="separate"/>
      </w:r>
      <w:r w:rsidR="00FE2546">
        <w:t>Gestenerkennung</w:t>
      </w:r>
      <w:r w:rsidR="00BD4044" w:rsidRPr="0045696A">
        <w:rPr>
          <w:color w:val="FF0000"/>
        </w:rPr>
        <w:fldChar w:fldCharType="end"/>
      </w:r>
      <w:r w:rsidR="00BD4044">
        <w:t xml:space="preserve"> verglichen werden.</w:t>
      </w:r>
    </w:p>
    <w:p w14:paraId="6BF39B0D" w14:textId="6D36379C" w:rsidR="00BD4044" w:rsidRPr="00334921" w:rsidRDefault="00BD4044" w:rsidP="00BD4044">
      <w:pPr>
        <w:pStyle w:val="Block"/>
        <w:tabs>
          <w:tab w:val="left" w:pos="3828"/>
        </w:tabs>
      </w:pPr>
      <w:r>
        <w:t xml:space="preserve">Neben dem bisher benötigten Sensor wird für die erste Version des Projektes zum Fliegen auch immer eine reale Drohne benötigt. </w:t>
      </w:r>
      <w:r w:rsidR="00343B20">
        <w:t>Neben der Drohne muss aber auch eine für den Flugbetrieb geeignete Umgebung vorhanden sein. Im Freien spiel</w:t>
      </w:r>
      <w:r w:rsidR="0045696A">
        <w:t>en</w:t>
      </w:r>
      <w:r w:rsidR="00343B20">
        <w:t xml:space="preserve"> </w:t>
      </w:r>
      <w:r w:rsidR="0045696A">
        <w:t xml:space="preserve">oftmals </w:t>
      </w:r>
      <w:r w:rsidR="00343B20">
        <w:t xml:space="preserve">das Wetter </w:t>
      </w:r>
      <w:r w:rsidR="0045696A">
        <w:t xml:space="preserve">sowie gesetzliche Bestimmungen für den Aufstieg einer Drohne </w:t>
      </w:r>
      <w:r w:rsidR="00343B20">
        <w:t>eine große Rolle, in geschlossenen Räumen</w:t>
      </w:r>
      <w:r w:rsidR="0045696A">
        <w:t xml:space="preserve"> ist meistens der vorhandene Platz der limitierende Faktor. </w:t>
      </w:r>
      <w:r>
        <w:t>Vor Allem für Trainingszwecke ist dies aber eher hinderlich. Ziel dieser Studienarbeit ist also auch die Integration eines Simulators, welcher die Drohne vollständig ersetz</w:t>
      </w:r>
      <w:r w:rsidR="0045696A">
        <w:t>t</w:t>
      </w:r>
      <w:r>
        <w:t>. Der Benutzer sieht dann an Stelle der Realität aus Sicht der Drohne ein gerendertes Bild des Simulators, welches möglichst realistisch aussehen soll</w:t>
      </w:r>
      <w:r w:rsidR="0045696A">
        <w:t xml:space="preserve"> um weiterhin das Gefühl des Fliegens vermitteln zu können. Mögliche Lösungen werden in Kapitel </w:t>
      </w:r>
      <w:r w:rsidR="0045696A" w:rsidRPr="0045696A">
        <w:rPr>
          <w:color w:val="FF0000"/>
        </w:rPr>
        <w:fldChar w:fldCharType="begin"/>
      </w:r>
      <w:r w:rsidR="0045696A" w:rsidRPr="0045696A">
        <w:rPr>
          <w:color w:val="FF0000"/>
        </w:rPr>
        <w:instrText xml:space="preserve"> REF _Ref536794531 \w \h </w:instrText>
      </w:r>
      <w:r w:rsidR="0045696A" w:rsidRPr="0045696A">
        <w:rPr>
          <w:color w:val="FF0000"/>
        </w:rPr>
      </w:r>
      <w:r w:rsidR="0045696A" w:rsidRPr="0045696A">
        <w:rPr>
          <w:color w:val="FF0000"/>
        </w:rPr>
        <w:fldChar w:fldCharType="separate"/>
      </w:r>
      <w:r w:rsidR="00FE2546">
        <w:rPr>
          <w:color w:val="FF0000"/>
        </w:rPr>
        <w:t>5.2</w:t>
      </w:r>
      <w:r w:rsidR="0045696A" w:rsidRPr="0045696A">
        <w:rPr>
          <w:color w:val="FF0000"/>
        </w:rPr>
        <w:fldChar w:fldCharType="end"/>
      </w:r>
      <w:r w:rsidR="0045696A" w:rsidRPr="0045696A">
        <w:rPr>
          <w:color w:val="FF0000"/>
        </w:rPr>
        <w:t xml:space="preserve"> </w:t>
      </w:r>
      <w:r w:rsidR="0045696A" w:rsidRPr="0045696A">
        <w:rPr>
          <w:color w:val="FF0000"/>
        </w:rPr>
        <w:fldChar w:fldCharType="begin"/>
      </w:r>
      <w:r w:rsidR="0045696A" w:rsidRPr="0045696A">
        <w:rPr>
          <w:color w:val="FF0000"/>
        </w:rPr>
        <w:instrText xml:space="preserve"> REF _Ref536794536 \h </w:instrText>
      </w:r>
      <w:r w:rsidR="0045696A" w:rsidRPr="0045696A">
        <w:rPr>
          <w:color w:val="FF0000"/>
        </w:rPr>
      </w:r>
      <w:r w:rsidR="0045696A" w:rsidRPr="0045696A">
        <w:rPr>
          <w:color w:val="FF0000"/>
        </w:rPr>
        <w:fldChar w:fldCharType="separate"/>
      </w:r>
      <w:r w:rsidR="00FE2546">
        <w:t>Steuerung des Simulator</w:t>
      </w:r>
      <w:r w:rsidR="0045696A" w:rsidRPr="0045696A">
        <w:rPr>
          <w:color w:val="FF0000"/>
        </w:rPr>
        <w:fldChar w:fldCharType="end"/>
      </w:r>
      <w:r w:rsidR="0045696A">
        <w:t xml:space="preserve"> behandelt.</w:t>
      </w:r>
    </w:p>
    <w:p w14:paraId="3A99BDE3" w14:textId="6BDA6688" w:rsidR="00334921" w:rsidRDefault="00334921" w:rsidP="00334921">
      <w:pPr>
        <w:pStyle w:val="Heading2"/>
      </w:pPr>
      <w:bookmarkStart w:id="14" w:name="_Toc536795712"/>
      <w:r>
        <w:t>Technische Voraussetzungen</w:t>
      </w:r>
      <w:bookmarkEnd w:id="14"/>
    </w:p>
    <w:p w14:paraId="349C656B" w14:textId="68C093FE" w:rsidR="00782E86" w:rsidRDefault="00C3355A" w:rsidP="00782E86">
      <w:pPr>
        <w:pStyle w:val="Block"/>
      </w:pPr>
      <w:r>
        <w:t>Von Beginn des Projektes an sind klare Anforderungen an sowohl die verwendete Software als auch die verwendete Hardware gegeben. Dieses Voraussetzungen ermöglichen eine flexible Laufzeitumgebung und heben Limitierungen wie ein bestimmtes Betriebssystem von Anfang an auf.</w:t>
      </w:r>
    </w:p>
    <w:p w14:paraId="1E7F71A2" w14:textId="75AC48B6" w:rsidR="00782E86" w:rsidRDefault="00782E86" w:rsidP="00782E86">
      <w:pPr>
        <w:pStyle w:val="Heading3"/>
      </w:pPr>
      <w:bookmarkStart w:id="15" w:name="_Ref536793400"/>
      <w:bookmarkStart w:id="16" w:name="_Ref536793403"/>
      <w:bookmarkStart w:id="17" w:name="_Ref536793409"/>
      <w:bookmarkStart w:id="18" w:name="_Ref536793709"/>
      <w:bookmarkStart w:id="19" w:name="_Toc536795713"/>
      <w:r>
        <w:t>Hardware</w:t>
      </w:r>
      <w:bookmarkEnd w:id="15"/>
      <w:bookmarkEnd w:id="16"/>
      <w:bookmarkEnd w:id="17"/>
      <w:bookmarkEnd w:id="18"/>
      <w:bookmarkEnd w:id="19"/>
    </w:p>
    <w:p w14:paraId="64532BD1" w14:textId="77777777" w:rsidR="00BC7C1C" w:rsidRDefault="00D245CC" w:rsidP="00782E86">
      <w:pPr>
        <w:pStyle w:val="Block"/>
      </w:pPr>
      <w:r>
        <w:t>Die Aufnahme der Bilder, Erkennung der Gesten als auch die Simulation bzw. Steuerung der Drohne soll</w:t>
      </w:r>
      <w:r w:rsidR="00BC7C1C">
        <w:t xml:space="preserve">en nach Möglichkeit auf einem einzigen Gerät funktionieren. Um eine gewisse Mobilität zu erreichen, bietet sich für diese Zwecke ein leistungsstarker Laptop an, welcher eine handelsübliche Webcam eingebaut hat. </w:t>
      </w:r>
    </w:p>
    <w:p w14:paraId="0401D7B2" w14:textId="1D9B78D1" w:rsidR="00782E86" w:rsidRDefault="00BC7C1C" w:rsidP="00782E86">
      <w:pPr>
        <w:pStyle w:val="Block"/>
      </w:pPr>
      <w:r>
        <w:t xml:space="preserve">Die Webcam dient </w:t>
      </w:r>
      <w:r w:rsidR="00447B39">
        <w:t>der</w:t>
      </w:r>
      <w:r>
        <w:t xml:space="preserve"> Aufnahme einzelne</w:t>
      </w:r>
      <w:r w:rsidR="00447B39">
        <w:t>r</w:t>
      </w:r>
      <w:r>
        <w:t xml:space="preserve"> Bilder des steuernden Benutzers und sollte daher von guter Qualität sein. Die Qualität wird unter Anderem durch die Bilder pro Sekunde (</w:t>
      </w:r>
      <w:r w:rsidRPr="00725873">
        <w:rPr>
          <w:i/>
        </w:rPr>
        <w:t>FPS</w:t>
      </w:r>
      <w:r>
        <w:t>) als auch die zur Verfügung stehende Auflösung der Bilder bestimmt. Ist einer dieser beiden Parameter zu gering, leidet die Qualität Steuerung</w:t>
      </w:r>
      <w:r w:rsidR="00254687">
        <w:t xml:space="preserve"> darunter</w:t>
      </w:r>
      <w:r>
        <w:t xml:space="preserve">, denn zu wenige </w:t>
      </w:r>
      <w:r w:rsidR="00447B39">
        <w:t>FPS</w:t>
      </w:r>
      <w:r>
        <w:t xml:space="preserve"> führen zu eine</w:t>
      </w:r>
      <w:r w:rsidR="00447B39">
        <w:t>r</w:t>
      </w:r>
      <w:r>
        <w:t xml:space="preserve"> sehr trägen Steuerung und eine zu geringe Auflösung könnte unter Umständen zu einer fehlschlagenden Gestenerkennung führen.</w:t>
      </w:r>
      <w:r w:rsidR="00447B39">
        <w:t xml:space="preserve"> Beide Folgen beinträchtigen unmittelbar d</w:t>
      </w:r>
      <w:r w:rsidR="00E76521">
        <w:t>ie</w:t>
      </w:r>
      <w:r w:rsidR="00447B39">
        <w:t xml:space="preserve"> Immersion des Benutzers und sollten daher vermieden werden.</w:t>
      </w:r>
      <w:r w:rsidR="00C126C0">
        <w:t xml:space="preserve"> </w:t>
      </w:r>
      <w:sdt>
        <w:sdtPr>
          <w:id w:val="-695925044"/>
          <w:citation/>
        </w:sdtPr>
        <w:sdtContent>
          <w:r w:rsidR="00C126C0">
            <w:fldChar w:fldCharType="begin"/>
          </w:r>
          <w:r w:rsidR="00C126C0">
            <w:instrText xml:space="preserve"> CITATION Abr14 \l 1031 </w:instrText>
          </w:r>
          <w:r w:rsidR="00C126C0">
            <w:fldChar w:fldCharType="separate"/>
          </w:r>
          <w:r w:rsidR="00011417">
            <w:rPr>
              <w:noProof/>
            </w:rPr>
            <w:t>(Abrash, 2014)</w:t>
          </w:r>
          <w:r w:rsidR="00C126C0">
            <w:fldChar w:fldCharType="end"/>
          </w:r>
        </w:sdtContent>
      </w:sdt>
    </w:p>
    <w:p w14:paraId="7FDA635E" w14:textId="08E88F7A" w:rsidR="00447B39" w:rsidRDefault="00E76521" w:rsidP="00782E86">
      <w:pPr>
        <w:pStyle w:val="Block"/>
      </w:pPr>
      <w:r>
        <w:t>Sowohl die Erkennung der Gesten als auch die Simulation der Drohne benötigen eine hohe verfügbare Rechenleistung. Da die Berechnungen gleichzeitig ausgeführt und die entsprechenden Algorithmen parallelisiert werden können, ist vor Allem eine leistungsstarke Grafikkarte (</w:t>
      </w:r>
      <w:r w:rsidRPr="00725873">
        <w:rPr>
          <w:i/>
        </w:rPr>
        <w:t>GPU</w:t>
      </w:r>
      <w:r>
        <w:t xml:space="preserve">) mit einer großen Anzahl </w:t>
      </w:r>
      <w:r w:rsidR="00725873">
        <w:t>an</w:t>
      </w:r>
      <w:r>
        <w:t xml:space="preserve"> Rechenkernen </w:t>
      </w:r>
      <w:r w:rsidR="008F611B">
        <w:t>notwendig</w:t>
      </w:r>
      <w:r>
        <w:t>. Die unterschiedlichen Hersteller für Grafikkarten haben unterschiedliche Architekturen mit verschiedenen Eigenschaften, welche sich gut und manchmal weniger gut für solche Berechnungen nutzen lassen. Dies sollte bei der Auswahl des Rechners unbedingt beachtet werden. Daher empfiehlt es sich, auf eine moderne Plattform zu setzten, welche die neusten Features unterstützt</w:t>
      </w:r>
      <w:r w:rsidR="00725873">
        <w:t>, da sich in den letzten Jahre</w:t>
      </w:r>
      <w:r w:rsidR="00F62861">
        <w:t>n</w:t>
      </w:r>
      <w:r w:rsidR="00725873">
        <w:t xml:space="preserve"> einiges in diesem Bereich entwickelt hat</w:t>
      </w:r>
      <w:r>
        <w:t>.</w:t>
      </w:r>
      <w:sdt>
        <w:sdtPr>
          <w:id w:val="1676917149"/>
          <w:citation/>
        </w:sdtPr>
        <w:sdtContent>
          <w:r w:rsidR="00445121">
            <w:fldChar w:fldCharType="begin"/>
          </w:r>
          <w:r w:rsidR="0098294A">
            <w:instrText xml:space="preserve">CITATION NVI19 \l 1031 </w:instrText>
          </w:r>
          <w:r w:rsidR="00445121">
            <w:fldChar w:fldCharType="separate"/>
          </w:r>
          <w:r w:rsidR="00011417">
            <w:rPr>
              <w:noProof/>
            </w:rPr>
            <w:t xml:space="preserve"> (NVIDIA Corporation, 2019)</w:t>
          </w:r>
          <w:r w:rsidR="00445121">
            <w:fldChar w:fldCharType="end"/>
          </w:r>
        </w:sdtContent>
      </w:sdt>
      <w:r w:rsidR="001E7736">
        <w:t xml:space="preserve"> Der zur Verfügung stehende Laptop hat einen Prozessor mit vier Kernen der Firma Intel und eine NVIDIA </w:t>
      </w:r>
      <w:r w:rsidR="00F62861">
        <w:t xml:space="preserve">Grafikkarte der Reihe </w:t>
      </w:r>
      <w:r w:rsidR="001E7736">
        <w:t>GTX 1060 verbaut, welche gut für solche Einsatzzwecke geeignet ist und ausreichend Leistung liefern sollte.</w:t>
      </w:r>
    </w:p>
    <w:p w14:paraId="298FA6B7" w14:textId="31414AFB" w:rsidR="001E7736" w:rsidRPr="00782E86" w:rsidRDefault="001E7736" w:rsidP="00782E86">
      <w:pPr>
        <w:pStyle w:val="Block"/>
      </w:pPr>
      <w:r>
        <w:t>Um eine Drohne über einen Rechner ansteuern</w:t>
      </w:r>
      <w:r w:rsidR="00CA7B33">
        <w:t xml:space="preserve"> zu können</w:t>
      </w:r>
      <w:r>
        <w:t xml:space="preserve">, muss die Drohne diese Art der Kommunikation logischerweise ebenfalls unterstützen. Auf dem Markt sind einige dieser Drohnen zu finden, jedoch ist die eigene Software-Entwicklung bei einem </w:t>
      </w:r>
      <w:r w:rsidR="00CA7B33">
        <w:t xml:space="preserve">speziellen </w:t>
      </w:r>
      <w:r>
        <w:t>Modell sehr gut</w:t>
      </w:r>
      <w:r w:rsidR="00CA7B33">
        <w:t xml:space="preserve"> möglich</w:t>
      </w:r>
      <w:r>
        <w:t xml:space="preserve">, nämlich der </w:t>
      </w:r>
      <w:r w:rsidRPr="0098294A">
        <w:rPr>
          <w:i/>
        </w:rPr>
        <w:t>AR</w:t>
      </w:r>
      <w:r w:rsidR="00F62861" w:rsidRPr="0098294A">
        <w:rPr>
          <w:i/>
        </w:rPr>
        <w:t>-</w:t>
      </w:r>
      <w:proofErr w:type="spellStart"/>
      <w:r w:rsidRPr="0098294A">
        <w:rPr>
          <w:i/>
        </w:rPr>
        <w:t>Drone</w:t>
      </w:r>
      <w:proofErr w:type="spellEnd"/>
      <w:r w:rsidRPr="0098294A">
        <w:rPr>
          <w:i/>
        </w:rPr>
        <w:t xml:space="preserve"> 2.0</w:t>
      </w:r>
      <w:r>
        <w:t xml:space="preserve"> des Herstellers Parrot. Der Hersteller stellt Entwicklern ein Software Development Kit (</w:t>
      </w:r>
      <w:r w:rsidRPr="00CA7B33">
        <w:rPr>
          <w:i/>
        </w:rPr>
        <w:t>SDK</w:t>
      </w:r>
      <w:r>
        <w:t>) zur Verfügung, welches die Steuerung der Drohne für Programme über ein Application Programming Interface (</w:t>
      </w:r>
      <w:r w:rsidRPr="00CA7B33">
        <w:rPr>
          <w:i/>
        </w:rPr>
        <w:t>API</w:t>
      </w:r>
      <w:r>
        <w:t xml:space="preserve">) </w:t>
      </w:r>
      <w:r w:rsidR="00CA7B33">
        <w:t>ermöglicht.</w:t>
      </w:r>
      <w:r w:rsidR="00976E9C">
        <w:t xml:space="preserve"> </w:t>
      </w:r>
      <w:sdt>
        <w:sdtPr>
          <w:id w:val="541483661"/>
          <w:citation/>
        </w:sdtPr>
        <w:sdtContent>
          <w:r w:rsidR="00976E9C">
            <w:fldChar w:fldCharType="begin"/>
          </w:r>
          <w:r w:rsidR="0098294A">
            <w:instrText xml:space="preserve">CITATION Par16 \l 1031 </w:instrText>
          </w:r>
          <w:r w:rsidR="00976E9C">
            <w:fldChar w:fldCharType="separate"/>
          </w:r>
          <w:r w:rsidR="00011417">
            <w:rPr>
              <w:noProof/>
            </w:rPr>
            <w:t>(Parrot Drones SAS, 2016)</w:t>
          </w:r>
          <w:r w:rsidR="00976E9C">
            <w:fldChar w:fldCharType="end"/>
          </w:r>
        </w:sdtContent>
      </w:sdt>
      <w:r w:rsidR="00F62861">
        <w:t xml:space="preserve"> Diese</w:t>
      </w:r>
      <w:r w:rsidR="00023684">
        <w:t xml:space="preserve">r Quadrocopter </w:t>
      </w:r>
      <w:r w:rsidR="00F62861">
        <w:t>wurde ebenfalls in den beiden vorangegangen Studienarbeiten verwendet</w:t>
      </w:r>
      <w:r w:rsidR="00023684">
        <w:t xml:space="preserve"> und wird deshalb auch im Rahmen dieser Studienarbeit verwendet werden.</w:t>
      </w:r>
    </w:p>
    <w:p w14:paraId="31FCF530" w14:textId="4029A873" w:rsidR="00782E86" w:rsidRDefault="00782E86" w:rsidP="00782E86">
      <w:pPr>
        <w:pStyle w:val="Heading3"/>
      </w:pPr>
      <w:bookmarkStart w:id="20" w:name="_Toc536795714"/>
      <w:r>
        <w:t>Robot Operating System</w:t>
      </w:r>
      <w:bookmarkEnd w:id="20"/>
    </w:p>
    <w:p w14:paraId="452B8867" w14:textId="6335E16E" w:rsidR="00782E86" w:rsidRDefault="0098294A" w:rsidP="00782E86">
      <w:pPr>
        <w:pStyle w:val="Block"/>
      </w:pPr>
      <w:r>
        <w:t xml:space="preserve">Software sollte nach Möglichkeit immer modular aufgebaut werden und </w:t>
      </w:r>
      <w:r w:rsidRPr="0098294A">
        <w:t>optimalerweise</w:t>
      </w:r>
      <w:r>
        <w:t xml:space="preserve"> plattformunabhängig funktionieren. Dies hat den Vorteil, dass Quellcode nur einmal geschrieben werden muss und anschließend wiederverwendet werden kann, ohne eine Anpassung für die entsprechende Plattform vornehmen zu müssen. In der Robotik gibt es für diesen Zweck das </w:t>
      </w:r>
      <w:r w:rsidRPr="0098294A">
        <w:rPr>
          <w:i/>
        </w:rPr>
        <w:t>Robot Operating System</w:t>
      </w:r>
      <w:r>
        <w:t xml:space="preserve"> (</w:t>
      </w:r>
      <w:r w:rsidRPr="0098294A">
        <w:rPr>
          <w:i/>
        </w:rPr>
        <w:t>ROS</w:t>
      </w:r>
      <w:r>
        <w:t xml:space="preserve">), welches typischerweise auf Linux aufsetzt und Entwicklern eine Sammlung verschiedener Libraries zur Verfügung stellt. Die notwendige Infrastruktur für modulare Software wird ebenfalls bereitgestellt und ermöglicht durch die Kompatibilität zu Programmiersprachen wie C, C++ und Python ein breites Spektrum an Anwendungen. </w:t>
      </w:r>
      <w:sdt>
        <w:sdtPr>
          <w:id w:val="-923722283"/>
          <w:citation/>
        </w:sdtPr>
        <w:sdtContent>
          <w:r w:rsidR="009C1C4D">
            <w:fldChar w:fldCharType="begin"/>
          </w:r>
          <w:r w:rsidR="009C1C4D">
            <w:instrText xml:space="preserve"> CITATION Ope19 \l 1031 </w:instrText>
          </w:r>
          <w:r w:rsidR="009C1C4D">
            <w:fldChar w:fldCharType="separate"/>
          </w:r>
          <w:r w:rsidR="009C1C4D">
            <w:rPr>
              <w:noProof/>
            </w:rPr>
            <w:t>(Open Robotics Foundation, 2019)</w:t>
          </w:r>
          <w:r w:rsidR="009C1C4D">
            <w:fldChar w:fldCharType="end"/>
          </w:r>
        </w:sdtContent>
      </w:sdt>
    </w:p>
    <w:p w14:paraId="78D2EBD3" w14:textId="3336EA76" w:rsidR="00011417" w:rsidRDefault="00011417" w:rsidP="00782E86">
      <w:pPr>
        <w:pStyle w:val="Block"/>
      </w:pPr>
      <w:r>
        <w:t xml:space="preserve">ROS wird als Open Source Projekt gepflegt und kann somit theoretisch von jeder Person erweitert werden. Verschiedene Linux-Distributionen werden hierbei offiziell als Betriebssystem unterstützt, jedoch gibt es auch die Möglichkeit, ROS auf Windows und MacOS zu betreiben. Diese Varianten werden offiziell </w:t>
      </w:r>
      <w:r w:rsidR="0012323F">
        <w:t xml:space="preserve">zwar nicht </w:t>
      </w:r>
      <w:r>
        <w:t>unterstützt</w:t>
      </w:r>
      <w:r w:rsidR="0012323F">
        <w:t xml:space="preserve"> oder getestet</w:t>
      </w:r>
      <w:r>
        <w:t>, werden jedoch durch die Community vieler Entwickler unterstützt.</w:t>
      </w:r>
      <w:r w:rsidR="0012323F">
        <w:t xml:space="preserve"> </w:t>
      </w:r>
    </w:p>
    <w:p w14:paraId="09C20DCA" w14:textId="414E215A" w:rsidR="0012323F" w:rsidRDefault="009C1C4D" w:rsidP="00782E86">
      <w:pPr>
        <w:pStyle w:val="Block"/>
      </w:pPr>
      <w:r>
        <w:t xml:space="preserve">Die Modularität wird in ROS durch </w:t>
      </w:r>
      <w:r w:rsidR="0012323F">
        <w:t>Pakete</w:t>
      </w:r>
      <w:r>
        <w:t xml:space="preserve"> umgesetzt. </w:t>
      </w:r>
      <w:r w:rsidR="0012323F">
        <w:t xml:space="preserve">Ein Paket hat im Idealfall eine übergeordnete Aufgabe und besteht intern aus weiteren Nodes. </w:t>
      </w:r>
      <w:r>
        <w:t xml:space="preserve">Ein </w:t>
      </w:r>
      <w:proofErr w:type="spellStart"/>
      <w:r>
        <w:t>Node</w:t>
      </w:r>
      <w:proofErr w:type="spellEnd"/>
      <w:r>
        <w:t xml:space="preserve"> </w:t>
      </w:r>
      <w:r w:rsidR="0012323F">
        <w:t xml:space="preserve">übernimmt </w:t>
      </w:r>
      <w:r>
        <w:t>genau eine Aufgabe und kommuniziert mit anderen Nodes</w:t>
      </w:r>
      <w:r w:rsidR="0012323F">
        <w:t xml:space="preserve"> über Topics</w:t>
      </w:r>
      <w:r>
        <w:t>, um z.B. komplexere Algorithmen umsetzten zu können</w:t>
      </w:r>
      <w:r w:rsidR="0012323F">
        <w:t xml:space="preserve"> und die inhaltliche Zuordnung möglichst gering zu halten</w:t>
      </w:r>
      <w:r>
        <w:t xml:space="preserve">. </w:t>
      </w:r>
      <w:r w:rsidR="0012323F">
        <w:t xml:space="preserve">Topics sind spezielle Kommunikationssysteme, welche Nachrichten von Nodes entgegennehmen und an alle anderen Nodes weiterreichen. Dementsprechend können alle Nodes auf bestimmte Nachrichten in einem Topic warten und beim Empfangen der Nachricht ihr Verhalten anpassen. Dieses System ist in der Informatik weitverbreitet und wird </w:t>
      </w:r>
      <w:r w:rsidR="00DF3F53">
        <w:t xml:space="preserve">in der ereignisgesteuerten Programmierung </w:t>
      </w:r>
      <w:r w:rsidR="0012323F">
        <w:t>auch als Bussystem bezeichnet</w:t>
      </w:r>
      <w:r w:rsidR="00DF3F53">
        <w:t xml:space="preserve">. </w:t>
      </w:r>
      <w:sdt>
        <w:sdtPr>
          <w:id w:val="1424529607"/>
          <w:citation/>
        </w:sdtPr>
        <w:sdtContent>
          <w:r w:rsidR="00DF3F53">
            <w:fldChar w:fldCharType="begin"/>
          </w:r>
          <w:r w:rsidR="008F5757">
            <w:instrText xml:space="preserve">CITATION Bru10 \l 1031 </w:instrText>
          </w:r>
          <w:r w:rsidR="00DF3F53">
            <w:fldChar w:fldCharType="separate"/>
          </w:r>
          <w:r w:rsidR="008F5757">
            <w:rPr>
              <w:noProof/>
            </w:rPr>
            <w:t>(Bruns, et al., 2010)</w:t>
          </w:r>
          <w:r w:rsidR="00DF3F53">
            <w:fldChar w:fldCharType="end"/>
          </w:r>
        </w:sdtContent>
      </w:sdt>
    </w:p>
    <w:p w14:paraId="7DCA3834" w14:textId="5A2BD575" w:rsidR="009C1C4D" w:rsidRDefault="009C1C4D" w:rsidP="00782E86">
      <w:pPr>
        <w:pStyle w:val="Block"/>
      </w:pPr>
      <w:r>
        <w:t xml:space="preserve">Dieses Konzept soll auch in der Studienarbeit verwendet werden. So kann ein </w:t>
      </w:r>
      <w:proofErr w:type="spellStart"/>
      <w:r>
        <w:t>Node</w:t>
      </w:r>
      <w:proofErr w:type="spellEnd"/>
      <w:r>
        <w:t xml:space="preserve"> die Erkennung der Person übernehmen, ein anderer </w:t>
      </w:r>
      <w:proofErr w:type="spellStart"/>
      <w:r>
        <w:t>Node</w:t>
      </w:r>
      <w:proofErr w:type="spellEnd"/>
      <w:r>
        <w:t xml:space="preserve"> wiederrum übernimmt die Erkennung der Gesten usw.</w:t>
      </w:r>
      <w:r w:rsidR="008E1F89">
        <w:t xml:space="preserve"> Somit ist die Software modular und so können, unter der Voraussetzung, dass alle Schnittstellenspezifikationen eingehalten werden, einzelne Module problemlos ausgetauscht werden.</w:t>
      </w:r>
      <w:r w:rsidR="00281279">
        <w:t xml:space="preserve"> </w:t>
      </w:r>
      <w:r w:rsidR="00281279" w:rsidRPr="00281279">
        <w:rPr>
          <w:color w:val="FF0000"/>
        </w:rPr>
        <w:t>Siehe allgemeines Modulkonzept</w:t>
      </w:r>
    </w:p>
    <w:p w14:paraId="0599A471" w14:textId="33209D3D" w:rsidR="00782E86" w:rsidRPr="00782E86" w:rsidRDefault="00782E86" w:rsidP="00782E86">
      <w:pPr>
        <w:pStyle w:val="Heading3"/>
      </w:pPr>
      <w:bookmarkStart w:id="21" w:name="_Toc536795715"/>
      <w:r>
        <w:t>Simulation einer Drohne</w:t>
      </w:r>
      <w:bookmarkEnd w:id="21"/>
    </w:p>
    <w:p w14:paraId="576ABCC3" w14:textId="1C13F388" w:rsidR="00334921" w:rsidRPr="00334921" w:rsidRDefault="00384888" w:rsidP="009D4AA2">
      <w:pPr>
        <w:pStyle w:val="Block"/>
        <w:shd w:val="clear" w:color="auto" w:fill="FFFFFF" w:themeFill="background1"/>
      </w:pPr>
      <w:r>
        <w:t xml:space="preserve">Unter gewissen Umständen ist es nicht immer möglich, eine reale Drohne fliegen lassen zu können. Deshalb kann es sinnvoll sein, die Drohne </w:t>
      </w:r>
      <w:r w:rsidR="00D0269B">
        <w:t xml:space="preserve">lediglich </w:t>
      </w:r>
      <w:r>
        <w:t xml:space="preserve">in einem Simulator </w:t>
      </w:r>
      <w:r w:rsidR="00D0269B">
        <w:t>fliegen zu lassen</w:t>
      </w:r>
      <w:r>
        <w:t xml:space="preserve">. Das Bild der echten Kamera, welches der Benutzer normalerweise in seiner Videobrille sehen würde, wird bei diesem Setup durch ein virtuelles Bild ersetzt und erlaubt dem Nutzer eine realistische Immersion. </w:t>
      </w:r>
      <w:r w:rsidR="00D0269B">
        <w:t xml:space="preserve">Wichtig an dieser Stelle ist die möglichst realistische Grafik der Simulation, sodass nicht das Gefühl einer simulierten Umgebung entsteht. </w:t>
      </w:r>
      <w:r>
        <w:t>Diese Möglichkeit ist vor Allem während der Entwicklung oder als Training für neue Nutzer sinnvoll und senkt dabei gleichzeitig das Risiko, dass durch unkontrolliertes Fliegen oder einen Fehler ein tatsächlicher Schaden entsteht.</w:t>
      </w:r>
      <w:r w:rsidR="009D4AA2">
        <w:t xml:space="preserve"> Für die Simulation stehen </w:t>
      </w:r>
      <w:r w:rsidR="00D0269B">
        <w:t xml:space="preserve">softwaretechnisch </w:t>
      </w:r>
      <w:r w:rsidR="009D4AA2">
        <w:t xml:space="preserve">mehrere Möglichkeiten zur Auswahl, welche im Kapitel </w:t>
      </w:r>
      <w:r w:rsidR="009D4AA2" w:rsidRPr="009D4AA2">
        <w:rPr>
          <w:color w:val="FF0000"/>
        </w:rPr>
        <w:t>XXX</w:t>
      </w:r>
      <w:r w:rsidR="009D4AA2">
        <w:t xml:space="preserve"> genauer analysiert und verglichen werden.</w:t>
      </w:r>
    </w:p>
    <w:p w14:paraId="3D1CB963" w14:textId="2EB33C9F" w:rsidR="00745FF9" w:rsidRDefault="00745FF9" w:rsidP="00745FF9">
      <w:pPr>
        <w:pStyle w:val="Heading1"/>
      </w:pPr>
      <w:bookmarkStart w:id="22" w:name="_Toc536795716"/>
      <w:r>
        <w:t>Software Komponenten</w:t>
      </w:r>
      <w:bookmarkEnd w:id="22"/>
    </w:p>
    <w:p w14:paraId="428DD2AF" w14:textId="5D17ADFD" w:rsidR="00745FF9" w:rsidRDefault="00745FF9" w:rsidP="00D411E9">
      <w:pPr>
        <w:pStyle w:val="Block"/>
        <w:numPr>
          <w:ilvl w:val="0"/>
          <w:numId w:val="4"/>
        </w:numPr>
      </w:pPr>
      <w:r>
        <w:t>Umsetzung in Python</w:t>
      </w:r>
    </w:p>
    <w:p w14:paraId="6E3D72D7" w14:textId="77777777" w:rsidR="00C07AD8" w:rsidRDefault="00C07AD8" w:rsidP="00C07AD8">
      <w:pPr>
        <w:pStyle w:val="Heading2"/>
      </w:pPr>
      <w:bookmarkStart w:id="23" w:name="_Toc536795717"/>
      <w:r>
        <w:t>Architektur</w:t>
      </w:r>
      <w:bookmarkEnd w:id="23"/>
    </w:p>
    <w:p w14:paraId="466B8922" w14:textId="77777777" w:rsidR="00C07AD8" w:rsidRDefault="00C07AD8" w:rsidP="00D411E9">
      <w:pPr>
        <w:pStyle w:val="Block"/>
        <w:numPr>
          <w:ilvl w:val="0"/>
          <w:numId w:val="5"/>
        </w:numPr>
      </w:pPr>
      <w:r>
        <w:t>ROS Modul Übersicht</w:t>
      </w:r>
    </w:p>
    <w:p w14:paraId="2678ADE7" w14:textId="77777777" w:rsidR="00C07AD8" w:rsidRDefault="00C07AD8" w:rsidP="00D411E9">
      <w:pPr>
        <w:pStyle w:val="Block"/>
        <w:numPr>
          <w:ilvl w:val="0"/>
          <w:numId w:val="5"/>
        </w:numPr>
      </w:pPr>
      <w:r>
        <w:t>Kommunikationsformate (JSON?)</w:t>
      </w:r>
    </w:p>
    <w:p w14:paraId="707AB83F" w14:textId="5BB418A6" w:rsidR="00C07AD8" w:rsidRDefault="00C07AD8" w:rsidP="00C07AD8">
      <w:pPr>
        <w:pStyle w:val="Block"/>
      </w:pPr>
      <w:r w:rsidRPr="005527F6">
        <w:drawing>
          <wp:inline distT="0" distB="0" distL="0" distR="0" wp14:anchorId="272282EE" wp14:editId="0B3FB46F">
            <wp:extent cx="5759450" cy="1685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1685925"/>
                    </a:xfrm>
                    <a:prstGeom prst="rect">
                      <a:avLst/>
                    </a:prstGeom>
                  </pic:spPr>
                </pic:pic>
              </a:graphicData>
            </a:graphic>
          </wp:inline>
        </w:drawing>
      </w:r>
    </w:p>
    <w:p w14:paraId="00317069" w14:textId="108C00DB" w:rsidR="00745FF9" w:rsidRDefault="00745FF9" w:rsidP="00745FF9">
      <w:pPr>
        <w:pStyle w:val="Heading2"/>
      </w:pPr>
      <w:bookmarkStart w:id="24" w:name="_Toc536795718"/>
      <w:r>
        <w:t>Simulator</w:t>
      </w:r>
      <w:bookmarkEnd w:id="24"/>
    </w:p>
    <w:p w14:paraId="7C3BC260" w14:textId="38C057A3" w:rsidR="00745FF9" w:rsidRDefault="00745FF9" w:rsidP="00D411E9">
      <w:pPr>
        <w:pStyle w:val="Block"/>
        <w:numPr>
          <w:ilvl w:val="0"/>
          <w:numId w:val="4"/>
        </w:numPr>
      </w:pPr>
      <w:r>
        <w:t>Welcher Simulator? Warum?</w:t>
      </w:r>
    </w:p>
    <w:p w14:paraId="45EEDB89" w14:textId="1FF27A9C" w:rsidR="00745FF9" w:rsidRDefault="00745FF9" w:rsidP="00D411E9">
      <w:pPr>
        <w:pStyle w:val="Block"/>
        <w:numPr>
          <w:ilvl w:val="0"/>
          <w:numId w:val="4"/>
        </w:numPr>
      </w:pPr>
      <w:r>
        <w:t>Verfügbarkeit auf Plattformen</w:t>
      </w:r>
    </w:p>
    <w:p w14:paraId="30645B2D" w14:textId="054BCB66" w:rsidR="00745FF9" w:rsidRPr="00745FF9" w:rsidRDefault="00745FF9" w:rsidP="00D411E9">
      <w:pPr>
        <w:pStyle w:val="Block"/>
        <w:numPr>
          <w:ilvl w:val="0"/>
          <w:numId w:val="4"/>
        </w:numPr>
      </w:pPr>
      <w:r>
        <w:t>Performance Probleme</w:t>
      </w:r>
    </w:p>
    <w:p w14:paraId="785151C9" w14:textId="5663B0DE" w:rsidR="005527F6" w:rsidRPr="00745FF9" w:rsidRDefault="005527F6" w:rsidP="005527F6">
      <w:pPr>
        <w:pStyle w:val="Block"/>
        <w:jc w:val="center"/>
      </w:pPr>
      <w:bookmarkStart w:id="25" w:name="_GoBack"/>
      <w:bookmarkEnd w:id="25"/>
    </w:p>
    <w:p w14:paraId="16318AFD" w14:textId="5DD7DBEB" w:rsidR="007A3490" w:rsidRDefault="007A3490" w:rsidP="00745FF9">
      <w:pPr>
        <w:pStyle w:val="Heading1"/>
      </w:pPr>
      <w:bookmarkStart w:id="26" w:name="_Toc536795719"/>
      <w:r>
        <w:t>Personenerkennung</w:t>
      </w:r>
      <w:bookmarkEnd w:id="26"/>
    </w:p>
    <w:p w14:paraId="6FB4F147" w14:textId="77777777" w:rsidR="00B94AB3" w:rsidRPr="00B94AB3" w:rsidRDefault="00B94AB3" w:rsidP="00B94AB3">
      <w:pPr>
        <w:pStyle w:val="Block"/>
      </w:pPr>
    </w:p>
    <w:p w14:paraId="336E20E3" w14:textId="17D9B18A" w:rsidR="00B94AB3" w:rsidRDefault="00B94AB3" w:rsidP="00B94AB3">
      <w:pPr>
        <w:pStyle w:val="Heading2"/>
      </w:pPr>
      <w:bookmarkStart w:id="27" w:name="_Toc536795720"/>
      <w:r>
        <w:t>Problemstellung</w:t>
      </w:r>
      <w:bookmarkEnd w:id="27"/>
    </w:p>
    <w:p w14:paraId="157CC5D7" w14:textId="12F9E2A5" w:rsidR="00B94AB3" w:rsidRDefault="00B94AB3" w:rsidP="00B94AB3">
      <w:pPr>
        <w:pStyle w:val="Block"/>
      </w:pPr>
    </w:p>
    <w:p w14:paraId="17788133" w14:textId="141613A4" w:rsidR="00B94AB3" w:rsidRPr="00B94AB3" w:rsidRDefault="00B94AB3" w:rsidP="00B94AB3">
      <w:pPr>
        <w:pStyle w:val="Heading2"/>
      </w:pPr>
      <w:bookmarkStart w:id="28" w:name="_Toc536795721"/>
      <w:r>
        <w:t>Computer Vision</w:t>
      </w:r>
      <w:bookmarkEnd w:id="28"/>
    </w:p>
    <w:p w14:paraId="2E6CD481" w14:textId="0C571ADA" w:rsidR="00B94AB3" w:rsidRDefault="00E76E92" w:rsidP="00D411E9">
      <w:pPr>
        <w:pStyle w:val="Block"/>
        <w:numPr>
          <w:ilvl w:val="0"/>
          <w:numId w:val="6"/>
        </w:numPr>
      </w:pPr>
      <w:r>
        <w:t>Allgemeine Verfahren</w:t>
      </w:r>
    </w:p>
    <w:p w14:paraId="04ADDDDD" w14:textId="3BC4C5DD" w:rsidR="00E76E92" w:rsidRDefault="00E76E92" w:rsidP="00D411E9">
      <w:pPr>
        <w:pStyle w:val="Block"/>
        <w:numPr>
          <w:ilvl w:val="0"/>
          <w:numId w:val="6"/>
        </w:numPr>
      </w:pPr>
      <w:r>
        <w:t xml:space="preserve">Gescheiterte Versuche (Background </w:t>
      </w:r>
      <w:proofErr w:type="spellStart"/>
      <w:r>
        <w:t>Subtraction</w:t>
      </w:r>
      <w:proofErr w:type="spellEnd"/>
      <w:r>
        <w:t>)</w:t>
      </w:r>
    </w:p>
    <w:p w14:paraId="06E78E73" w14:textId="7DB1DF4F" w:rsidR="00E76E92" w:rsidRDefault="00E76E92" w:rsidP="00D411E9">
      <w:pPr>
        <w:pStyle w:val="Block"/>
        <w:numPr>
          <w:ilvl w:val="0"/>
          <w:numId w:val="6"/>
        </w:numPr>
      </w:pPr>
      <w:r>
        <w:t>Verfügbare Libraries</w:t>
      </w:r>
    </w:p>
    <w:p w14:paraId="0FD41484" w14:textId="0C92EAB4" w:rsidR="00E76E92" w:rsidRPr="00B94AB3" w:rsidRDefault="00E76E92" w:rsidP="00D411E9">
      <w:pPr>
        <w:pStyle w:val="Block"/>
        <w:numPr>
          <w:ilvl w:val="0"/>
          <w:numId w:val="6"/>
        </w:numPr>
      </w:pPr>
      <w:r>
        <w:t>Performance (zu langsam, da nur CPU)</w:t>
      </w:r>
    </w:p>
    <w:p w14:paraId="559ECD70" w14:textId="206F2F8F" w:rsidR="00B94AB3" w:rsidRDefault="00B94AB3" w:rsidP="00B94AB3">
      <w:pPr>
        <w:pStyle w:val="Heading2"/>
      </w:pPr>
      <w:bookmarkStart w:id="29" w:name="_Toc536795722"/>
      <w:r>
        <w:t>Neuronale Netze</w:t>
      </w:r>
      <w:bookmarkEnd w:id="29"/>
    </w:p>
    <w:p w14:paraId="648046B5" w14:textId="7B89C813" w:rsidR="00B94AB3" w:rsidRDefault="00E76E92" w:rsidP="00D411E9">
      <w:pPr>
        <w:pStyle w:val="Block"/>
        <w:numPr>
          <w:ilvl w:val="0"/>
          <w:numId w:val="7"/>
        </w:numPr>
      </w:pPr>
      <w:r>
        <w:t>Performance (gut, aber hohe GPU Auslastung)</w:t>
      </w:r>
    </w:p>
    <w:p w14:paraId="4ADE9D48" w14:textId="3CFF9F0D" w:rsidR="00E76E92" w:rsidRDefault="00E76E92" w:rsidP="00D411E9">
      <w:pPr>
        <w:pStyle w:val="Block"/>
        <w:numPr>
          <w:ilvl w:val="0"/>
          <w:numId w:val="7"/>
        </w:numPr>
      </w:pPr>
      <w:r>
        <w:t>Verfügbare neuronale Netze</w:t>
      </w:r>
    </w:p>
    <w:p w14:paraId="312F1C3D" w14:textId="61B77267" w:rsidR="00B94AB3" w:rsidRDefault="00E76E92" w:rsidP="00D411E9">
      <w:pPr>
        <w:pStyle w:val="Block"/>
        <w:numPr>
          <w:ilvl w:val="0"/>
          <w:numId w:val="7"/>
        </w:numPr>
      </w:pPr>
      <w:r>
        <w:t>Jährliche Challenges (COCO, …)</w:t>
      </w:r>
    </w:p>
    <w:p w14:paraId="46EC0360" w14:textId="095F3B05" w:rsidR="00B94AB3" w:rsidRDefault="00B94AB3" w:rsidP="00B94AB3">
      <w:pPr>
        <w:pStyle w:val="Heading2"/>
      </w:pPr>
      <w:bookmarkStart w:id="30" w:name="_Toc536795723"/>
      <w:r>
        <w:t>Implementierung</w:t>
      </w:r>
      <w:bookmarkEnd w:id="30"/>
    </w:p>
    <w:p w14:paraId="2567E9A3" w14:textId="4572E5AA" w:rsidR="00B94AB3" w:rsidRPr="00B94AB3" w:rsidRDefault="00E76E92" w:rsidP="00D411E9">
      <w:pPr>
        <w:pStyle w:val="Block"/>
        <w:numPr>
          <w:ilvl w:val="0"/>
          <w:numId w:val="8"/>
        </w:numPr>
      </w:pPr>
      <w:r>
        <w:t xml:space="preserve">Wahl von </w:t>
      </w:r>
      <w:proofErr w:type="spellStart"/>
      <w:r>
        <w:t>OpenPose</w:t>
      </w:r>
      <w:proofErr w:type="spellEnd"/>
      <w:r>
        <w:t xml:space="preserve"> Netz</w:t>
      </w:r>
    </w:p>
    <w:p w14:paraId="154F149B" w14:textId="46029FF5" w:rsidR="007A3490" w:rsidRDefault="007A3490" w:rsidP="00334921">
      <w:pPr>
        <w:pStyle w:val="Heading1"/>
      </w:pPr>
      <w:bookmarkStart w:id="31" w:name="_Ref536793849"/>
      <w:bookmarkStart w:id="32" w:name="_Ref536793855"/>
      <w:bookmarkStart w:id="33" w:name="_Toc536795724"/>
      <w:r>
        <w:t>Gestenerkennung</w:t>
      </w:r>
      <w:bookmarkEnd w:id="31"/>
      <w:bookmarkEnd w:id="32"/>
      <w:bookmarkEnd w:id="33"/>
    </w:p>
    <w:p w14:paraId="6DBF41EF" w14:textId="43764C72" w:rsidR="00B94AB3" w:rsidRDefault="00B94AB3" w:rsidP="00B94AB3">
      <w:pPr>
        <w:pStyle w:val="Block"/>
      </w:pPr>
    </w:p>
    <w:p w14:paraId="2C5F83C3" w14:textId="39F7E284" w:rsidR="00B94AB3" w:rsidRDefault="00B94AB3" w:rsidP="00B94AB3">
      <w:pPr>
        <w:pStyle w:val="Heading2"/>
      </w:pPr>
      <w:bookmarkStart w:id="34" w:name="_Toc536795725"/>
      <w:r>
        <w:t>Problemstellung</w:t>
      </w:r>
      <w:bookmarkEnd w:id="34"/>
    </w:p>
    <w:p w14:paraId="75B9BDF6" w14:textId="2E08DDFA" w:rsidR="00B94AB3" w:rsidRDefault="006B3ACF" w:rsidP="00D411E9">
      <w:pPr>
        <w:pStyle w:val="Block"/>
        <w:numPr>
          <w:ilvl w:val="0"/>
          <w:numId w:val="8"/>
        </w:numPr>
      </w:pPr>
      <w:r>
        <w:t>Fehlende Z-Koordinate</w:t>
      </w:r>
    </w:p>
    <w:p w14:paraId="7C65D4E2" w14:textId="5C611CD9" w:rsidR="00B94AB3" w:rsidRDefault="00B94AB3" w:rsidP="00B94AB3">
      <w:pPr>
        <w:pStyle w:val="Heading2"/>
      </w:pPr>
      <w:bookmarkStart w:id="35" w:name="_Toc536795726"/>
      <w:r>
        <w:t>Analyse von Körperbewegungen</w:t>
      </w:r>
      <w:bookmarkEnd w:id="35"/>
    </w:p>
    <w:p w14:paraId="149CA0A1" w14:textId="1F0D6314" w:rsidR="00B94AB3" w:rsidRDefault="009D4E00" w:rsidP="00D411E9">
      <w:pPr>
        <w:pStyle w:val="Block"/>
        <w:numPr>
          <w:ilvl w:val="0"/>
          <w:numId w:val="8"/>
        </w:numPr>
      </w:pPr>
      <w:r>
        <w:t>Tracking vs. Erkennung</w:t>
      </w:r>
    </w:p>
    <w:p w14:paraId="5F9EB62E" w14:textId="71649699" w:rsidR="006B3ACF" w:rsidRDefault="006B3ACF" w:rsidP="00D411E9">
      <w:pPr>
        <w:pStyle w:val="Block"/>
        <w:numPr>
          <w:ilvl w:val="0"/>
          <w:numId w:val="8"/>
        </w:numPr>
      </w:pPr>
      <w:r>
        <w:t>Verschiebung der Koordinaten</w:t>
      </w:r>
    </w:p>
    <w:p w14:paraId="675D57F2" w14:textId="3EDC255A" w:rsidR="00B94AB3" w:rsidRPr="00B94AB3" w:rsidRDefault="00B94AB3" w:rsidP="00B94AB3">
      <w:pPr>
        <w:pStyle w:val="Heading2"/>
      </w:pPr>
      <w:bookmarkStart w:id="36" w:name="_Toc536795727"/>
      <w:r>
        <w:t>Umwandlung in Steuerungsbefehle</w:t>
      </w:r>
      <w:bookmarkEnd w:id="36"/>
    </w:p>
    <w:p w14:paraId="64C94964" w14:textId="6A855555" w:rsidR="00B94AB3" w:rsidRDefault="009D4E00" w:rsidP="00D411E9">
      <w:pPr>
        <w:pStyle w:val="Block"/>
        <w:numPr>
          <w:ilvl w:val="0"/>
          <w:numId w:val="9"/>
        </w:numPr>
      </w:pPr>
      <w:r>
        <w:t>Ablesen von bestimmten Eigenschaften (Schulterwinkel, Armlänge, …)</w:t>
      </w:r>
    </w:p>
    <w:p w14:paraId="18278967" w14:textId="5D2D03AA" w:rsidR="006B3ACF" w:rsidRDefault="006B3ACF" w:rsidP="00D411E9">
      <w:pPr>
        <w:pStyle w:val="Block"/>
        <w:numPr>
          <w:ilvl w:val="0"/>
          <w:numId w:val="9"/>
        </w:numPr>
      </w:pPr>
      <w:r>
        <w:t>Normalisieren der Warte</w:t>
      </w:r>
    </w:p>
    <w:p w14:paraId="21B863B4" w14:textId="267D6A36" w:rsidR="009D4E00" w:rsidRDefault="009D4E00" w:rsidP="00D411E9">
      <w:pPr>
        <w:pStyle w:val="Block"/>
        <w:numPr>
          <w:ilvl w:val="0"/>
          <w:numId w:val="9"/>
        </w:numPr>
      </w:pPr>
      <w:r>
        <w:t>"Pseudo"-Koordinate durch Längenunterschiede bei gleichem Winkel</w:t>
      </w:r>
    </w:p>
    <w:p w14:paraId="5FED6A26" w14:textId="69F90318" w:rsidR="00B94AB3" w:rsidRDefault="00B94AB3" w:rsidP="00B94AB3">
      <w:pPr>
        <w:pStyle w:val="Heading2"/>
      </w:pPr>
      <w:bookmarkStart w:id="37" w:name="_Toc536795728"/>
      <w:r>
        <w:t>Implementierung</w:t>
      </w:r>
      <w:bookmarkEnd w:id="37"/>
    </w:p>
    <w:p w14:paraId="3DFBB082" w14:textId="77777777" w:rsidR="006B3ACF" w:rsidRDefault="006B3ACF" w:rsidP="00D411E9">
      <w:pPr>
        <w:pStyle w:val="Block"/>
        <w:numPr>
          <w:ilvl w:val="0"/>
          <w:numId w:val="10"/>
        </w:numPr>
      </w:pPr>
      <w:r>
        <w:t>Kalibrierung</w:t>
      </w:r>
    </w:p>
    <w:p w14:paraId="6346D971" w14:textId="423D1FD9" w:rsidR="006B3ACF" w:rsidRPr="006B3ACF" w:rsidRDefault="006B3ACF" w:rsidP="00D411E9">
      <w:pPr>
        <w:pStyle w:val="Block"/>
        <w:numPr>
          <w:ilvl w:val="0"/>
          <w:numId w:val="10"/>
        </w:numPr>
      </w:pPr>
      <w:proofErr w:type="spellStart"/>
      <w:r>
        <w:t>Fuzzy</w:t>
      </w:r>
      <w:proofErr w:type="spellEnd"/>
      <w:r>
        <w:t>-Controller mit verschiedenen Parametern</w:t>
      </w:r>
    </w:p>
    <w:p w14:paraId="16B3FE95" w14:textId="35CCF8BA" w:rsidR="00B94AB3" w:rsidRDefault="00B94AB3" w:rsidP="00B94AB3">
      <w:pPr>
        <w:pStyle w:val="Block"/>
      </w:pPr>
    </w:p>
    <w:p w14:paraId="136EBBD5" w14:textId="55B6B347" w:rsidR="00BD4044" w:rsidRDefault="00BD4044" w:rsidP="00BD4044">
      <w:pPr>
        <w:pStyle w:val="Heading1"/>
      </w:pPr>
      <w:bookmarkStart w:id="38" w:name="_Toc536795729"/>
      <w:r>
        <w:t>Benutzerausgabe</w:t>
      </w:r>
      <w:bookmarkEnd w:id="38"/>
    </w:p>
    <w:p w14:paraId="18162B4D" w14:textId="1045DCBC" w:rsidR="00BD4044" w:rsidRPr="00BD4044" w:rsidRDefault="004B3A2D" w:rsidP="00D411E9">
      <w:pPr>
        <w:pStyle w:val="Block"/>
        <w:numPr>
          <w:ilvl w:val="0"/>
          <w:numId w:val="12"/>
        </w:numPr>
      </w:pPr>
      <w:r>
        <w:t xml:space="preserve">Angle vs. </w:t>
      </w:r>
      <w:proofErr w:type="spellStart"/>
      <w:r>
        <w:t>Acro</w:t>
      </w:r>
      <w:proofErr w:type="spellEnd"/>
      <w:r>
        <w:t xml:space="preserve"> Mode</w:t>
      </w:r>
    </w:p>
    <w:p w14:paraId="5301DDDD" w14:textId="01067AF7" w:rsidR="00745FF9" w:rsidRDefault="00652043" w:rsidP="00745FF9">
      <w:pPr>
        <w:pStyle w:val="Heading2"/>
      </w:pPr>
      <w:bookmarkStart w:id="39" w:name="_Toc536795730"/>
      <w:r>
        <w:t xml:space="preserve">Steuerung der </w:t>
      </w:r>
      <w:r w:rsidR="00BD4044">
        <w:t>Drohne</w:t>
      </w:r>
      <w:bookmarkEnd w:id="39"/>
    </w:p>
    <w:p w14:paraId="5E339A36" w14:textId="1377C674" w:rsidR="00745FF9" w:rsidRDefault="004B3A2D" w:rsidP="00D411E9">
      <w:pPr>
        <w:pStyle w:val="Block"/>
        <w:numPr>
          <w:ilvl w:val="0"/>
          <w:numId w:val="11"/>
        </w:numPr>
      </w:pPr>
      <w:r>
        <w:t>Verwendete API / Protokolle</w:t>
      </w:r>
    </w:p>
    <w:p w14:paraId="750504D0" w14:textId="044E94AE" w:rsidR="004B3A2D" w:rsidRDefault="004B3A2D" w:rsidP="00D411E9">
      <w:pPr>
        <w:pStyle w:val="Block"/>
        <w:numPr>
          <w:ilvl w:val="0"/>
          <w:numId w:val="11"/>
        </w:numPr>
      </w:pPr>
      <w:r>
        <w:t>Umwandlung der allgemeinen Befehle</w:t>
      </w:r>
    </w:p>
    <w:p w14:paraId="55AA82F8" w14:textId="7EBDDB73" w:rsidR="004B3A2D" w:rsidRPr="00745FF9" w:rsidRDefault="004B3A2D" w:rsidP="00D411E9">
      <w:pPr>
        <w:pStyle w:val="Block"/>
        <w:numPr>
          <w:ilvl w:val="0"/>
          <w:numId w:val="11"/>
        </w:numPr>
      </w:pPr>
      <w:r>
        <w:t>ROS Integration</w:t>
      </w:r>
    </w:p>
    <w:p w14:paraId="30F810B9" w14:textId="40E2ACC4" w:rsidR="00BD4044" w:rsidRDefault="00652043" w:rsidP="00745FF9">
      <w:pPr>
        <w:pStyle w:val="Heading2"/>
      </w:pPr>
      <w:bookmarkStart w:id="40" w:name="_Ref536794531"/>
      <w:bookmarkStart w:id="41" w:name="_Ref536794536"/>
      <w:bookmarkStart w:id="42" w:name="_Toc536795731"/>
      <w:r>
        <w:t xml:space="preserve">Steuerung des </w:t>
      </w:r>
      <w:r w:rsidR="00BD4044">
        <w:t>Simulator</w:t>
      </w:r>
      <w:bookmarkEnd w:id="40"/>
      <w:bookmarkEnd w:id="41"/>
      <w:r>
        <w:t>s</w:t>
      </w:r>
      <w:bookmarkEnd w:id="42"/>
    </w:p>
    <w:p w14:paraId="209AB7F3" w14:textId="77777777" w:rsidR="004B3A2D" w:rsidRPr="00745FF9" w:rsidRDefault="004B3A2D" w:rsidP="00D411E9">
      <w:pPr>
        <w:pStyle w:val="Block"/>
        <w:numPr>
          <w:ilvl w:val="0"/>
          <w:numId w:val="11"/>
        </w:numPr>
      </w:pPr>
      <w:r>
        <w:t>Umwandlung der allgemeinen Befehle</w:t>
      </w:r>
    </w:p>
    <w:p w14:paraId="530AC0E1" w14:textId="30345E1F" w:rsidR="004B3A2D" w:rsidRPr="004B3A2D" w:rsidRDefault="004B3A2D" w:rsidP="00D411E9">
      <w:pPr>
        <w:pStyle w:val="Block"/>
        <w:numPr>
          <w:ilvl w:val="0"/>
          <w:numId w:val="11"/>
        </w:numPr>
      </w:pPr>
      <w:r>
        <w:t>ROS Integration</w:t>
      </w:r>
    </w:p>
    <w:p w14:paraId="69940621" w14:textId="069A21B9" w:rsidR="00334921" w:rsidRDefault="00334921" w:rsidP="00334921">
      <w:pPr>
        <w:pStyle w:val="Heading1"/>
      </w:pPr>
      <w:bookmarkStart w:id="43" w:name="_Toc536795732"/>
      <w:r>
        <w:t>Zusammenfassung</w:t>
      </w:r>
      <w:r w:rsidR="007A3490">
        <w:t xml:space="preserve"> und Ausblick</w:t>
      </w:r>
      <w:bookmarkEnd w:id="43"/>
    </w:p>
    <w:p w14:paraId="620C77FE" w14:textId="378A1A0B" w:rsidR="007A3490" w:rsidRDefault="00C42027" w:rsidP="00D411E9">
      <w:pPr>
        <w:pStyle w:val="Block"/>
        <w:numPr>
          <w:ilvl w:val="0"/>
          <w:numId w:val="13"/>
        </w:numPr>
      </w:pPr>
      <w:r>
        <w:t>Wie weit ist Umsetzung?</w:t>
      </w:r>
    </w:p>
    <w:p w14:paraId="4815F641" w14:textId="71128536" w:rsidR="00C42027" w:rsidRDefault="00C42027" w:rsidP="00D411E9">
      <w:pPr>
        <w:pStyle w:val="Block"/>
        <w:numPr>
          <w:ilvl w:val="0"/>
          <w:numId w:val="13"/>
        </w:numPr>
      </w:pPr>
      <w:r>
        <w:t>Welche Probleme gibt es weiterhin?</w:t>
      </w:r>
    </w:p>
    <w:p w14:paraId="6E8D69B7" w14:textId="4F00E282" w:rsidR="0030799E" w:rsidRPr="007A3490" w:rsidRDefault="0030799E" w:rsidP="00D411E9">
      <w:pPr>
        <w:pStyle w:val="Block"/>
        <w:numPr>
          <w:ilvl w:val="0"/>
          <w:numId w:val="13"/>
        </w:numPr>
      </w:pPr>
      <w:r>
        <w:t>Mögliche Fortführungen</w:t>
      </w:r>
    </w:p>
    <w:p w14:paraId="1637137D" w14:textId="77777777" w:rsidR="008B44CB" w:rsidRDefault="008B44CB" w:rsidP="007601BD"/>
    <w:p w14:paraId="59F36CE3" w14:textId="77777777" w:rsidR="009444A0" w:rsidRDefault="009444A0" w:rsidP="007601BD">
      <w:pPr>
        <w:sectPr w:rsidR="009444A0" w:rsidSect="00C17592">
          <w:headerReference w:type="default" r:id="rId12"/>
          <w:footerReference w:type="default" r:id="rId13"/>
          <w:footerReference w:type="first" r:id="rId14"/>
          <w:pgSz w:w="11906" w:h="16838" w:code="9"/>
          <w:pgMar w:top="1418" w:right="1418" w:bottom="1134" w:left="1418" w:header="709" w:footer="709" w:gutter="0"/>
          <w:pgNumType w:start="1"/>
          <w:cols w:space="708"/>
          <w:docGrid w:linePitch="360"/>
        </w:sectPr>
      </w:pPr>
    </w:p>
    <w:p w14:paraId="6AA52F6E" w14:textId="77777777" w:rsidR="00C17592" w:rsidRDefault="005C186F" w:rsidP="009B7079">
      <w:pPr>
        <w:pStyle w:val="Header"/>
      </w:pPr>
      <w:bookmarkStart w:id="44" w:name="_Toc524507915"/>
      <w:bookmarkStart w:id="45" w:name="_Toc536795733"/>
      <w:r>
        <w:t>Literaturverzeichnis</w:t>
      </w:r>
      <w:bookmarkEnd w:id="44"/>
      <w:bookmarkEnd w:id="45"/>
    </w:p>
    <w:p w14:paraId="5E198F89" w14:textId="441986D8" w:rsidR="00922212" w:rsidRDefault="00922212" w:rsidP="00C17592">
      <w:pPr>
        <w:spacing w:after="120"/>
      </w:pPr>
    </w:p>
    <w:p w14:paraId="13CC5392" w14:textId="77777777" w:rsidR="004B3A2D" w:rsidRDefault="00286B5E" w:rsidP="004B3A2D">
      <w:pPr>
        <w:pStyle w:val="Bibliography"/>
        <w:rPr>
          <w:noProof/>
          <w:szCs w:val="24"/>
        </w:rPr>
      </w:pPr>
      <w:r>
        <w:fldChar w:fldCharType="begin"/>
      </w:r>
      <w:r>
        <w:instrText xml:space="preserve"> BIBLIOGRAPHY  \l 1031 </w:instrText>
      </w:r>
      <w:r>
        <w:fldChar w:fldCharType="separate"/>
      </w:r>
      <w:r w:rsidR="004B3A2D">
        <w:rPr>
          <w:b/>
          <w:bCs/>
          <w:noProof/>
        </w:rPr>
        <w:t>Abrash, Michael. 2014.</w:t>
      </w:r>
      <w:r w:rsidR="004B3A2D">
        <w:rPr>
          <w:noProof/>
        </w:rPr>
        <w:t xml:space="preserve"> What VR could, should, and almost certainly will be within two years. [Online] 15. 01 2014. [Zitat vom: 01. 02 2019.] http://media.steampowered.com/apps/abrashblog/Abrash%20Dev%20Days%202014.pdf.</w:t>
      </w:r>
    </w:p>
    <w:p w14:paraId="20AEB586" w14:textId="77777777" w:rsidR="004B3A2D" w:rsidRDefault="004B3A2D" w:rsidP="004B3A2D">
      <w:pPr>
        <w:pStyle w:val="Bibliography"/>
        <w:rPr>
          <w:noProof/>
        </w:rPr>
      </w:pPr>
      <w:r>
        <w:rPr>
          <w:b/>
          <w:bCs/>
          <w:noProof/>
        </w:rPr>
        <w:t>Benz, Nicolai, Bergen, Marcus von und Vonscheidt, Denis. 2015.</w:t>
      </w:r>
      <w:r>
        <w:rPr>
          <w:noProof/>
        </w:rPr>
        <w:t xml:space="preserve"> </w:t>
      </w:r>
      <w:r>
        <w:rPr>
          <w:i/>
          <w:iCs/>
          <w:noProof/>
        </w:rPr>
        <w:t xml:space="preserve">Gestensteuerung eines Flugroboters im AR-Kontext - I believe I can fly. </w:t>
      </w:r>
      <w:r>
        <w:rPr>
          <w:noProof/>
        </w:rPr>
        <w:t>Karlsruhe : s.n., 2015.</w:t>
      </w:r>
    </w:p>
    <w:p w14:paraId="697692F8" w14:textId="77777777" w:rsidR="004B3A2D" w:rsidRDefault="004B3A2D" w:rsidP="004B3A2D">
      <w:pPr>
        <w:pStyle w:val="Bibliography"/>
        <w:rPr>
          <w:noProof/>
        </w:rPr>
      </w:pPr>
      <w:r>
        <w:rPr>
          <w:b/>
          <w:bCs/>
          <w:noProof/>
        </w:rPr>
        <w:t>Bruns, Ralf und Dunkel, Jürgen. 2010.</w:t>
      </w:r>
      <w:r>
        <w:rPr>
          <w:noProof/>
        </w:rPr>
        <w:t xml:space="preserve"> </w:t>
      </w:r>
      <w:r>
        <w:rPr>
          <w:i/>
          <w:iCs/>
          <w:noProof/>
        </w:rPr>
        <w:t xml:space="preserve">Event-Driven Architecture. Softwarearchitektur für ereignisgesteuerte Geschäftsprozesse. </w:t>
      </w:r>
      <w:r>
        <w:rPr>
          <w:noProof/>
        </w:rPr>
        <w:t>Berlin : Springer, 2010. ISBN 978-3-642-02438-2.</w:t>
      </w:r>
    </w:p>
    <w:p w14:paraId="04F12444" w14:textId="77777777" w:rsidR="004B3A2D" w:rsidRDefault="004B3A2D" w:rsidP="004B3A2D">
      <w:pPr>
        <w:pStyle w:val="Bibliography"/>
        <w:rPr>
          <w:noProof/>
        </w:rPr>
      </w:pPr>
      <w:r>
        <w:rPr>
          <w:b/>
          <w:bCs/>
          <w:noProof/>
        </w:rPr>
        <w:t>Meise, Christoph und Lenk, Max. 2017.</w:t>
      </w:r>
      <w:r>
        <w:rPr>
          <w:noProof/>
        </w:rPr>
        <w:t xml:space="preserve"> </w:t>
      </w:r>
      <w:r>
        <w:rPr>
          <w:i/>
          <w:iCs/>
          <w:noProof/>
        </w:rPr>
        <w:t xml:space="preserve">Entwicklung eines Indoor-Assistenzsystems für Multicopter mit Hilfe von Monokularer Tiefenbildrekonstruktion. </w:t>
      </w:r>
      <w:r>
        <w:rPr>
          <w:noProof/>
        </w:rPr>
        <w:t>Karlsruhe : s.n., 2017.</w:t>
      </w:r>
    </w:p>
    <w:p w14:paraId="3208F4F5" w14:textId="77777777" w:rsidR="004B3A2D" w:rsidRDefault="004B3A2D" w:rsidP="004B3A2D">
      <w:pPr>
        <w:pStyle w:val="Bibliography"/>
        <w:rPr>
          <w:noProof/>
        </w:rPr>
      </w:pPr>
      <w:r>
        <w:rPr>
          <w:b/>
          <w:bCs/>
          <w:noProof/>
        </w:rPr>
        <w:t>NVIDIA Corporation. 2019.</w:t>
      </w:r>
      <w:r>
        <w:rPr>
          <w:noProof/>
        </w:rPr>
        <w:t xml:space="preserve"> Was ist CUDA? [Online] 2019. [Zitat vom: 01. 02 2019.] https://www.nvidia.de/object/cuda-parallel-computing-de.html.</w:t>
      </w:r>
    </w:p>
    <w:p w14:paraId="1CAA33F2" w14:textId="77777777" w:rsidR="004B3A2D" w:rsidRDefault="004B3A2D" w:rsidP="004B3A2D">
      <w:pPr>
        <w:pStyle w:val="Bibliography"/>
        <w:rPr>
          <w:noProof/>
        </w:rPr>
      </w:pPr>
      <w:r>
        <w:rPr>
          <w:b/>
          <w:bCs/>
          <w:noProof/>
        </w:rPr>
        <w:t>Open Robotics Foundation. 2019.</w:t>
      </w:r>
      <w:r>
        <w:rPr>
          <w:noProof/>
        </w:rPr>
        <w:t xml:space="preserve"> ROS. [Online] 2019. [Zitat vom: 01. 02 2019.] http://www.ros.org.</w:t>
      </w:r>
    </w:p>
    <w:p w14:paraId="489795B1" w14:textId="77777777" w:rsidR="004B3A2D" w:rsidRDefault="004B3A2D" w:rsidP="004B3A2D">
      <w:pPr>
        <w:pStyle w:val="Bibliography"/>
        <w:rPr>
          <w:noProof/>
        </w:rPr>
      </w:pPr>
      <w:r>
        <w:rPr>
          <w:b/>
          <w:bCs/>
          <w:noProof/>
        </w:rPr>
        <w:t>Parrot Drones SAS. 2016.</w:t>
      </w:r>
      <w:r>
        <w:rPr>
          <w:noProof/>
        </w:rPr>
        <w:t xml:space="preserve"> Parrot for Developers. [Online] 2016. [Zitat vom: 01. 02 2019.] https://developer.parrot.com/products.html.</w:t>
      </w:r>
    </w:p>
    <w:p w14:paraId="7A568BC7" w14:textId="77777777" w:rsidR="004B3A2D" w:rsidRDefault="004B3A2D" w:rsidP="004B3A2D">
      <w:pPr>
        <w:pStyle w:val="Bibliography"/>
        <w:rPr>
          <w:noProof/>
        </w:rPr>
      </w:pPr>
      <w:r>
        <w:rPr>
          <w:b/>
          <w:bCs/>
          <w:noProof/>
        </w:rPr>
        <w:t>Sarkar, Samit. 2018.</w:t>
      </w:r>
      <w:r>
        <w:rPr>
          <w:noProof/>
        </w:rPr>
        <w:t xml:space="preserve"> Microsoft discontinues Xbox One Kinect adapter. </w:t>
      </w:r>
      <w:r>
        <w:rPr>
          <w:i/>
          <w:iCs/>
          <w:noProof/>
        </w:rPr>
        <w:t xml:space="preserve">Polygon. </w:t>
      </w:r>
      <w:r>
        <w:rPr>
          <w:noProof/>
        </w:rPr>
        <w:t>[Online] Vox Media, 03. 01 2018. [Zitat vom: 01. 02 2019.] https://www.polygon.com/2018/1/2/16842072/xbox-one-kinect-adapter-out-of-stock-production-ended.</w:t>
      </w:r>
    </w:p>
    <w:p w14:paraId="20502C07" w14:textId="0BBFA9E5" w:rsidR="00243D43" w:rsidRDefault="00286B5E" w:rsidP="004B3A2D">
      <w:pPr>
        <w:pStyle w:val="Literatur"/>
      </w:pPr>
      <w:r>
        <w:fldChar w:fldCharType="end"/>
      </w:r>
    </w:p>
    <w:bookmarkEnd w:id="9"/>
    <w:bookmarkEnd w:id="10"/>
    <w:p w14:paraId="4B31718F" w14:textId="6F78D401" w:rsidR="00D924A8" w:rsidRPr="00932248" w:rsidRDefault="00D924A8" w:rsidP="00BC7DD8">
      <w:pPr>
        <w:pStyle w:val="Literatur"/>
        <w:ind w:left="0" w:firstLine="0"/>
        <w:rPr>
          <w:color w:val="0000FF"/>
          <w:u w:val="single"/>
        </w:rPr>
      </w:pPr>
      <w:r>
        <w:br w:type="page"/>
      </w:r>
    </w:p>
    <w:p w14:paraId="42DE4E7F" w14:textId="77777777" w:rsidR="000B0458" w:rsidRDefault="000B0458" w:rsidP="000B0458">
      <w:pPr>
        <w:pStyle w:val="Header"/>
      </w:pPr>
      <w:bookmarkStart w:id="46" w:name="_Toc524507916"/>
      <w:bookmarkStart w:id="47" w:name="_Toc536795734"/>
      <w:r>
        <w:t>Glossar</w:t>
      </w:r>
      <w:bookmarkEnd w:id="46"/>
      <w:bookmarkEnd w:id="47"/>
    </w:p>
    <w:p w14:paraId="657625EB" w14:textId="77777777" w:rsidR="000B0458" w:rsidRDefault="000B0458" w:rsidP="001E7B94"/>
    <w:p w14:paraId="310F6F98" w14:textId="722EB3D5" w:rsidR="006E567D" w:rsidRDefault="00632C2A" w:rsidP="00DB7D49">
      <w:pPr>
        <w:pStyle w:val="Block"/>
        <w:ind w:left="2977" w:hanging="2976"/>
        <w:jc w:val="left"/>
        <w:rPr>
          <w:b/>
        </w:rPr>
      </w:pPr>
      <w:r>
        <w:rPr>
          <w:b/>
        </w:rPr>
        <w:t>Library</w:t>
      </w:r>
      <w:r w:rsidR="006E567D" w:rsidRPr="006E567D">
        <w:rPr>
          <w:b/>
        </w:rPr>
        <w:t xml:space="preserve"> </w:t>
      </w:r>
      <w:r w:rsidR="006E567D">
        <w:rPr>
          <w:b/>
        </w:rPr>
        <w:tab/>
      </w:r>
      <w:proofErr w:type="spellStart"/>
      <w:r w:rsidR="004B3A2D" w:rsidRPr="004B3A2D">
        <w:rPr>
          <w:color w:val="FF0000"/>
        </w:rPr>
        <w:t>to</w:t>
      </w:r>
      <w:proofErr w:type="spellEnd"/>
      <w:r w:rsidR="004B3A2D" w:rsidRPr="004B3A2D">
        <w:rPr>
          <w:color w:val="FF0000"/>
        </w:rPr>
        <w:t xml:space="preserve"> </w:t>
      </w:r>
      <w:proofErr w:type="spellStart"/>
      <w:r w:rsidR="004B3A2D" w:rsidRPr="004B3A2D">
        <w:rPr>
          <w:color w:val="FF0000"/>
        </w:rPr>
        <w:t>be</w:t>
      </w:r>
      <w:proofErr w:type="spellEnd"/>
      <w:r w:rsidR="004B3A2D" w:rsidRPr="004B3A2D">
        <w:rPr>
          <w:color w:val="FF0000"/>
        </w:rPr>
        <w:t xml:space="preserve"> </w:t>
      </w:r>
      <w:proofErr w:type="spellStart"/>
      <w:r w:rsidR="004B3A2D" w:rsidRPr="004B3A2D">
        <w:rPr>
          <w:color w:val="FF0000"/>
        </w:rPr>
        <w:t>done</w:t>
      </w:r>
      <w:proofErr w:type="spellEnd"/>
    </w:p>
    <w:p w14:paraId="2E15D843" w14:textId="57ABFC92" w:rsidR="00CC58F6" w:rsidRDefault="00CC58F6" w:rsidP="00CC58F6">
      <w:pPr>
        <w:pStyle w:val="Block"/>
        <w:rPr>
          <w:b/>
          <w:noProof/>
          <w:lang w:val="en-US" w:eastAsia="en-US"/>
        </w:rPr>
      </w:pPr>
    </w:p>
    <w:sectPr w:rsidR="00CC58F6" w:rsidSect="00C81804">
      <w:headerReference w:type="default" r:id="rId15"/>
      <w:pgSz w:w="11906" w:h="16838" w:code="9"/>
      <w:pgMar w:top="1418" w:right="1418" w:bottom="1134" w:left="1418" w:header="709" w:footer="709" w:gutter="0"/>
      <w:pgNumType w:fmt="upperRoman"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F6F01" w14:textId="77777777" w:rsidR="00D411E9" w:rsidRDefault="00D411E9" w:rsidP="00036903">
      <w:r>
        <w:separator/>
      </w:r>
    </w:p>
  </w:endnote>
  <w:endnote w:type="continuationSeparator" w:id="0">
    <w:p w14:paraId="6D1A00E7" w14:textId="77777777" w:rsidR="00D411E9" w:rsidRDefault="00D411E9" w:rsidP="00036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2AD0B" w14:textId="77777777" w:rsidR="00C42027" w:rsidRDefault="00C42027" w:rsidP="000F2DE3">
    <w:pPr>
      <w:pStyle w:val="Footer"/>
      <w:tabs>
        <w:tab w:val="clear" w:pos="9072"/>
        <w:tab w:val="right" w:pos="9070"/>
      </w:tabs>
      <w:jc w:val="both"/>
    </w:pPr>
    <w:r>
      <w:t>Henri Kohlberg, SAP SE</w:t>
    </w:r>
    <w:r>
      <w:tab/>
    </w:r>
    <w:r>
      <w:tab/>
    </w:r>
    <w:r>
      <w:fldChar w:fldCharType="begin"/>
    </w:r>
    <w:r>
      <w:instrText xml:space="preserve"> PAGE   \* MERGEFORMAT </w:instrText>
    </w:r>
    <w:r>
      <w:fldChar w:fldCharType="separate"/>
    </w:r>
    <w:r>
      <w:rPr>
        <w:noProof/>
      </w:rPr>
      <w:t>IV</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B105A" w14:textId="77777777" w:rsidR="00C42027" w:rsidRDefault="00C42027" w:rsidP="00C17592">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0BA73" w14:textId="3B9E1665" w:rsidR="00C42027" w:rsidRDefault="00C42027" w:rsidP="00B00ACD">
    <w:pPr>
      <w:pStyle w:val="Footer"/>
    </w:pPr>
    <w:r>
      <w:t>Henri Kohlberg, SAP SE</w:t>
    </w:r>
    <w:r>
      <w:tab/>
    </w:r>
    <w:r>
      <w:tab/>
    </w:r>
    <w:r>
      <w:fldChar w:fldCharType="begin"/>
    </w:r>
    <w:r>
      <w:instrText xml:space="preserve"> PAGE   \* MERGEFORMAT </w:instrText>
    </w:r>
    <w:r>
      <w:fldChar w:fldCharType="separate"/>
    </w:r>
    <w:r>
      <w:rPr>
        <w:noProof/>
      </w:rPr>
      <w:t>22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6DE6E" w14:textId="77777777" w:rsidR="00C42027" w:rsidRDefault="00C42027" w:rsidP="00C1759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5E446" w14:textId="77777777" w:rsidR="00D411E9" w:rsidRDefault="00D411E9" w:rsidP="00036903">
      <w:r>
        <w:separator/>
      </w:r>
    </w:p>
  </w:footnote>
  <w:footnote w:type="continuationSeparator" w:id="0">
    <w:p w14:paraId="663DFB94" w14:textId="77777777" w:rsidR="00D411E9" w:rsidRDefault="00D411E9" w:rsidP="000369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881B6" w14:textId="6F80C96F" w:rsidR="00C42027" w:rsidRPr="00CC7B2A" w:rsidRDefault="00C42027" w:rsidP="0023473A">
    <w:pPr>
      <w:pStyle w:val="Header"/>
      <w:tabs>
        <w:tab w:val="clear" w:pos="4536"/>
        <w:tab w:val="clear" w:pos="9072"/>
        <w:tab w:val="right" w:pos="9070"/>
      </w:tabs>
      <w:rPr>
        <w:b w:val="0"/>
        <w:sz w:val="20"/>
        <w:lang w:val="en-US"/>
      </w:rPr>
    </w:pPr>
    <w:r w:rsidRPr="00CC7B2A">
      <w:rPr>
        <w:b w:val="0"/>
        <w:sz w:val="20"/>
        <w:lang w:val="en-US"/>
      </w:rPr>
      <w:fldChar w:fldCharType="begin"/>
    </w:r>
    <w:r w:rsidRPr="00CC7B2A">
      <w:rPr>
        <w:b w:val="0"/>
        <w:sz w:val="20"/>
        <w:lang w:val="en-US"/>
      </w:rPr>
      <w:instrText xml:space="preserve"> DOCPROPERTY  Title  \* MERGEFORMAT </w:instrText>
    </w:r>
    <w:r w:rsidRPr="00CC7B2A">
      <w:rPr>
        <w:b w:val="0"/>
        <w:sz w:val="20"/>
        <w:lang w:val="en-US"/>
      </w:rPr>
      <w:fldChar w:fldCharType="separate"/>
    </w:r>
    <w:r w:rsidR="00FE2546">
      <w:rPr>
        <w:b w:val="0"/>
        <w:sz w:val="20"/>
        <w:lang w:val="en-US"/>
      </w:rPr>
      <w:t>I believe I can fly V2.0</w:t>
    </w:r>
    <w:r w:rsidRPr="00CC7B2A">
      <w:rPr>
        <w:b w:val="0"/>
        <w:sz w:val="20"/>
        <w:lang w:val="en-U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804C3" w14:textId="095E8B8E" w:rsidR="00C42027" w:rsidRPr="004658D9" w:rsidRDefault="00C42027" w:rsidP="0023473A">
    <w:pPr>
      <w:pStyle w:val="Header"/>
      <w:tabs>
        <w:tab w:val="clear" w:pos="4536"/>
        <w:tab w:val="clear" w:pos="9072"/>
        <w:tab w:val="right" w:pos="9070"/>
      </w:tabs>
      <w:rPr>
        <w:b w:val="0"/>
        <w:sz w:val="20"/>
      </w:rPr>
    </w:pPr>
    <w:r>
      <w:rPr>
        <w:b w:val="0"/>
        <w:sz w:val="20"/>
      </w:rPr>
      <w:fldChar w:fldCharType="begin"/>
    </w:r>
    <w:r>
      <w:rPr>
        <w:b w:val="0"/>
        <w:sz w:val="20"/>
      </w:rPr>
      <w:instrText xml:space="preserve"> DOCPROPERTY  Title  \* MERGEFORMAT </w:instrText>
    </w:r>
    <w:r>
      <w:rPr>
        <w:b w:val="0"/>
        <w:sz w:val="20"/>
      </w:rPr>
      <w:fldChar w:fldCharType="separate"/>
    </w:r>
    <w:r w:rsidR="00FE2546">
      <w:rPr>
        <w:b w:val="0"/>
        <w:sz w:val="20"/>
      </w:rPr>
      <w:t>I believe I can fly V2.0</w:t>
    </w:r>
    <w:r>
      <w:rPr>
        <w:b w:val="0"/>
        <w:sz w:val="20"/>
      </w:rPr>
      <w:fldChar w:fldCharType="end"/>
    </w:r>
    <w:r>
      <w:rPr>
        <w:b w:val="0"/>
        <w:sz w:val="20"/>
      </w:rPr>
      <w:tab/>
    </w:r>
    <w:r>
      <w:rPr>
        <w:b w:val="0"/>
        <w:sz w:val="20"/>
      </w:rPr>
      <w:fldChar w:fldCharType="begin"/>
    </w:r>
    <w:r>
      <w:rPr>
        <w:b w:val="0"/>
        <w:sz w:val="20"/>
      </w:rPr>
      <w:instrText xml:space="preserve"> STYLEREF  "Heading 1"  \* MERGEFORMAT </w:instrText>
    </w:r>
    <w:r>
      <w:rPr>
        <w:b w:val="0"/>
        <w:sz w:val="20"/>
      </w:rPr>
      <w:fldChar w:fldCharType="separate"/>
    </w:r>
    <w:r w:rsidR="00FE2546">
      <w:rPr>
        <w:b w:val="0"/>
        <w:noProof/>
        <w:sz w:val="20"/>
      </w:rPr>
      <w:t>Zusammenfassung und Ausblick</w:t>
    </w:r>
    <w:r>
      <w:rPr>
        <w:b w:val="0"/>
        <w:sz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16426" w14:textId="769F1EF1" w:rsidR="00C42027" w:rsidRPr="004658D9" w:rsidRDefault="00C42027" w:rsidP="0023473A">
    <w:pPr>
      <w:pStyle w:val="Header"/>
      <w:tabs>
        <w:tab w:val="clear" w:pos="4536"/>
        <w:tab w:val="clear" w:pos="9072"/>
        <w:tab w:val="right" w:pos="9070"/>
      </w:tabs>
      <w:rPr>
        <w:b w:val="0"/>
        <w:sz w:val="20"/>
      </w:rPr>
    </w:pPr>
    <w:r>
      <w:rPr>
        <w:b w:val="0"/>
        <w:sz w:val="20"/>
      </w:rPr>
      <w:fldChar w:fldCharType="begin"/>
    </w:r>
    <w:r>
      <w:rPr>
        <w:b w:val="0"/>
        <w:sz w:val="20"/>
      </w:rPr>
      <w:instrText xml:space="preserve"> DOCPROPERTY  Title  \* MERGEFORMAT </w:instrText>
    </w:r>
    <w:r>
      <w:rPr>
        <w:b w:val="0"/>
        <w:sz w:val="20"/>
      </w:rPr>
      <w:fldChar w:fldCharType="separate"/>
    </w:r>
    <w:r w:rsidR="00FE2546">
      <w:rPr>
        <w:b w:val="0"/>
        <w:sz w:val="20"/>
      </w:rPr>
      <w:t>I believe I can fly V2.0</w:t>
    </w:r>
    <w:r>
      <w:rPr>
        <w:b w:val="0"/>
        <w:sz w:val="20"/>
      </w:rPr>
      <w:fldChar w:fldCharType="end"/>
    </w:r>
    <w:r>
      <w:rPr>
        <w:b w:val="0"/>
        <w:sz w:val="20"/>
      </w:rPr>
      <w:tab/>
    </w:r>
    <w:r>
      <w:rPr>
        <w:b w:val="0"/>
        <w:sz w:val="20"/>
      </w:rPr>
      <w:fldChar w:fldCharType="begin"/>
    </w:r>
    <w:r>
      <w:rPr>
        <w:b w:val="0"/>
        <w:sz w:val="20"/>
      </w:rPr>
      <w:instrText xml:space="preserve"> STYLEREF  Header  \* MERGEFORMAT </w:instrText>
    </w:r>
    <w:r>
      <w:rPr>
        <w:b w:val="0"/>
        <w:sz w:val="20"/>
      </w:rPr>
      <w:fldChar w:fldCharType="separate"/>
    </w:r>
    <w:r w:rsidR="00FE2546">
      <w:rPr>
        <w:b w:val="0"/>
        <w:noProof/>
        <w:sz w:val="20"/>
      </w:rPr>
      <w:t>Glossar</w:t>
    </w:r>
    <w:r>
      <w:rPr>
        <w:b w:val="0"/>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E4043"/>
    <w:multiLevelType w:val="hybridMultilevel"/>
    <w:tmpl w:val="F23A2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6269A"/>
    <w:multiLevelType w:val="multilevel"/>
    <w:tmpl w:val="30685A98"/>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0" w:firstLine="0"/>
      </w:pPr>
      <w:rPr>
        <w:rFonts w:ascii="Arial" w:hAnsi="Arial" w:hint="default"/>
        <w:b/>
        <w:i w:val="0"/>
        <w:sz w:val="28"/>
      </w:rPr>
    </w:lvl>
    <w:lvl w:ilvl="2">
      <w:start w:val="1"/>
      <w:numFmt w:val="decimal"/>
      <w:pStyle w:val="Heading3"/>
      <w:lvlText w:val="%1.%2.%3."/>
      <w:lvlJc w:val="lef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2" w15:restartNumberingAfterBreak="0">
    <w:nsid w:val="17BA02BC"/>
    <w:multiLevelType w:val="hybridMultilevel"/>
    <w:tmpl w:val="4C5AA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214ECA"/>
    <w:multiLevelType w:val="hybridMultilevel"/>
    <w:tmpl w:val="ADF4D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C342E"/>
    <w:multiLevelType w:val="hybridMultilevel"/>
    <w:tmpl w:val="E87A4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610F1B"/>
    <w:multiLevelType w:val="hybridMultilevel"/>
    <w:tmpl w:val="4A10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8C5E7D"/>
    <w:multiLevelType w:val="hybridMultilevel"/>
    <w:tmpl w:val="73527642"/>
    <w:lvl w:ilvl="0" w:tplc="3286A1EC">
      <w:start w:val="1"/>
      <w:numFmt w:val="bullet"/>
      <w:pStyle w:val="Enum1"/>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7" w15:restartNumberingAfterBreak="0">
    <w:nsid w:val="34B77DFD"/>
    <w:multiLevelType w:val="hybridMultilevel"/>
    <w:tmpl w:val="2D580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1E4B0E"/>
    <w:multiLevelType w:val="hybridMultilevel"/>
    <w:tmpl w:val="8C843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A972E2"/>
    <w:multiLevelType w:val="hybridMultilevel"/>
    <w:tmpl w:val="FA6E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F55A75"/>
    <w:multiLevelType w:val="hybridMultilevel"/>
    <w:tmpl w:val="0B786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FC1393"/>
    <w:multiLevelType w:val="hybridMultilevel"/>
    <w:tmpl w:val="53704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A875FE"/>
    <w:multiLevelType w:val="hybridMultilevel"/>
    <w:tmpl w:val="D9309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0"/>
  </w:num>
  <w:num w:numId="4">
    <w:abstractNumId w:val="5"/>
  </w:num>
  <w:num w:numId="5">
    <w:abstractNumId w:val="7"/>
  </w:num>
  <w:num w:numId="6">
    <w:abstractNumId w:val="11"/>
  </w:num>
  <w:num w:numId="7">
    <w:abstractNumId w:val="3"/>
  </w:num>
  <w:num w:numId="8">
    <w:abstractNumId w:val="9"/>
  </w:num>
  <w:num w:numId="9">
    <w:abstractNumId w:val="12"/>
  </w:num>
  <w:num w:numId="10">
    <w:abstractNumId w:val="2"/>
  </w:num>
  <w:num w:numId="11">
    <w:abstractNumId w:val="8"/>
  </w:num>
  <w:num w:numId="12">
    <w:abstractNumId w:val="0"/>
  </w:num>
  <w:num w:numId="1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09"/>
  <w:hyphenationZone w:val="425"/>
  <w:noPunctuationKerning/>
  <w:characterSpacingControl w:val="doNotCompress"/>
  <w:savePreviewPicture/>
  <w:hdrShapeDefaults>
    <o:shapedefaults v:ext="edit" spidmax="2049" fillcolor="white">
      <v:fill color="white"/>
      <v:textbox inset="1mm,,1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FE8"/>
    <w:rsid w:val="00000FF7"/>
    <w:rsid w:val="0000276D"/>
    <w:rsid w:val="0000292D"/>
    <w:rsid w:val="00002E23"/>
    <w:rsid w:val="00005088"/>
    <w:rsid w:val="00007C71"/>
    <w:rsid w:val="00010F24"/>
    <w:rsid w:val="00011417"/>
    <w:rsid w:val="000114E4"/>
    <w:rsid w:val="000134A8"/>
    <w:rsid w:val="0001387A"/>
    <w:rsid w:val="00014B05"/>
    <w:rsid w:val="00014D3D"/>
    <w:rsid w:val="0001538C"/>
    <w:rsid w:val="00022481"/>
    <w:rsid w:val="000235D0"/>
    <w:rsid w:val="00023684"/>
    <w:rsid w:val="0002446A"/>
    <w:rsid w:val="000254A9"/>
    <w:rsid w:val="00026C17"/>
    <w:rsid w:val="0003394B"/>
    <w:rsid w:val="0003466D"/>
    <w:rsid w:val="0003643A"/>
    <w:rsid w:val="00036903"/>
    <w:rsid w:val="0004015A"/>
    <w:rsid w:val="00043021"/>
    <w:rsid w:val="000448B4"/>
    <w:rsid w:val="000477DD"/>
    <w:rsid w:val="00050615"/>
    <w:rsid w:val="00050662"/>
    <w:rsid w:val="00050B98"/>
    <w:rsid w:val="00050FB8"/>
    <w:rsid w:val="000512D2"/>
    <w:rsid w:val="0005176B"/>
    <w:rsid w:val="00051B88"/>
    <w:rsid w:val="000523AE"/>
    <w:rsid w:val="00053F7E"/>
    <w:rsid w:val="0005522A"/>
    <w:rsid w:val="000564CD"/>
    <w:rsid w:val="00060A6F"/>
    <w:rsid w:val="00061CFD"/>
    <w:rsid w:val="000639EB"/>
    <w:rsid w:val="00065CED"/>
    <w:rsid w:val="00065F48"/>
    <w:rsid w:val="00067866"/>
    <w:rsid w:val="0007123C"/>
    <w:rsid w:val="000734F3"/>
    <w:rsid w:val="000777BF"/>
    <w:rsid w:val="0008076B"/>
    <w:rsid w:val="0008142A"/>
    <w:rsid w:val="000830CD"/>
    <w:rsid w:val="00083B8F"/>
    <w:rsid w:val="00084D43"/>
    <w:rsid w:val="00085058"/>
    <w:rsid w:val="000850EE"/>
    <w:rsid w:val="00090AD1"/>
    <w:rsid w:val="000969B7"/>
    <w:rsid w:val="00096A4C"/>
    <w:rsid w:val="000970D6"/>
    <w:rsid w:val="000A12B0"/>
    <w:rsid w:val="000A2949"/>
    <w:rsid w:val="000A4F58"/>
    <w:rsid w:val="000B0458"/>
    <w:rsid w:val="000B150D"/>
    <w:rsid w:val="000B335E"/>
    <w:rsid w:val="000B4067"/>
    <w:rsid w:val="000B5B0E"/>
    <w:rsid w:val="000C081F"/>
    <w:rsid w:val="000C261D"/>
    <w:rsid w:val="000C3ADE"/>
    <w:rsid w:val="000C3B59"/>
    <w:rsid w:val="000C4113"/>
    <w:rsid w:val="000C470A"/>
    <w:rsid w:val="000C51CA"/>
    <w:rsid w:val="000C6246"/>
    <w:rsid w:val="000D0687"/>
    <w:rsid w:val="000D3716"/>
    <w:rsid w:val="000D3BD3"/>
    <w:rsid w:val="000D3D5A"/>
    <w:rsid w:val="000D6F41"/>
    <w:rsid w:val="000D7CDC"/>
    <w:rsid w:val="000D7E8E"/>
    <w:rsid w:val="000D7F5F"/>
    <w:rsid w:val="000E35F3"/>
    <w:rsid w:val="000F00C8"/>
    <w:rsid w:val="000F1677"/>
    <w:rsid w:val="000F1A69"/>
    <w:rsid w:val="000F2018"/>
    <w:rsid w:val="000F26D1"/>
    <w:rsid w:val="000F2C4A"/>
    <w:rsid w:val="000F2DE3"/>
    <w:rsid w:val="000F3978"/>
    <w:rsid w:val="000F4B87"/>
    <w:rsid w:val="000F6445"/>
    <w:rsid w:val="001007D3"/>
    <w:rsid w:val="0010113E"/>
    <w:rsid w:val="0010352B"/>
    <w:rsid w:val="00111A67"/>
    <w:rsid w:val="00111B4B"/>
    <w:rsid w:val="00116CD4"/>
    <w:rsid w:val="0011736F"/>
    <w:rsid w:val="001176D7"/>
    <w:rsid w:val="00121DD9"/>
    <w:rsid w:val="00122D8E"/>
    <w:rsid w:val="0012323F"/>
    <w:rsid w:val="001235D2"/>
    <w:rsid w:val="00124810"/>
    <w:rsid w:val="00131274"/>
    <w:rsid w:val="00133D93"/>
    <w:rsid w:val="00133F4E"/>
    <w:rsid w:val="0013484C"/>
    <w:rsid w:val="001351EB"/>
    <w:rsid w:val="0013520B"/>
    <w:rsid w:val="0013672B"/>
    <w:rsid w:val="00142351"/>
    <w:rsid w:val="00143255"/>
    <w:rsid w:val="001432E3"/>
    <w:rsid w:val="0014461C"/>
    <w:rsid w:val="001459DA"/>
    <w:rsid w:val="0014715C"/>
    <w:rsid w:val="001473D9"/>
    <w:rsid w:val="001522E5"/>
    <w:rsid w:val="00157CD8"/>
    <w:rsid w:val="00160368"/>
    <w:rsid w:val="00162327"/>
    <w:rsid w:val="0016357E"/>
    <w:rsid w:val="0016486A"/>
    <w:rsid w:val="001651AD"/>
    <w:rsid w:val="001676E7"/>
    <w:rsid w:val="001678EA"/>
    <w:rsid w:val="00167B3F"/>
    <w:rsid w:val="00173590"/>
    <w:rsid w:val="00173C8E"/>
    <w:rsid w:val="00173D01"/>
    <w:rsid w:val="0017598E"/>
    <w:rsid w:val="00177C0F"/>
    <w:rsid w:val="001827FE"/>
    <w:rsid w:val="0018695B"/>
    <w:rsid w:val="00186DB1"/>
    <w:rsid w:val="00187C5E"/>
    <w:rsid w:val="00190CB3"/>
    <w:rsid w:val="00191DB6"/>
    <w:rsid w:val="00194DB6"/>
    <w:rsid w:val="00195F85"/>
    <w:rsid w:val="001A0273"/>
    <w:rsid w:val="001A0C0D"/>
    <w:rsid w:val="001A3C96"/>
    <w:rsid w:val="001B0E07"/>
    <w:rsid w:val="001B10A2"/>
    <w:rsid w:val="001B5194"/>
    <w:rsid w:val="001B59D2"/>
    <w:rsid w:val="001B66FA"/>
    <w:rsid w:val="001B7680"/>
    <w:rsid w:val="001C06CC"/>
    <w:rsid w:val="001C1398"/>
    <w:rsid w:val="001C28C3"/>
    <w:rsid w:val="001C29FA"/>
    <w:rsid w:val="001C5DBF"/>
    <w:rsid w:val="001C5EE6"/>
    <w:rsid w:val="001C5F26"/>
    <w:rsid w:val="001C5FA6"/>
    <w:rsid w:val="001C6E61"/>
    <w:rsid w:val="001C7A92"/>
    <w:rsid w:val="001D0309"/>
    <w:rsid w:val="001D4583"/>
    <w:rsid w:val="001D4C26"/>
    <w:rsid w:val="001D5495"/>
    <w:rsid w:val="001D6DF7"/>
    <w:rsid w:val="001D7521"/>
    <w:rsid w:val="001E0E40"/>
    <w:rsid w:val="001E211E"/>
    <w:rsid w:val="001E2E93"/>
    <w:rsid w:val="001E4161"/>
    <w:rsid w:val="001E4F78"/>
    <w:rsid w:val="001E7736"/>
    <w:rsid w:val="001E7B94"/>
    <w:rsid w:val="001F0135"/>
    <w:rsid w:val="001F2259"/>
    <w:rsid w:val="001F3BC1"/>
    <w:rsid w:val="001F3DFA"/>
    <w:rsid w:val="001F46E1"/>
    <w:rsid w:val="001F5CD7"/>
    <w:rsid w:val="001F64EE"/>
    <w:rsid w:val="0020135C"/>
    <w:rsid w:val="00202132"/>
    <w:rsid w:val="002027C1"/>
    <w:rsid w:val="00205879"/>
    <w:rsid w:val="00205D38"/>
    <w:rsid w:val="00206554"/>
    <w:rsid w:val="00206D47"/>
    <w:rsid w:val="002079F5"/>
    <w:rsid w:val="00207FFE"/>
    <w:rsid w:val="0021130D"/>
    <w:rsid w:val="00211FB7"/>
    <w:rsid w:val="00212414"/>
    <w:rsid w:val="00220E2F"/>
    <w:rsid w:val="0022432F"/>
    <w:rsid w:val="00224D44"/>
    <w:rsid w:val="00224F6A"/>
    <w:rsid w:val="00225466"/>
    <w:rsid w:val="0022787E"/>
    <w:rsid w:val="00227B95"/>
    <w:rsid w:val="00230404"/>
    <w:rsid w:val="002304A9"/>
    <w:rsid w:val="00232F4B"/>
    <w:rsid w:val="002339FA"/>
    <w:rsid w:val="002346D0"/>
    <w:rsid w:val="0023473A"/>
    <w:rsid w:val="0023560F"/>
    <w:rsid w:val="00235EEE"/>
    <w:rsid w:val="002370CA"/>
    <w:rsid w:val="00240DEF"/>
    <w:rsid w:val="0024114D"/>
    <w:rsid w:val="002415A9"/>
    <w:rsid w:val="00242C73"/>
    <w:rsid w:val="002430DB"/>
    <w:rsid w:val="00243D43"/>
    <w:rsid w:val="00247D24"/>
    <w:rsid w:val="0025070A"/>
    <w:rsid w:val="0025125D"/>
    <w:rsid w:val="00254687"/>
    <w:rsid w:val="002559E9"/>
    <w:rsid w:val="002560CF"/>
    <w:rsid w:val="002571E9"/>
    <w:rsid w:val="00261B6A"/>
    <w:rsid w:val="00265D1E"/>
    <w:rsid w:val="00265E3E"/>
    <w:rsid w:val="00267049"/>
    <w:rsid w:val="002677B3"/>
    <w:rsid w:val="0027465D"/>
    <w:rsid w:val="0027470C"/>
    <w:rsid w:val="00274B09"/>
    <w:rsid w:val="002754EC"/>
    <w:rsid w:val="00275ACE"/>
    <w:rsid w:val="00280262"/>
    <w:rsid w:val="00281279"/>
    <w:rsid w:val="0028160D"/>
    <w:rsid w:val="00281789"/>
    <w:rsid w:val="00283454"/>
    <w:rsid w:val="002837DC"/>
    <w:rsid w:val="002854A9"/>
    <w:rsid w:val="00286B5E"/>
    <w:rsid w:val="00286EDC"/>
    <w:rsid w:val="0029012F"/>
    <w:rsid w:val="00292CEB"/>
    <w:rsid w:val="00294EDD"/>
    <w:rsid w:val="002A3086"/>
    <w:rsid w:val="002B111A"/>
    <w:rsid w:val="002B12BF"/>
    <w:rsid w:val="002B3E7A"/>
    <w:rsid w:val="002B4099"/>
    <w:rsid w:val="002B5BD8"/>
    <w:rsid w:val="002B7C3B"/>
    <w:rsid w:val="002B7F1D"/>
    <w:rsid w:val="002C0EAC"/>
    <w:rsid w:val="002C476C"/>
    <w:rsid w:val="002D3BD8"/>
    <w:rsid w:val="002D3FBF"/>
    <w:rsid w:val="002D4E2A"/>
    <w:rsid w:val="002D67EE"/>
    <w:rsid w:val="002D763C"/>
    <w:rsid w:val="002D76A9"/>
    <w:rsid w:val="002E1662"/>
    <w:rsid w:val="002E1A96"/>
    <w:rsid w:val="002E3A79"/>
    <w:rsid w:val="002E433C"/>
    <w:rsid w:val="002E52D6"/>
    <w:rsid w:val="002E6371"/>
    <w:rsid w:val="002E710E"/>
    <w:rsid w:val="002F4656"/>
    <w:rsid w:val="002F4CD0"/>
    <w:rsid w:val="002F540D"/>
    <w:rsid w:val="002F6E9F"/>
    <w:rsid w:val="002F6FEF"/>
    <w:rsid w:val="00301A29"/>
    <w:rsid w:val="003033F2"/>
    <w:rsid w:val="00306614"/>
    <w:rsid w:val="0030771E"/>
    <w:rsid w:val="0030799E"/>
    <w:rsid w:val="003119FD"/>
    <w:rsid w:val="00314DEB"/>
    <w:rsid w:val="00316350"/>
    <w:rsid w:val="0031638B"/>
    <w:rsid w:val="00316BF4"/>
    <w:rsid w:val="00320782"/>
    <w:rsid w:val="00321B0D"/>
    <w:rsid w:val="00322A82"/>
    <w:rsid w:val="00326B2F"/>
    <w:rsid w:val="00327005"/>
    <w:rsid w:val="00334921"/>
    <w:rsid w:val="0033730F"/>
    <w:rsid w:val="00337CBE"/>
    <w:rsid w:val="0034044F"/>
    <w:rsid w:val="00340FA6"/>
    <w:rsid w:val="00341CB6"/>
    <w:rsid w:val="003437CA"/>
    <w:rsid w:val="00343B20"/>
    <w:rsid w:val="00344EE8"/>
    <w:rsid w:val="00345DBC"/>
    <w:rsid w:val="00347588"/>
    <w:rsid w:val="003475F3"/>
    <w:rsid w:val="003507B0"/>
    <w:rsid w:val="00351593"/>
    <w:rsid w:val="003519AD"/>
    <w:rsid w:val="003525A6"/>
    <w:rsid w:val="0035508F"/>
    <w:rsid w:val="00356E4B"/>
    <w:rsid w:val="00357CF3"/>
    <w:rsid w:val="00360656"/>
    <w:rsid w:val="00360AFB"/>
    <w:rsid w:val="00360E97"/>
    <w:rsid w:val="00361034"/>
    <w:rsid w:val="00362E3E"/>
    <w:rsid w:val="00366014"/>
    <w:rsid w:val="003660BC"/>
    <w:rsid w:val="003661CF"/>
    <w:rsid w:val="003664C8"/>
    <w:rsid w:val="003668F0"/>
    <w:rsid w:val="00372717"/>
    <w:rsid w:val="00372BED"/>
    <w:rsid w:val="0037309E"/>
    <w:rsid w:val="003736F6"/>
    <w:rsid w:val="00373FB4"/>
    <w:rsid w:val="00375A26"/>
    <w:rsid w:val="00377935"/>
    <w:rsid w:val="00377E39"/>
    <w:rsid w:val="00380166"/>
    <w:rsid w:val="00381D21"/>
    <w:rsid w:val="00384888"/>
    <w:rsid w:val="0038570B"/>
    <w:rsid w:val="003859C2"/>
    <w:rsid w:val="00390585"/>
    <w:rsid w:val="00390780"/>
    <w:rsid w:val="0039287A"/>
    <w:rsid w:val="00393B9B"/>
    <w:rsid w:val="003954E3"/>
    <w:rsid w:val="00396249"/>
    <w:rsid w:val="00396DC3"/>
    <w:rsid w:val="00397625"/>
    <w:rsid w:val="003977CA"/>
    <w:rsid w:val="003A1C7E"/>
    <w:rsid w:val="003A5CFF"/>
    <w:rsid w:val="003A68BB"/>
    <w:rsid w:val="003B003B"/>
    <w:rsid w:val="003B0E0C"/>
    <w:rsid w:val="003B61FB"/>
    <w:rsid w:val="003C3844"/>
    <w:rsid w:val="003C49D0"/>
    <w:rsid w:val="003C4E2D"/>
    <w:rsid w:val="003D0BFA"/>
    <w:rsid w:val="003D50B0"/>
    <w:rsid w:val="003D5168"/>
    <w:rsid w:val="003D581A"/>
    <w:rsid w:val="003D6F9E"/>
    <w:rsid w:val="003D72F6"/>
    <w:rsid w:val="003D7950"/>
    <w:rsid w:val="003E0CF3"/>
    <w:rsid w:val="003E2AF1"/>
    <w:rsid w:val="003E4CF4"/>
    <w:rsid w:val="003E6401"/>
    <w:rsid w:val="003F2B50"/>
    <w:rsid w:val="003F3193"/>
    <w:rsid w:val="003F3E2D"/>
    <w:rsid w:val="003F434D"/>
    <w:rsid w:val="003F62E7"/>
    <w:rsid w:val="003F6F0F"/>
    <w:rsid w:val="00400016"/>
    <w:rsid w:val="00400879"/>
    <w:rsid w:val="00400EFB"/>
    <w:rsid w:val="0040299B"/>
    <w:rsid w:val="004031F6"/>
    <w:rsid w:val="00405867"/>
    <w:rsid w:val="00407834"/>
    <w:rsid w:val="0040799C"/>
    <w:rsid w:val="00407BFA"/>
    <w:rsid w:val="00407D96"/>
    <w:rsid w:val="0041148D"/>
    <w:rsid w:val="0041424F"/>
    <w:rsid w:val="00414D26"/>
    <w:rsid w:val="00416340"/>
    <w:rsid w:val="00422348"/>
    <w:rsid w:val="00423B09"/>
    <w:rsid w:val="00425BFF"/>
    <w:rsid w:val="00425F7E"/>
    <w:rsid w:val="00426DDD"/>
    <w:rsid w:val="00427BD7"/>
    <w:rsid w:val="00430C90"/>
    <w:rsid w:val="00430EE5"/>
    <w:rsid w:val="0043182B"/>
    <w:rsid w:val="00433E9B"/>
    <w:rsid w:val="004405EC"/>
    <w:rsid w:val="00443649"/>
    <w:rsid w:val="00445121"/>
    <w:rsid w:val="004458CB"/>
    <w:rsid w:val="004460AA"/>
    <w:rsid w:val="00446694"/>
    <w:rsid w:val="004468EA"/>
    <w:rsid w:val="00446E31"/>
    <w:rsid w:val="00447B39"/>
    <w:rsid w:val="00452F63"/>
    <w:rsid w:val="004533A8"/>
    <w:rsid w:val="00454094"/>
    <w:rsid w:val="0045552A"/>
    <w:rsid w:val="0045696A"/>
    <w:rsid w:val="0046246A"/>
    <w:rsid w:val="00462CF4"/>
    <w:rsid w:val="004651F6"/>
    <w:rsid w:val="004658D9"/>
    <w:rsid w:val="00465A6A"/>
    <w:rsid w:val="004665E2"/>
    <w:rsid w:val="00470553"/>
    <w:rsid w:val="004705FD"/>
    <w:rsid w:val="00472A40"/>
    <w:rsid w:val="004737FC"/>
    <w:rsid w:val="00473CD1"/>
    <w:rsid w:val="00473D5B"/>
    <w:rsid w:val="004765D2"/>
    <w:rsid w:val="00481334"/>
    <w:rsid w:val="0048193B"/>
    <w:rsid w:val="00481DDB"/>
    <w:rsid w:val="00482441"/>
    <w:rsid w:val="00482EF4"/>
    <w:rsid w:val="004848AC"/>
    <w:rsid w:val="00485E16"/>
    <w:rsid w:val="004874C7"/>
    <w:rsid w:val="00492144"/>
    <w:rsid w:val="004921D9"/>
    <w:rsid w:val="0049332D"/>
    <w:rsid w:val="004934A8"/>
    <w:rsid w:val="00493773"/>
    <w:rsid w:val="004940FF"/>
    <w:rsid w:val="004A03FD"/>
    <w:rsid w:val="004A3325"/>
    <w:rsid w:val="004A3327"/>
    <w:rsid w:val="004A624C"/>
    <w:rsid w:val="004A63C9"/>
    <w:rsid w:val="004B29F7"/>
    <w:rsid w:val="004B35AC"/>
    <w:rsid w:val="004B3A2D"/>
    <w:rsid w:val="004B57FC"/>
    <w:rsid w:val="004B5DD0"/>
    <w:rsid w:val="004B6E3C"/>
    <w:rsid w:val="004C0BC3"/>
    <w:rsid w:val="004C215D"/>
    <w:rsid w:val="004C498C"/>
    <w:rsid w:val="004C60B3"/>
    <w:rsid w:val="004C72D3"/>
    <w:rsid w:val="004D0FF7"/>
    <w:rsid w:val="004D111A"/>
    <w:rsid w:val="004D3C7F"/>
    <w:rsid w:val="004D57B4"/>
    <w:rsid w:val="004D5874"/>
    <w:rsid w:val="004D6CB7"/>
    <w:rsid w:val="004E3EC9"/>
    <w:rsid w:val="004E484C"/>
    <w:rsid w:val="004E4C30"/>
    <w:rsid w:val="004E644D"/>
    <w:rsid w:val="004E7855"/>
    <w:rsid w:val="004E7901"/>
    <w:rsid w:val="004F0BD3"/>
    <w:rsid w:val="004F1552"/>
    <w:rsid w:val="004F3463"/>
    <w:rsid w:val="004F3C5B"/>
    <w:rsid w:val="004F3CE8"/>
    <w:rsid w:val="004F5268"/>
    <w:rsid w:val="004F7446"/>
    <w:rsid w:val="005004C7"/>
    <w:rsid w:val="005011B2"/>
    <w:rsid w:val="00502716"/>
    <w:rsid w:val="0050389B"/>
    <w:rsid w:val="00506D9A"/>
    <w:rsid w:val="005075D0"/>
    <w:rsid w:val="0051146E"/>
    <w:rsid w:val="005123D3"/>
    <w:rsid w:val="00512C3C"/>
    <w:rsid w:val="005155AA"/>
    <w:rsid w:val="0051606B"/>
    <w:rsid w:val="00522B44"/>
    <w:rsid w:val="00523772"/>
    <w:rsid w:val="00523BCA"/>
    <w:rsid w:val="005252C2"/>
    <w:rsid w:val="00525CC2"/>
    <w:rsid w:val="0052604B"/>
    <w:rsid w:val="0052791D"/>
    <w:rsid w:val="00534C7B"/>
    <w:rsid w:val="00535222"/>
    <w:rsid w:val="00537C79"/>
    <w:rsid w:val="005400E0"/>
    <w:rsid w:val="0054015F"/>
    <w:rsid w:val="0054180E"/>
    <w:rsid w:val="0054343F"/>
    <w:rsid w:val="00543844"/>
    <w:rsid w:val="00544585"/>
    <w:rsid w:val="005458D3"/>
    <w:rsid w:val="005527F6"/>
    <w:rsid w:val="0055794F"/>
    <w:rsid w:val="00560BCD"/>
    <w:rsid w:val="005612CB"/>
    <w:rsid w:val="00562066"/>
    <w:rsid w:val="00562206"/>
    <w:rsid w:val="005641E8"/>
    <w:rsid w:val="005663C2"/>
    <w:rsid w:val="00570EC7"/>
    <w:rsid w:val="00572E76"/>
    <w:rsid w:val="00574042"/>
    <w:rsid w:val="005742F3"/>
    <w:rsid w:val="0057626C"/>
    <w:rsid w:val="00577E2A"/>
    <w:rsid w:val="0058236E"/>
    <w:rsid w:val="00583323"/>
    <w:rsid w:val="00583AAA"/>
    <w:rsid w:val="00592377"/>
    <w:rsid w:val="00592491"/>
    <w:rsid w:val="0059303C"/>
    <w:rsid w:val="005938A8"/>
    <w:rsid w:val="00595B5E"/>
    <w:rsid w:val="00596A84"/>
    <w:rsid w:val="005A0DDB"/>
    <w:rsid w:val="005A369B"/>
    <w:rsid w:val="005A3F70"/>
    <w:rsid w:val="005A49FB"/>
    <w:rsid w:val="005A538E"/>
    <w:rsid w:val="005A5532"/>
    <w:rsid w:val="005A66AC"/>
    <w:rsid w:val="005A6708"/>
    <w:rsid w:val="005B02AB"/>
    <w:rsid w:val="005B4B5E"/>
    <w:rsid w:val="005B4CC9"/>
    <w:rsid w:val="005B75A0"/>
    <w:rsid w:val="005B75E4"/>
    <w:rsid w:val="005C16D0"/>
    <w:rsid w:val="005C186F"/>
    <w:rsid w:val="005C3299"/>
    <w:rsid w:val="005C3955"/>
    <w:rsid w:val="005C5FE6"/>
    <w:rsid w:val="005C728F"/>
    <w:rsid w:val="005D0920"/>
    <w:rsid w:val="005D1FDB"/>
    <w:rsid w:val="005D25B3"/>
    <w:rsid w:val="005D2D9B"/>
    <w:rsid w:val="005D424D"/>
    <w:rsid w:val="005D670F"/>
    <w:rsid w:val="005D6CF6"/>
    <w:rsid w:val="005E11E9"/>
    <w:rsid w:val="005E1471"/>
    <w:rsid w:val="005E14E6"/>
    <w:rsid w:val="005E25F6"/>
    <w:rsid w:val="005E4E48"/>
    <w:rsid w:val="005E5C5F"/>
    <w:rsid w:val="005F0227"/>
    <w:rsid w:val="005F15E7"/>
    <w:rsid w:val="005F27A7"/>
    <w:rsid w:val="005F342D"/>
    <w:rsid w:val="005F4463"/>
    <w:rsid w:val="005F4528"/>
    <w:rsid w:val="005F6A97"/>
    <w:rsid w:val="00601718"/>
    <w:rsid w:val="00602E90"/>
    <w:rsid w:val="006034F7"/>
    <w:rsid w:val="006047C9"/>
    <w:rsid w:val="00604DF2"/>
    <w:rsid w:val="00607E14"/>
    <w:rsid w:val="00612753"/>
    <w:rsid w:val="006150EF"/>
    <w:rsid w:val="0061596E"/>
    <w:rsid w:val="00615CF7"/>
    <w:rsid w:val="006166CF"/>
    <w:rsid w:val="00617706"/>
    <w:rsid w:val="00617836"/>
    <w:rsid w:val="00617D82"/>
    <w:rsid w:val="006221D3"/>
    <w:rsid w:val="00624110"/>
    <w:rsid w:val="00627021"/>
    <w:rsid w:val="006270C2"/>
    <w:rsid w:val="00627528"/>
    <w:rsid w:val="0063097D"/>
    <w:rsid w:val="00630BFA"/>
    <w:rsid w:val="006318E6"/>
    <w:rsid w:val="00632C2A"/>
    <w:rsid w:val="00633A82"/>
    <w:rsid w:val="00633C65"/>
    <w:rsid w:val="00635663"/>
    <w:rsid w:val="00636EBF"/>
    <w:rsid w:val="00637501"/>
    <w:rsid w:val="00637B78"/>
    <w:rsid w:val="0064091B"/>
    <w:rsid w:val="00642A81"/>
    <w:rsid w:val="0064481B"/>
    <w:rsid w:val="00645CC6"/>
    <w:rsid w:val="00647F66"/>
    <w:rsid w:val="006501EC"/>
    <w:rsid w:val="00650330"/>
    <w:rsid w:val="006508A3"/>
    <w:rsid w:val="00650D63"/>
    <w:rsid w:val="00651276"/>
    <w:rsid w:val="00652043"/>
    <w:rsid w:val="0065271C"/>
    <w:rsid w:val="006535C0"/>
    <w:rsid w:val="006557C2"/>
    <w:rsid w:val="00655F15"/>
    <w:rsid w:val="0065603A"/>
    <w:rsid w:val="006561A5"/>
    <w:rsid w:val="00656231"/>
    <w:rsid w:val="00657800"/>
    <w:rsid w:val="00660B07"/>
    <w:rsid w:val="00661059"/>
    <w:rsid w:val="00662C53"/>
    <w:rsid w:val="00667609"/>
    <w:rsid w:val="006706C2"/>
    <w:rsid w:val="0067357C"/>
    <w:rsid w:val="00675B57"/>
    <w:rsid w:val="00676A4F"/>
    <w:rsid w:val="006770B4"/>
    <w:rsid w:val="00680BB4"/>
    <w:rsid w:val="006811EF"/>
    <w:rsid w:val="00684A4A"/>
    <w:rsid w:val="00685932"/>
    <w:rsid w:val="006902B6"/>
    <w:rsid w:val="00690E81"/>
    <w:rsid w:val="0069227B"/>
    <w:rsid w:val="00694757"/>
    <w:rsid w:val="006947BC"/>
    <w:rsid w:val="00694F36"/>
    <w:rsid w:val="006A18AA"/>
    <w:rsid w:val="006A420A"/>
    <w:rsid w:val="006A4D64"/>
    <w:rsid w:val="006A616E"/>
    <w:rsid w:val="006A7715"/>
    <w:rsid w:val="006B0979"/>
    <w:rsid w:val="006B3652"/>
    <w:rsid w:val="006B3ACF"/>
    <w:rsid w:val="006B3F61"/>
    <w:rsid w:val="006B4132"/>
    <w:rsid w:val="006B41DD"/>
    <w:rsid w:val="006B5758"/>
    <w:rsid w:val="006B7054"/>
    <w:rsid w:val="006C00E4"/>
    <w:rsid w:val="006C13D2"/>
    <w:rsid w:val="006C1B19"/>
    <w:rsid w:val="006C6F40"/>
    <w:rsid w:val="006C7D0E"/>
    <w:rsid w:val="006C7EBE"/>
    <w:rsid w:val="006D14E1"/>
    <w:rsid w:val="006D7F06"/>
    <w:rsid w:val="006E01CC"/>
    <w:rsid w:val="006E0877"/>
    <w:rsid w:val="006E567D"/>
    <w:rsid w:val="006F338D"/>
    <w:rsid w:val="006F38A4"/>
    <w:rsid w:val="006F65F8"/>
    <w:rsid w:val="006F6BBE"/>
    <w:rsid w:val="006F788E"/>
    <w:rsid w:val="0070252B"/>
    <w:rsid w:val="007058A8"/>
    <w:rsid w:val="00705E09"/>
    <w:rsid w:val="00707851"/>
    <w:rsid w:val="00707F62"/>
    <w:rsid w:val="007119E5"/>
    <w:rsid w:val="00711FC8"/>
    <w:rsid w:val="00712FB8"/>
    <w:rsid w:val="00713B2E"/>
    <w:rsid w:val="00713CD1"/>
    <w:rsid w:val="0071406E"/>
    <w:rsid w:val="0071604F"/>
    <w:rsid w:val="00717963"/>
    <w:rsid w:val="00720DCB"/>
    <w:rsid w:val="00721C97"/>
    <w:rsid w:val="00722DD8"/>
    <w:rsid w:val="007238CE"/>
    <w:rsid w:val="00725873"/>
    <w:rsid w:val="007263FA"/>
    <w:rsid w:val="007303E3"/>
    <w:rsid w:val="0073226C"/>
    <w:rsid w:val="00732779"/>
    <w:rsid w:val="0073451E"/>
    <w:rsid w:val="00736594"/>
    <w:rsid w:val="0073762A"/>
    <w:rsid w:val="00740737"/>
    <w:rsid w:val="00740CB9"/>
    <w:rsid w:val="0074371E"/>
    <w:rsid w:val="00743B4B"/>
    <w:rsid w:val="00744CEB"/>
    <w:rsid w:val="00745FF9"/>
    <w:rsid w:val="00746552"/>
    <w:rsid w:val="00746582"/>
    <w:rsid w:val="00746A28"/>
    <w:rsid w:val="00750FE8"/>
    <w:rsid w:val="0075428A"/>
    <w:rsid w:val="00755DBA"/>
    <w:rsid w:val="00757083"/>
    <w:rsid w:val="007601BD"/>
    <w:rsid w:val="007604B2"/>
    <w:rsid w:val="007629E3"/>
    <w:rsid w:val="00763D0F"/>
    <w:rsid w:val="0076400A"/>
    <w:rsid w:val="00764575"/>
    <w:rsid w:val="00765751"/>
    <w:rsid w:val="0077084F"/>
    <w:rsid w:val="007714E6"/>
    <w:rsid w:val="00772FE6"/>
    <w:rsid w:val="00777FBA"/>
    <w:rsid w:val="00782E86"/>
    <w:rsid w:val="00786285"/>
    <w:rsid w:val="0078672B"/>
    <w:rsid w:val="007867F4"/>
    <w:rsid w:val="00787F3D"/>
    <w:rsid w:val="00791631"/>
    <w:rsid w:val="00792058"/>
    <w:rsid w:val="00795E22"/>
    <w:rsid w:val="007A186F"/>
    <w:rsid w:val="007A3490"/>
    <w:rsid w:val="007A4EB0"/>
    <w:rsid w:val="007A5F80"/>
    <w:rsid w:val="007A6838"/>
    <w:rsid w:val="007B5601"/>
    <w:rsid w:val="007B74B6"/>
    <w:rsid w:val="007C022C"/>
    <w:rsid w:val="007C03CC"/>
    <w:rsid w:val="007C0489"/>
    <w:rsid w:val="007C08FE"/>
    <w:rsid w:val="007C119D"/>
    <w:rsid w:val="007C2147"/>
    <w:rsid w:val="007C32C2"/>
    <w:rsid w:val="007C6560"/>
    <w:rsid w:val="007C684E"/>
    <w:rsid w:val="007D0BC4"/>
    <w:rsid w:val="007D18F5"/>
    <w:rsid w:val="007D1FE6"/>
    <w:rsid w:val="007D22FF"/>
    <w:rsid w:val="007D484D"/>
    <w:rsid w:val="007E2038"/>
    <w:rsid w:val="007E7A78"/>
    <w:rsid w:val="007F0F31"/>
    <w:rsid w:val="007F145B"/>
    <w:rsid w:val="007F1705"/>
    <w:rsid w:val="007F27A8"/>
    <w:rsid w:val="007F2BCD"/>
    <w:rsid w:val="007F3779"/>
    <w:rsid w:val="007F3ED6"/>
    <w:rsid w:val="007F5C81"/>
    <w:rsid w:val="007F6072"/>
    <w:rsid w:val="007F669D"/>
    <w:rsid w:val="007F753C"/>
    <w:rsid w:val="007F7825"/>
    <w:rsid w:val="00801C3A"/>
    <w:rsid w:val="0080493F"/>
    <w:rsid w:val="0080612A"/>
    <w:rsid w:val="008113BB"/>
    <w:rsid w:val="008136DB"/>
    <w:rsid w:val="0081374E"/>
    <w:rsid w:val="00813F2B"/>
    <w:rsid w:val="00816E23"/>
    <w:rsid w:val="008205A9"/>
    <w:rsid w:val="0082119C"/>
    <w:rsid w:val="00822564"/>
    <w:rsid w:val="008236D7"/>
    <w:rsid w:val="00826042"/>
    <w:rsid w:val="008268A7"/>
    <w:rsid w:val="0083024C"/>
    <w:rsid w:val="00830EC3"/>
    <w:rsid w:val="00832428"/>
    <w:rsid w:val="0083408B"/>
    <w:rsid w:val="00834090"/>
    <w:rsid w:val="00834B16"/>
    <w:rsid w:val="00835710"/>
    <w:rsid w:val="00836084"/>
    <w:rsid w:val="0083608C"/>
    <w:rsid w:val="00837A57"/>
    <w:rsid w:val="00837DE5"/>
    <w:rsid w:val="0084118F"/>
    <w:rsid w:val="00841388"/>
    <w:rsid w:val="00843071"/>
    <w:rsid w:val="00843252"/>
    <w:rsid w:val="00844427"/>
    <w:rsid w:val="00844D40"/>
    <w:rsid w:val="0085234D"/>
    <w:rsid w:val="008526AF"/>
    <w:rsid w:val="008537F6"/>
    <w:rsid w:val="0085434C"/>
    <w:rsid w:val="00854C89"/>
    <w:rsid w:val="00855691"/>
    <w:rsid w:val="0085576F"/>
    <w:rsid w:val="0085631F"/>
    <w:rsid w:val="00860488"/>
    <w:rsid w:val="0086082E"/>
    <w:rsid w:val="00861A02"/>
    <w:rsid w:val="00863A53"/>
    <w:rsid w:val="00864208"/>
    <w:rsid w:val="00865B47"/>
    <w:rsid w:val="00867369"/>
    <w:rsid w:val="0087141E"/>
    <w:rsid w:val="008775B3"/>
    <w:rsid w:val="008802D6"/>
    <w:rsid w:val="00880513"/>
    <w:rsid w:val="00881EC4"/>
    <w:rsid w:val="0088280E"/>
    <w:rsid w:val="00887A2F"/>
    <w:rsid w:val="008921CB"/>
    <w:rsid w:val="00892448"/>
    <w:rsid w:val="00892BD8"/>
    <w:rsid w:val="008979CF"/>
    <w:rsid w:val="00897E25"/>
    <w:rsid w:val="008A10F8"/>
    <w:rsid w:val="008A1857"/>
    <w:rsid w:val="008A3297"/>
    <w:rsid w:val="008A74A8"/>
    <w:rsid w:val="008B0B6C"/>
    <w:rsid w:val="008B14C4"/>
    <w:rsid w:val="008B205B"/>
    <w:rsid w:val="008B44CB"/>
    <w:rsid w:val="008B6FD8"/>
    <w:rsid w:val="008B79E8"/>
    <w:rsid w:val="008B7DE6"/>
    <w:rsid w:val="008C0C4A"/>
    <w:rsid w:val="008C423F"/>
    <w:rsid w:val="008C500C"/>
    <w:rsid w:val="008C6F95"/>
    <w:rsid w:val="008C7357"/>
    <w:rsid w:val="008D0DFD"/>
    <w:rsid w:val="008D6818"/>
    <w:rsid w:val="008E1F89"/>
    <w:rsid w:val="008E4D06"/>
    <w:rsid w:val="008E59B0"/>
    <w:rsid w:val="008F0F90"/>
    <w:rsid w:val="008F5757"/>
    <w:rsid w:val="008F611B"/>
    <w:rsid w:val="008F613E"/>
    <w:rsid w:val="008F6212"/>
    <w:rsid w:val="008F6EFE"/>
    <w:rsid w:val="008F7BC9"/>
    <w:rsid w:val="008F7D7B"/>
    <w:rsid w:val="00900C48"/>
    <w:rsid w:val="00903A09"/>
    <w:rsid w:val="009050B9"/>
    <w:rsid w:val="009064DC"/>
    <w:rsid w:val="0090739F"/>
    <w:rsid w:val="009078AB"/>
    <w:rsid w:val="00911382"/>
    <w:rsid w:val="00911794"/>
    <w:rsid w:val="00911A5E"/>
    <w:rsid w:val="00912CA5"/>
    <w:rsid w:val="009133F5"/>
    <w:rsid w:val="00913CD4"/>
    <w:rsid w:val="009208AC"/>
    <w:rsid w:val="00922212"/>
    <w:rsid w:val="009225E3"/>
    <w:rsid w:val="00926B7A"/>
    <w:rsid w:val="00927EFE"/>
    <w:rsid w:val="00930D01"/>
    <w:rsid w:val="00932134"/>
    <w:rsid w:val="009321D0"/>
    <w:rsid w:val="00932248"/>
    <w:rsid w:val="00932E3C"/>
    <w:rsid w:val="00933188"/>
    <w:rsid w:val="00934DED"/>
    <w:rsid w:val="0093526E"/>
    <w:rsid w:val="009444A0"/>
    <w:rsid w:val="00944C78"/>
    <w:rsid w:val="00945962"/>
    <w:rsid w:val="0094609B"/>
    <w:rsid w:val="00947DD7"/>
    <w:rsid w:val="0095301A"/>
    <w:rsid w:val="00953BC1"/>
    <w:rsid w:val="00955A92"/>
    <w:rsid w:val="009565F0"/>
    <w:rsid w:val="0096151D"/>
    <w:rsid w:val="00961A28"/>
    <w:rsid w:val="0096338F"/>
    <w:rsid w:val="00964F87"/>
    <w:rsid w:val="00966625"/>
    <w:rsid w:val="009667B6"/>
    <w:rsid w:val="00966855"/>
    <w:rsid w:val="00967F5E"/>
    <w:rsid w:val="00970CF0"/>
    <w:rsid w:val="00971226"/>
    <w:rsid w:val="00971520"/>
    <w:rsid w:val="00971E31"/>
    <w:rsid w:val="0097238A"/>
    <w:rsid w:val="009759D1"/>
    <w:rsid w:val="00975D3C"/>
    <w:rsid w:val="00976E9C"/>
    <w:rsid w:val="0098069B"/>
    <w:rsid w:val="009822EF"/>
    <w:rsid w:val="0098294A"/>
    <w:rsid w:val="009836AE"/>
    <w:rsid w:val="009855D5"/>
    <w:rsid w:val="00986E58"/>
    <w:rsid w:val="00987025"/>
    <w:rsid w:val="009877FB"/>
    <w:rsid w:val="00991056"/>
    <w:rsid w:val="00992CC3"/>
    <w:rsid w:val="00995E75"/>
    <w:rsid w:val="00996810"/>
    <w:rsid w:val="0099697B"/>
    <w:rsid w:val="00996F16"/>
    <w:rsid w:val="009A77D2"/>
    <w:rsid w:val="009B389F"/>
    <w:rsid w:val="009B417E"/>
    <w:rsid w:val="009B7079"/>
    <w:rsid w:val="009C02CF"/>
    <w:rsid w:val="009C139A"/>
    <w:rsid w:val="009C1C4D"/>
    <w:rsid w:val="009C1F68"/>
    <w:rsid w:val="009C2F59"/>
    <w:rsid w:val="009C3D60"/>
    <w:rsid w:val="009C4B81"/>
    <w:rsid w:val="009C4E23"/>
    <w:rsid w:val="009C4F77"/>
    <w:rsid w:val="009D0691"/>
    <w:rsid w:val="009D09E1"/>
    <w:rsid w:val="009D203E"/>
    <w:rsid w:val="009D4AA2"/>
    <w:rsid w:val="009D4E00"/>
    <w:rsid w:val="009D6A1E"/>
    <w:rsid w:val="009E1131"/>
    <w:rsid w:val="009E1765"/>
    <w:rsid w:val="009E3DCB"/>
    <w:rsid w:val="009E5D04"/>
    <w:rsid w:val="009E63C3"/>
    <w:rsid w:val="009E65F9"/>
    <w:rsid w:val="009E777D"/>
    <w:rsid w:val="009F00C8"/>
    <w:rsid w:val="009F0783"/>
    <w:rsid w:val="009F0D16"/>
    <w:rsid w:val="009F3D2D"/>
    <w:rsid w:val="009F41CC"/>
    <w:rsid w:val="009F6298"/>
    <w:rsid w:val="009F770F"/>
    <w:rsid w:val="00A00CB6"/>
    <w:rsid w:val="00A02009"/>
    <w:rsid w:val="00A052D5"/>
    <w:rsid w:val="00A056CA"/>
    <w:rsid w:val="00A05778"/>
    <w:rsid w:val="00A06FE8"/>
    <w:rsid w:val="00A070DB"/>
    <w:rsid w:val="00A073F2"/>
    <w:rsid w:val="00A10517"/>
    <w:rsid w:val="00A128A0"/>
    <w:rsid w:val="00A173DA"/>
    <w:rsid w:val="00A17D6D"/>
    <w:rsid w:val="00A222EF"/>
    <w:rsid w:val="00A2257E"/>
    <w:rsid w:val="00A23E40"/>
    <w:rsid w:val="00A24880"/>
    <w:rsid w:val="00A31505"/>
    <w:rsid w:val="00A31ECF"/>
    <w:rsid w:val="00A36DC1"/>
    <w:rsid w:val="00A4005A"/>
    <w:rsid w:val="00A4350D"/>
    <w:rsid w:val="00A45943"/>
    <w:rsid w:val="00A45CAD"/>
    <w:rsid w:val="00A46115"/>
    <w:rsid w:val="00A476E5"/>
    <w:rsid w:val="00A5397E"/>
    <w:rsid w:val="00A562AD"/>
    <w:rsid w:val="00A57261"/>
    <w:rsid w:val="00A57998"/>
    <w:rsid w:val="00A61024"/>
    <w:rsid w:val="00A61EFA"/>
    <w:rsid w:val="00A622B7"/>
    <w:rsid w:val="00A62A90"/>
    <w:rsid w:val="00A64272"/>
    <w:rsid w:val="00A64B19"/>
    <w:rsid w:val="00A65FFD"/>
    <w:rsid w:val="00A66BE5"/>
    <w:rsid w:val="00A671AB"/>
    <w:rsid w:val="00A729F4"/>
    <w:rsid w:val="00A7430F"/>
    <w:rsid w:val="00A753C3"/>
    <w:rsid w:val="00A75BE3"/>
    <w:rsid w:val="00A76035"/>
    <w:rsid w:val="00A76516"/>
    <w:rsid w:val="00A7657A"/>
    <w:rsid w:val="00A812E3"/>
    <w:rsid w:val="00A83819"/>
    <w:rsid w:val="00A850B6"/>
    <w:rsid w:val="00A8519C"/>
    <w:rsid w:val="00A91833"/>
    <w:rsid w:val="00A91CD9"/>
    <w:rsid w:val="00A9245B"/>
    <w:rsid w:val="00A944E7"/>
    <w:rsid w:val="00A959E3"/>
    <w:rsid w:val="00AA1218"/>
    <w:rsid w:val="00AA2299"/>
    <w:rsid w:val="00AA445E"/>
    <w:rsid w:val="00AA451E"/>
    <w:rsid w:val="00AA4AAE"/>
    <w:rsid w:val="00AA715D"/>
    <w:rsid w:val="00AB0718"/>
    <w:rsid w:val="00AB0F39"/>
    <w:rsid w:val="00AB0F8F"/>
    <w:rsid w:val="00AB1982"/>
    <w:rsid w:val="00AB1C3F"/>
    <w:rsid w:val="00AB54F8"/>
    <w:rsid w:val="00AB7F8C"/>
    <w:rsid w:val="00AC012C"/>
    <w:rsid w:val="00AC05BE"/>
    <w:rsid w:val="00AC06CB"/>
    <w:rsid w:val="00AC1120"/>
    <w:rsid w:val="00AC1B21"/>
    <w:rsid w:val="00AC286C"/>
    <w:rsid w:val="00AC41DF"/>
    <w:rsid w:val="00AC4338"/>
    <w:rsid w:val="00AD1CA1"/>
    <w:rsid w:val="00AD3157"/>
    <w:rsid w:val="00AD469F"/>
    <w:rsid w:val="00AD74ED"/>
    <w:rsid w:val="00AE02D0"/>
    <w:rsid w:val="00AE139B"/>
    <w:rsid w:val="00AE1D64"/>
    <w:rsid w:val="00AE2A72"/>
    <w:rsid w:val="00AE2CBC"/>
    <w:rsid w:val="00AE3C50"/>
    <w:rsid w:val="00AE40E3"/>
    <w:rsid w:val="00AF0293"/>
    <w:rsid w:val="00AF14C1"/>
    <w:rsid w:val="00AF1613"/>
    <w:rsid w:val="00AF1C8E"/>
    <w:rsid w:val="00AF1F9F"/>
    <w:rsid w:val="00AF2C76"/>
    <w:rsid w:val="00AF3A1D"/>
    <w:rsid w:val="00AF4F65"/>
    <w:rsid w:val="00AF776E"/>
    <w:rsid w:val="00AF7C67"/>
    <w:rsid w:val="00B00ACD"/>
    <w:rsid w:val="00B02902"/>
    <w:rsid w:val="00B02B9D"/>
    <w:rsid w:val="00B05CA7"/>
    <w:rsid w:val="00B0666C"/>
    <w:rsid w:val="00B13B8F"/>
    <w:rsid w:val="00B15202"/>
    <w:rsid w:val="00B16FD9"/>
    <w:rsid w:val="00B2082B"/>
    <w:rsid w:val="00B20EBE"/>
    <w:rsid w:val="00B21AAC"/>
    <w:rsid w:val="00B21CAE"/>
    <w:rsid w:val="00B220B7"/>
    <w:rsid w:val="00B2222B"/>
    <w:rsid w:val="00B225C1"/>
    <w:rsid w:val="00B25F14"/>
    <w:rsid w:val="00B265A1"/>
    <w:rsid w:val="00B26C97"/>
    <w:rsid w:val="00B273EB"/>
    <w:rsid w:val="00B27A6E"/>
    <w:rsid w:val="00B30251"/>
    <w:rsid w:val="00B325CB"/>
    <w:rsid w:val="00B32E76"/>
    <w:rsid w:val="00B3437E"/>
    <w:rsid w:val="00B34EAF"/>
    <w:rsid w:val="00B3505B"/>
    <w:rsid w:val="00B40AF7"/>
    <w:rsid w:val="00B4150D"/>
    <w:rsid w:val="00B42D09"/>
    <w:rsid w:val="00B42E40"/>
    <w:rsid w:val="00B454BE"/>
    <w:rsid w:val="00B45B2D"/>
    <w:rsid w:val="00B47F6A"/>
    <w:rsid w:val="00B47F9B"/>
    <w:rsid w:val="00B52F2B"/>
    <w:rsid w:val="00B53138"/>
    <w:rsid w:val="00B613D1"/>
    <w:rsid w:val="00B62F6A"/>
    <w:rsid w:val="00B631C4"/>
    <w:rsid w:val="00B647EC"/>
    <w:rsid w:val="00B67632"/>
    <w:rsid w:val="00B71AA8"/>
    <w:rsid w:val="00B72743"/>
    <w:rsid w:val="00B757FE"/>
    <w:rsid w:val="00B80353"/>
    <w:rsid w:val="00B8280A"/>
    <w:rsid w:val="00B838E3"/>
    <w:rsid w:val="00B83D2A"/>
    <w:rsid w:val="00B84863"/>
    <w:rsid w:val="00B85B2B"/>
    <w:rsid w:val="00B86CF8"/>
    <w:rsid w:val="00B92221"/>
    <w:rsid w:val="00B9281A"/>
    <w:rsid w:val="00B92F8F"/>
    <w:rsid w:val="00B946CC"/>
    <w:rsid w:val="00B94AB3"/>
    <w:rsid w:val="00B94B9C"/>
    <w:rsid w:val="00BA3FFF"/>
    <w:rsid w:val="00BA53AB"/>
    <w:rsid w:val="00BA636E"/>
    <w:rsid w:val="00BB01EC"/>
    <w:rsid w:val="00BB12BC"/>
    <w:rsid w:val="00BB1562"/>
    <w:rsid w:val="00BB783F"/>
    <w:rsid w:val="00BC3793"/>
    <w:rsid w:val="00BC3D2B"/>
    <w:rsid w:val="00BC437C"/>
    <w:rsid w:val="00BC5424"/>
    <w:rsid w:val="00BC5644"/>
    <w:rsid w:val="00BC72CA"/>
    <w:rsid w:val="00BC7C1C"/>
    <w:rsid w:val="00BC7DD8"/>
    <w:rsid w:val="00BD04DE"/>
    <w:rsid w:val="00BD0D29"/>
    <w:rsid w:val="00BD1DE6"/>
    <w:rsid w:val="00BD3F49"/>
    <w:rsid w:val="00BD4044"/>
    <w:rsid w:val="00BD482D"/>
    <w:rsid w:val="00BD6FF3"/>
    <w:rsid w:val="00BD76F8"/>
    <w:rsid w:val="00BE2EEA"/>
    <w:rsid w:val="00BE48D0"/>
    <w:rsid w:val="00BE53D2"/>
    <w:rsid w:val="00BE7A58"/>
    <w:rsid w:val="00BF1F8B"/>
    <w:rsid w:val="00BF3D26"/>
    <w:rsid w:val="00BF5BB4"/>
    <w:rsid w:val="00BF6F00"/>
    <w:rsid w:val="00C00AEF"/>
    <w:rsid w:val="00C01CC2"/>
    <w:rsid w:val="00C03246"/>
    <w:rsid w:val="00C0335A"/>
    <w:rsid w:val="00C048E8"/>
    <w:rsid w:val="00C07AD8"/>
    <w:rsid w:val="00C100E7"/>
    <w:rsid w:val="00C108E4"/>
    <w:rsid w:val="00C126C0"/>
    <w:rsid w:val="00C136F2"/>
    <w:rsid w:val="00C13818"/>
    <w:rsid w:val="00C15793"/>
    <w:rsid w:val="00C169FD"/>
    <w:rsid w:val="00C17592"/>
    <w:rsid w:val="00C20BF7"/>
    <w:rsid w:val="00C20EF5"/>
    <w:rsid w:val="00C22585"/>
    <w:rsid w:val="00C25D75"/>
    <w:rsid w:val="00C3064D"/>
    <w:rsid w:val="00C30DBF"/>
    <w:rsid w:val="00C323A2"/>
    <w:rsid w:val="00C3355A"/>
    <w:rsid w:val="00C3419F"/>
    <w:rsid w:val="00C3436A"/>
    <w:rsid w:val="00C346B6"/>
    <w:rsid w:val="00C3548D"/>
    <w:rsid w:val="00C36BF7"/>
    <w:rsid w:val="00C42027"/>
    <w:rsid w:val="00C4255A"/>
    <w:rsid w:val="00C42735"/>
    <w:rsid w:val="00C44054"/>
    <w:rsid w:val="00C4415A"/>
    <w:rsid w:val="00C44468"/>
    <w:rsid w:val="00C44542"/>
    <w:rsid w:val="00C448FD"/>
    <w:rsid w:val="00C45A61"/>
    <w:rsid w:val="00C466E3"/>
    <w:rsid w:val="00C51EFC"/>
    <w:rsid w:val="00C5341B"/>
    <w:rsid w:val="00C544E2"/>
    <w:rsid w:val="00C56EBC"/>
    <w:rsid w:val="00C5718B"/>
    <w:rsid w:val="00C61F93"/>
    <w:rsid w:val="00C62289"/>
    <w:rsid w:val="00C622D6"/>
    <w:rsid w:val="00C62C4C"/>
    <w:rsid w:val="00C63ED1"/>
    <w:rsid w:val="00C64B9E"/>
    <w:rsid w:val="00C66A4F"/>
    <w:rsid w:val="00C66AB6"/>
    <w:rsid w:val="00C72FCB"/>
    <w:rsid w:val="00C73CC2"/>
    <w:rsid w:val="00C73CD1"/>
    <w:rsid w:val="00C75318"/>
    <w:rsid w:val="00C76778"/>
    <w:rsid w:val="00C767EB"/>
    <w:rsid w:val="00C76CE0"/>
    <w:rsid w:val="00C77BE4"/>
    <w:rsid w:val="00C8006E"/>
    <w:rsid w:val="00C8082F"/>
    <w:rsid w:val="00C81804"/>
    <w:rsid w:val="00C838C0"/>
    <w:rsid w:val="00C84F60"/>
    <w:rsid w:val="00C8586A"/>
    <w:rsid w:val="00C87FCE"/>
    <w:rsid w:val="00C93680"/>
    <w:rsid w:val="00C9395C"/>
    <w:rsid w:val="00C94172"/>
    <w:rsid w:val="00C977B1"/>
    <w:rsid w:val="00CA3A33"/>
    <w:rsid w:val="00CA4773"/>
    <w:rsid w:val="00CA4BBF"/>
    <w:rsid w:val="00CA538C"/>
    <w:rsid w:val="00CA71BA"/>
    <w:rsid w:val="00CA7B33"/>
    <w:rsid w:val="00CB0FF1"/>
    <w:rsid w:val="00CB1AB4"/>
    <w:rsid w:val="00CB1C22"/>
    <w:rsid w:val="00CB4C64"/>
    <w:rsid w:val="00CB6007"/>
    <w:rsid w:val="00CB705A"/>
    <w:rsid w:val="00CC0C9D"/>
    <w:rsid w:val="00CC3824"/>
    <w:rsid w:val="00CC5588"/>
    <w:rsid w:val="00CC58F6"/>
    <w:rsid w:val="00CC7B2A"/>
    <w:rsid w:val="00CD059A"/>
    <w:rsid w:val="00CD0D37"/>
    <w:rsid w:val="00CD12B2"/>
    <w:rsid w:val="00CD1B11"/>
    <w:rsid w:val="00CD1FBD"/>
    <w:rsid w:val="00CD316A"/>
    <w:rsid w:val="00CD3391"/>
    <w:rsid w:val="00CD4036"/>
    <w:rsid w:val="00CD6806"/>
    <w:rsid w:val="00CD6A0F"/>
    <w:rsid w:val="00CE1B68"/>
    <w:rsid w:val="00CE409D"/>
    <w:rsid w:val="00CF05C0"/>
    <w:rsid w:val="00CF417F"/>
    <w:rsid w:val="00CF4FAC"/>
    <w:rsid w:val="00CF5767"/>
    <w:rsid w:val="00D012A3"/>
    <w:rsid w:val="00D016A0"/>
    <w:rsid w:val="00D0269B"/>
    <w:rsid w:val="00D033F6"/>
    <w:rsid w:val="00D0470B"/>
    <w:rsid w:val="00D04D4D"/>
    <w:rsid w:val="00D05E59"/>
    <w:rsid w:val="00D07E8D"/>
    <w:rsid w:val="00D10AD3"/>
    <w:rsid w:val="00D12954"/>
    <w:rsid w:val="00D166BA"/>
    <w:rsid w:val="00D20FBA"/>
    <w:rsid w:val="00D211B3"/>
    <w:rsid w:val="00D245CC"/>
    <w:rsid w:val="00D316BB"/>
    <w:rsid w:val="00D31894"/>
    <w:rsid w:val="00D324D8"/>
    <w:rsid w:val="00D33551"/>
    <w:rsid w:val="00D34919"/>
    <w:rsid w:val="00D3529C"/>
    <w:rsid w:val="00D362BC"/>
    <w:rsid w:val="00D411E9"/>
    <w:rsid w:val="00D416BA"/>
    <w:rsid w:val="00D45015"/>
    <w:rsid w:val="00D4585F"/>
    <w:rsid w:val="00D46C0F"/>
    <w:rsid w:val="00D51509"/>
    <w:rsid w:val="00D520AE"/>
    <w:rsid w:val="00D52676"/>
    <w:rsid w:val="00D530D7"/>
    <w:rsid w:val="00D55E5A"/>
    <w:rsid w:val="00D570AC"/>
    <w:rsid w:val="00D57D18"/>
    <w:rsid w:val="00D63693"/>
    <w:rsid w:val="00D656AA"/>
    <w:rsid w:val="00D6596B"/>
    <w:rsid w:val="00D65F60"/>
    <w:rsid w:val="00D6737F"/>
    <w:rsid w:val="00D7044C"/>
    <w:rsid w:val="00D7092A"/>
    <w:rsid w:val="00D736F4"/>
    <w:rsid w:val="00D73B7A"/>
    <w:rsid w:val="00D75383"/>
    <w:rsid w:val="00D759C3"/>
    <w:rsid w:val="00D81145"/>
    <w:rsid w:val="00D81FBC"/>
    <w:rsid w:val="00D85772"/>
    <w:rsid w:val="00D85C32"/>
    <w:rsid w:val="00D87999"/>
    <w:rsid w:val="00D914D0"/>
    <w:rsid w:val="00D91BC6"/>
    <w:rsid w:val="00D924A8"/>
    <w:rsid w:val="00D9605B"/>
    <w:rsid w:val="00D9652E"/>
    <w:rsid w:val="00D9677D"/>
    <w:rsid w:val="00DA0EE5"/>
    <w:rsid w:val="00DA161B"/>
    <w:rsid w:val="00DA22E1"/>
    <w:rsid w:val="00DA2BB6"/>
    <w:rsid w:val="00DA375C"/>
    <w:rsid w:val="00DA47D3"/>
    <w:rsid w:val="00DA666A"/>
    <w:rsid w:val="00DB0A93"/>
    <w:rsid w:val="00DB1378"/>
    <w:rsid w:val="00DB3B0C"/>
    <w:rsid w:val="00DB41D1"/>
    <w:rsid w:val="00DB4838"/>
    <w:rsid w:val="00DB48CD"/>
    <w:rsid w:val="00DB68F1"/>
    <w:rsid w:val="00DB7D49"/>
    <w:rsid w:val="00DC5141"/>
    <w:rsid w:val="00DC56AF"/>
    <w:rsid w:val="00DC5B76"/>
    <w:rsid w:val="00DC5C5D"/>
    <w:rsid w:val="00DC6D58"/>
    <w:rsid w:val="00DC76DD"/>
    <w:rsid w:val="00DD1136"/>
    <w:rsid w:val="00DD3DC5"/>
    <w:rsid w:val="00DD4D66"/>
    <w:rsid w:val="00DD6D7E"/>
    <w:rsid w:val="00DD6D89"/>
    <w:rsid w:val="00DE0012"/>
    <w:rsid w:val="00DE08DF"/>
    <w:rsid w:val="00DE1DE1"/>
    <w:rsid w:val="00DE225F"/>
    <w:rsid w:val="00DE53E8"/>
    <w:rsid w:val="00DE6003"/>
    <w:rsid w:val="00DF254F"/>
    <w:rsid w:val="00DF3F53"/>
    <w:rsid w:val="00DF4BD5"/>
    <w:rsid w:val="00DF6F56"/>
    <w:rsid w:val="00E00CFE"/>
    <w:rsid w:val="00E04F7E"/>
    <w:rsid w:val="00E06BB3"/>
    <w:rsid w:val="00E074E5"/>
    <w:rsid w:val="00E106FD"/>
    <w:rsid w:val="00E1075B"/>
    <w:rsid w:val="00E1568F"/>
    <w:rsid w:val="00E1679B"/>
    <w:rsid w:val="00E167B7"/>
    <w:rsid w:val="00E17EC0"/>
    <w:rsid w:val="00E2378F"/>
    <w:rsid w:val="00E24273"/>
    <w:rsid w:val="00E24C1B"/>
    <w:rsid w:val="00E2600F"/>
    <w:rsid w:val="00E26036"/>
    <w:rsid w:val="00E27F74"/>
    <w:rsid w:val="00E30D83"/>
    <w:rsid w:val="00E31230"/>
    <w:rsid w:val="00E31884"/>
    <w:rsid w:val="00E3281C"/>
    <w:rsid w:val="00E345CA"/>
    <w:rsid w:val="00E3481B"/>
    <w:rsid w:val="00E3668C"/>
    <w:rsid w:val="00E4415F"/>
    <w:rsid w:val="00E460EC"/>
    <w:rsid w:val="00E46511"/>
    <w:rsid w:val="00E52D3E"/>
    <w:rsid w:val="00E52EC4"/>
    <w:rsid w:val="00E54100"/>
    <w:rsid w:val="00E54F5E"/>
    <w:rsid w:val="00E5548A"/>
    <w:rsid w:val="00E56430"/>
    <w:rsid w:val="00E6121F"/>
    <w:rsid w:val="00E62A6D"/>
    <w:rsid w:val="00E72579"/>
    <w:rsid w:val="00E737A5"/>
    <w:rsid w:val="00E75B1D"/>
    <w:rsid w:val="00E75D92"/>
    <w:rsid w:val="00E76521"/>
    <w:rsid w:val="00E76E92"/>
    <w:rsid w:val="00E8217F"/>
    <w:rsid w:val="00E84009"/>
    <w:rsid w:val="00E86CD6"/>
    <w:rsid w:val="00E87D31"/>
    <w:rsid w:val="00E87D45"/>
    <w:rsid w:val="00E87E6C"/>
    <w:rsid w:val="00E90EF8"/>
    <w:rsid w:val="00E94C37"/>
    <w:rsid w:val="00EA07E0"/>
    <w:rsid w:val="00EA20DF"/>
    <w:rsid w:val="00EA42DE"/>
    <w:rsid w:val="00EA47C9"/>
    <w:rsid w:val="00EA58B4"/>
    <w:rsid w:val="00EA5D95"/>
    <w:rsid w:val="00EA63CA"/>
    <w:rsid w:val="00EA7CBE"/>
    <w:rsid w:val="00EB1EE6"/>
    <w:rsid w:val="00EB1FCF"/>
    <w:rsid w:val="00EB426B"/>
    <w:rsid w:val="00EB51E8"/>
    <w:rsid w:val="00EB5657"/>
    <w:rsid w:val="00EC0A76"/>
    <w:rsid w:val="00EC1733"/>
    <w:rsid w:val="00EC1E4D"/>
    <w:rsid w:val="00EC3514"/>
    <w:rsid w:val="00EC7B7E"/>
    <w:rsid w:val="00ED38AD"/>
    <w:rsid w:val="00ED4539"/>
    <w:rsid w:val="00ED6AB2"/>
    <w:rsid w:val="00EE08FC"/>
    <w:rsid w:val="00EE1F68"/>
    <w:rsid w:val="00EF3AA2"/>
    <w:rsid w:val="00EF5333"/>
    <w:rsid w:val="00EF68F3"/>
    <w:rsid w:val="00F00F50"/>
    <w:rsid w:val="00F01176"/>
    <w:rsid w:val="00F01E3C"/>
    <w:rsid w:val="00F039AC"/>
    <w:rsid w:val="00F04412"/>
    <w:rsid w:val="00F05CF3"/>
    <w:rsid w:val="00F06593"/>
    <w:rsid w:val="00F101F7"/>
    <w:rsid w:val="00F10A7C"/>
    <w:rsid w:val="00F10B30"/>
    <w:rsid w:val="00F1591D"/>
    <w:rsid w:val="00F17802"/>
    <w:rsid w:val="00F17F2D"/>
    <w:rsid w:val="00F2422D"/>
    <w:rsid w:val="00F278F6"/>
    <w:rsid w:val="00F330A7"/>
    <w:rsid w:val="00F35FFC"/>
    <w:rsid w:val="00F40CCB"/>
    <w:rsid w:val="00F41DC1"/>
    <w:rsid w:val="00F430E8"/>
    <w:rsid w:val="00F44D19"/>
    <w:rsid w:val="00F44EB2"/>
    <w:rsid w:val="00F45FF6"/>
    <w:rsid w:val="00F46194"/>
    <w:rsid w:val="00F468AC"/>
    <w:rsid w:val="00F538C8"/>
    <w:rsid w:val="00F54978"/>
    <w:rsid w:val="00F55750"/>
    <w:rsid w:val="00F6145C"/>
    <w:rsid w:val="00F61F3C"/>
    <w:rsid w:val="00F62861"/>
    <w:rsid w:val="00F63115"/>
    <w:rsid w:val="00F6592E"/>
    <w:rsid w:val="00F6676E"/>
    <w:rsid w:val="00F66B8B"/>
    <w:rsid w:val="00F66F63"/>
    <w:rsid w:val="00F671BC"/>
    <w:rsid w:val="00F67BCC"/>
    <w:rsid w:val="00F71462"/>
    <w:rsid w:val="00F719BB"/>
    <w:rsid w:val="00F71B12"/>
    <w:rsid w:val="00F71B91"/>
    <w:rsid w:val="00F74290"/>
    <w:rsid w:val="00F74BA7"/>
    <w:rsid w:val="00F74E01"/>
    <w:rsid w:val="00F81A6D"/>
    <w:rsid w:val="00F825B1"/>
    <w:rsid w:val="00F8436F"/>
    <w:rsid w:val="00F853D5"/>
    <w:rsid w:val="00F876E8"/>
    <w:rsid w:val="00F87F38"/>
    <w:rsid w:val="00F93B25"/>
    <w:rsid w:val="00F9519C"/>
    <w:rsid w:val="00F96119"/>
    <w:rsid w:val="00F96A20"/>
    <w:rsid w:val="00F96C04"/>
    <w:rsid w:val="00FA1C97"/>
    <w:rsid w:val="00FA2CAE"/>
    <w:rsid w:val="00FA4911"/>
    <w:rsid w:val="00FA5ADD"/>
    <w:rsid w:val="00FA67F7"/>
    <w:rsid w:val="00FA7F41"/>
    <w:rsid w:val="00FB273D"/>
    <w:rsid w:val="00FB3B8C"/>
    <w:rsid w:val="00FB4262"/>
    <w:rsid w:val="00FC2C90"/>
    <w:rsid w:val="00FC3F96"/>
    <w:rsid w:val="00FC6A64"/>
    <w:rsid w:val="00FD0A30"/>
    <w:rsid w:val="00FD21D0"/>
    <w:rsid w:val="00FD2667"/>
    <w:rsid w:val="00FD3BD2"/>
    <w:rsid w:val="00FD4216"/>
    <w:rsid w:val="00FD4FD4"/>
    <w:rsid w:val="00FD7E57"/>
    <w:rsid w:val="00FE05EC"/>
    <w:rsid w:val="00FE16C7"/>
    <w:rsid w:val="00FE2546"/>
    <w:rsid w:val="00FE3961"/>
    <w:rsid w:val="00FE3F4D"/>
    <w:rsid w:val="00FE4A0C"/>
    <w:rsid w:val="00FE7162"/>
    <w:rsid w:val="00FE793B"/>
    <w:rsid w:val="00FF1092"/>
    <w:rsid w:val="00FF1B6A"/>
    <w:rsid w:val="00FF3109"/>
    <w:rsid w:val="00FF5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inset="1mm,,1mm"/>
    </o:shapedefaults>
    <o:shapelayout v:ext="edit">
      <o:idmap v:ext="edit" data="1"/>
    </o:shapelayout>
  </w:shapeDefaults>
  <w:decimalSymbol w:val=","/>
  <w:listSeparator w:val=";"/>
  <w14:docId w14:val="7B2FE0DE"/>
  <w15:chartTrackingRefBased/>
  <w15:docId w15:val="{A9F419E6-A221-4B9F-88D5-A3379A957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qFormat="1"/>
    <w:lsdException w:name="footer" w:uiPriority="99" w:qFormat="1"/>
    <w:lsdException w:name="caption" w:semiHidden="1" w:unhideWhenUsed="1" w:qFormat="1"/>
    <w:lsdException w:name="table of figures" w:uiPriority="99"/>
    <w:lsdException w:name="Hyperlink" w:uiPriority="99"/>
    <w:lsdException w:name="Strong" w:uiPriority="22" w:qFormat="1"/>
    <w:lsdException w:name="Emphasis" w:qFormat="1"/>
    <w:lsdException w:name="Normal (Web)"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17D82"/>
    <w:pPr>
      <w:widowControl w:val="0"/>
      <w:jc w:val="both"/>
    </w:pPr>
    <w:rPr>
      <w:rFonts w:ascii="Arial" w:hAnsi="Arial"/>
      <w:sz w:val="24"/>
      <w:lang w:val="de-DE" w:eastAsia="de-DE"/>
    </w:rPr>
  </w:style>
  <w:style w:type="paragraph" w:styleId="Heading1">
    <w:name w:val="heading 1"/>
    <w:basedOn w:val="Block"/>
    <w:next w:val="Block"/>
    <w:link w:val="Heading1Char"/>
    <w:autoRedefine/>
    <w:qFormat/>
    <w:rsid w:val="00745FF9"/>
    <w:pPr>
      <w:keepNext/>
      <w:keepLines/>
      <w:pageBreakBefore/>
      <w:numPr>
        <w:numId w:val="1"/>
      </w:numPr>
      <w:tabs>
        <w:tab w:val="left" w:pos="851"/>
      </w:tabs>
      <w:spacing w:line="240" w:lineRule="auto"/>
      <w:outlineLvl w:val="0"/>
    </w:pPr>
    <w:rPr>
      <w:b/>
      <w:bCs/>
      <w:sz w:val="28"/>
      <w:szCs w:val="28"/>
    </w:rPr>
  </w:style>
  <w:style w:type="paragraph" w:styleId="Heading2">
    <w:name w:val="heading 2"/>
    <w:basedOn w:val="Heading1"/>
    <w:next w:val="Block"/>
    <w:link w:val="Heading2Char"/>
    <w:autoRedefine/>
    <w:qFormat/>
    <w:rsid w:val="00157CD8"/>
    <w:pPr>
      <w:pageBreakBefore w:val="0"/>
      <w:numPr>
        <w:ilvl w:val="1"/>
      </w:numPr>
      <w:outlineLvl w:val="1"/>
    </w:pPr>
    <w:rPr>
      <w:szCs w:val="26"/>
    </w:rPr>
  </w:style>
  <w:style w:type="paragraph" w:styleId="Heading3">
    <w:name w:val="heading 3"/>
    <w:basedOn w:val="Heading2"/>
    <w:next w:val="Block"/>
    <w:link w:val="Heading3Char"/>
    <w:qFormat/>
    <w:rsid w:val="00281789"/>
    <w:pPr>
      <w:numPr>
        <w:ilvl w:val="2"/>
      </w:numPr>
      <w:outlineLvl w:val="2"/>
    </w:pPr>
    <w:rPr>
      <w:bCs w:val="0"/>
      <w:szCs w:val="28"/>
    </w:rPr>
  </w:style>
  <w:style w:type="paragraph" w:styleId="Heading4">
    <w:name w:val="heading 4"/>
    <w:basedOn w:val="Normal"/>
    <w:next w:val="Normal"/>
    <w:link w:val="Heading4Char"/>
    <w:semiHidden/>
    <w:unhideWhenUsed/>
    <w:qFormat/>
    <w:rsid w:val="00992CC3"/>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5E11E9"/>
    <w:pPr>
      <w:spacing w:line="480" w:lineRule="auto"/>
      <w:jc w:val="center"/>
    </w:pPr>
    <w:rPr>
      <w:bCs/>
      <w:color w:val="808080"/>
      <w:sz w:val="20"/>
      <w:szCs w:val="22"/>
    </w:rPr>
  </w:style>
  <w:style w:type="paragraph" w:styleId="BalloonText">
    <w:name w:val="Balloon Text"/>
    <w:basedOn w:val="Normal"/>
    <w:link w:val="BalloonTextChar"/>
    <w:rsid w:val="00452F63"/>
    <w:rPr>
      <w:rFonts w:ascii="Tahoma" w:hAnsi="Tahoma" w:cs="Tahoma"/>
      <w:sz w:val="16"/>
      <w:szCs w:val="16"/>
    </w:rPr>
  </w:style>
  <w:style w:type="character" w:customStyle="1" w:styleId="BalloonTextChar">
    <w:name w:val="Balloon Text Char"/>
    <w:link w:val="BalloonText"/>
    <w:rsid w:val="00452F63"/>
    <w:rPr>
      <w:rFonts w:ascii="Tahoma" w:hAnsi="Tahoma" w:cs="Tahoma"/>
      <w:sz w:val="16"/>
      <w:szCs w:val="16"/>
    </w:rPr>
  </w:style>
  <w:style w:type="paragraph" w:customStyle="1" w:styleId="DatumUnterschrift">
    <w:name w:val="DatumUnterschrift"/>
    <w:basedOn w:val="Block"/>
    <w:next w:val="Block"/>
    <w:rsid w:val="009208AC"/>
    <w:pPr>
      <w:pBdr>
        <w:top w:val="single" w:sz="4" w:space="1" w:color="auto"/>
      </w:pBdr>
    </w:pPr>
    <w:rPr>
      <w:sz w:val="20"/>
    </w:rPr>
  </w:style>
  <w:style w:type="paragraph" w:styleId="Header">
    <w:name w:val="header"/>
    <w:basedOn w:val="Heading1"/>
    <w:link w:val="HeaderChar"/>
    <w:uiPriority w:val="99"/>
    <w:qFormat/>
    <w:rsid w:val="009D09E1"/>
    <w:pPr>
      <w:numPr>
        <w:numId w:val="0"/>
      </w:numPr>
      <w:pBdr>
        <w:bottom w:val="single" w:sz="4" w:space="1" w:color="auto"/>
      </w:pBdr>
      <w:tabs>
        <w:tab w:val="center" w:pos="4536"/>
        <w:tab w:val="right" w:pos="9072"/>
      </w:tabs>
      <w:spacing w:line="360" w:lineRule="auto"/>
    </w:pPr>
  </w:style>
  <w:style w:type="paragraph" w:styleId="Footer">
    <w:name w:val="footer"/>
    <w:basedOn w:val="Block"/>
    <w:link w:val="FooterChar"/>
    <w:uiPriority w:val="99"/>
    <w:qFormat/>
    <w:rsid w:val="008F7D7B"/>
    <w:pPr>
      <w:tabs>
        <w:tab w:val="center" w:pos="4536"/>
        <w:tab w:val="right" w:pos="9072"/>
      </w:tabs>
      <w:spacing w:after="0" w:line="240" w:lineRule="auto"/>
      <w:jc w:val="left"/>
    </w:pPr>
    <w:rPr>
      <w:snapToGrid w:val="0"/>
      <w:sz w:val="16"/>
    </w:rPr>
  </w:style>
  <w:style w:type="paragraph" w:customStyle="1" w:styleId="DeckBlattThema">
    <w:name w:val="DeckBlattThema"/>
    <w:basedOn w:val="Block"/>
    <w:next w:val="Block"/>
    <w:rsid w:val="009208AC"/>
    <w:pPr>
      <w:jc w:val="center"/>
    </w:pPr>
    <w:rPr>
      <w:b/>
      <w:bCs/>
      <w:sz w:val="28"/>
    </w:rPr>
  </w:style>
  <w:style w:type="paragraph" w:customStyle="1" w:styleId="DeckblattZentriert">
    <w:name w:val="DeckblattZentriert"/>
    <w:basedOn w:val="Normal"/>
    <w:rsid w:val="00AD1CA1"/>
    <w:pPr>
      <w:jc w:val="center"/>
    </w:pPr>
  </w:style>
  <w:style w:type="paragraph" w:customStyle="1" w:styleId="Block">
    <w:name w:val="Block"/>
    <w:basedOn w:val="Normal"/>
    <w:link w:val="BlockChar"/>
    <w:qFormat/>
    <w:rsid w:val="00844427"/>
    <w:pPr>
      <w:spacing w:after="120" w:line="360" w:lineRule="auto"/>
    </w:pPr>
  </w:style>
  <w:style w:type="character" w:customStyle="1" w:styleId="Heading1Char">
    <w:name w:val="Heading 1 Char"/>
    <w:link w:val="Heading1"/>
    <w:rsid w:val="00745FF9"/>
    <w:rPr>
      <w:rFonts w:ascii="Arial" w:hAnsi="Arial"/>
      <w:b/>
      <w:bCs/>
      <w:sz w:val="28"/>
      <w:szCs w:val="28"/>
      <w:lang w:val="de-DE" w:eastAsia="de-DE"/>
    </w:rPr>
  </w:style>
  <w:style w:type="paragraph" w:customStyle="1" w:styleId="Enum1">
    <w:name w:val="Enum1"/>
    <w:basedOn w:val="Normal"/>
    <w:qFormat/>
    <w:rsid w:val="005E25F6"/>
    <w:pPr>
      <w:numPr>
        <w:numId w:val="2"/>
      </w:numPr>
      <w:spacing w:after="120"/>
      <w:ind w:left="1417" w:hanging="703"/>
    </w:pPr>
  </w:style>
  <w:style w:type="paragraph" w:customStyle="1" w:styleId="Blockberschrift">
    <w:name w:val="Blocküberschrift"/>
    <w:basedOn w:val="Block"/>
    <w:next w:val="Block"/>
    <w:qFormat/>
    <w:rsid w:val="000D7F5F"/>
    <w:pPr>
      <w:spacing w:line="240" w:lineRule="auto"/>
    </w:pPr>
    <w:rPr>
      <w:b/>
    </w:rPr>
  </w:style>
  <w:style w:type="character" w:customStyle="1" w:styleId="Heading2Char">
    <w:name w:val="Heading 2 Char"/>
    <w:link w:val="Heading2"/>
    <w:rsid w:val="00157CD8"/>
    <w:rPr>
      <w:rFonts w:ascii="Arial" w:hAnsi="Arial"/>
      <w:b/>
      <w:bCs/>
      <w:sz w:val="28"/>
      <w:szCs w:val="26"/>
      <w:lang w:val="de-DE" w:eastAsia="de-DE"/>
    </w:rPr>
  </w:style>
  <w:style w:type="character" w:customStyle="1" w:styleId="Heading3Char">
    <w:name w:val="Heading 3 Char"/>
    <w:link w:val="Heading3"/>
    <w:rsid w:val="00281789"/>
    <w:rPr>
      <w:rFonts w:ascii="Arial" w:hAnsi="Arial"/>
      <w:b/>
      <w:sz w:val="28"/>
      <w:szCs w:val="28"/>
      <w:lang w:val="de-DE" w:eastAsia="de-DE"/>
    </w:rPr>
  </w:style>
  <w:style w:type="paragraph" w:styleId="TableofFigures">
    <w:name w:val="table of figures"/>
    <w:basedOn w:val="Block"/>
    <w:next w:val="Normal"/>
    <w:autoRedefine/>
    <w:uiPriority w:val="99"/>
    <w:rsid w:val="007C684E"/>
    <w:pPr>
      <w:tabs>
        <w:tab w:val="right" w:leader="dot" w:pos="9070"/>
      </w:tabs>
      <w:jc w:val="left"/>
    </w:pPr>
    <w:rPr>
      <w:noProof/>
      <w:color w:val="FF0000"/>
    </w:rPr>
  </w:style>
  <w:style w:type="paragraph" w:styleId="TOC1">
    <w:name w:val="toc 1"/>
    <w:basedOn w:val="Normal"/>
    <w:next w:val="Normal"/>
    <w:uiPriority w:val="39"/>
    <w:qFormat/>
    <w:rsid w:val="00C76CE0"/>
    <w:pPr>
      <w:tabs>
        <w:tab w:val="left" w:pos="426"/>
        <w:tab w:val="right" w:leader="dot" w:pos="9060"/>
      </w:tabs>
      <w:spacing w:after="120"/>
    </w:pPr>
  </w:style>
  <w:style w:type="paragraph" w:styleId="TOC2">
    <w:name w:val="toc 2"/>
    <w:basedOn w:val="TOC1"/>
    <w:next w:val="Normal"/>
    <w:uiPriority w:val="39"/>
    <w:qFormat/>
    <w:rsid w:val="0094609B"/>
    <w:pPr>
      <w:tabs>
        <w:tab w:val="left" w:pos="1134"/>
      </w:tabs>
      <w:spacing w:after="100"/>
      <w:ind w:left="426"/>
    </w:pPr>
  </w:style>
  <w:style w:type="paragraph" w:styleId="TOC3">
    <w:name w:val="toc 3"/>
    <w:basedOn w:val="TOC1"/>
    <w:next w:val="Normal"/>
    <w:uiPriority w:val="39"/>
    <w:qFormat/>
    <w:rsid w:val="00281789"/>
    <w:pPr>
      <w:tabs>
        <w:tab w:val="left" w:pos="1985"/>
      </w:tabs>
      <w:spacing w:after="100"/>
      <w:ind w:left="1985" w:hanging="851"/>
    </w:pPr>
  </w:style>
  <w:style w:type="character" w:styleId="Hyperlink">
    <w:name w:val="Hyperlink"/>
    <w:uiPriority w:val="99"/>
    <w:unhideWhenUsed/>
    <w:rsid w:val="0094609B"/>
    <w:rPr>
      <w:color w:val="0000FF"/>
      <w:u w:val="single"/>
    </w:rPr>
  </w:style>
  <w:style w:type="paragraph" w:customStyle="1" w:styleId="BlockFiller">
    <w:name w:val="BlockFiller"/>
    <w:basedOn w:val="Block"/>
    <w:qFormat/>
    <w:rsid w:val="00281789"/>
    <w:rPr>
      <w:sz w:val="16"/>
    </w:rPr>
  </w:style>
  <w:style w:type="paragraph" w:customStyle="1" w:styleId="Literatur">
    <w:name w:val="Literatur"/>
    <w:basedOn w:val="Block"/>
    <w:qFormat/>
    <w:rsid w:val="0049332D"/>
    <w:pPr>
      <w:spacing w:after="0" w:line="240" w:lineRule="auto"/>
      <w:ind w:left="1418" w:hanging="1418"/>
      <w:jc w:val="left"/>
    </w:pPr>
  </w:style>
  <w:style w:type="paragraph" w:customStyle="1" w:styleId="berschriftOhneNummer">
    <w:name w:val="ÜberschriftOhneNummer"/>
    <w:basedOn w:val="Block"/>
    <w:next w:val="Block"/>
    <w:rsid w:val="00D55E5A"/>
    <w:pPr>
      <w:keepNext/>
      <w:keepLines/>
      <w:pBdr>
        <w:bottom w:val="single" w:sz="4" w:space="2" w:color="auto"/>
      </w:pBdr>
      <w:spacing w:after="360" w:line="240" w:lineRule="auto"/>
      <w:outlineLvl w:val="0"/>
    </w:pPr>
    <w:rPr>
      <w:b/>
      <w:bCs/>
      <w:sz w:val="28"/>
    </w:rPr>
  </w:style>
  <w:style w:type="paragraph" w:customStyle="1" w:styleId="BlockBild">
    <w:name w:val="BlockBild"/>
    <w:basedOn w:val="Block"/>
    <w:next w:val="Block"/>
    <w:qFormat/>
    <w:rsid w:val="00F468AC"/>
    <w:pPr>
      <w:jc w:val="center"/>
    </w:pPr>
  </w:style>
  <w:style w:type="character" w:styleId="PlaceholderText">
    <w:name w:val="Placeholder Text"/>
    <w:uiPriority w:val="99"/>
    <w:semiHidden/>
    <w:rsid w:val="00DC5141"/>
    <w:rPr>
      <w:color w:val="808080"/>
    </w:rPr>
  </w:style>
  <w:style w:type="character" w:customStyle="1" w:styleId="Hervorheben">
    <w:name w:val="Hervorheben"/>
    <w:uiPriority w:val="1"/>
    <w:qFormat/>
    <w:rsid w:val="006B7054"/>
    <w:rPr>
      <w:rFonts w:ascii="Arial" w:hAnsi="Arial"/>
      <w:b/>
      <w:i/>
      <w:sz w:val="24"/>
    </w:rPr>
  </w:style>
  <w:style w:type="paragraph" w:customStyle="1" w:styleId="Abkrzungsverzeichnis">
    <w:name w:val="Abkürzungsverzeichnis"/>
    <w:basedOn w:val="Block"/>
    <w:qFormat/>
    <w:rsid w:val="00452F63"/>
    <w:pPr>
      <w:tabs>
        <w:tab w:val="left" w:pos="2268"/>
      </w:tabs>
      <w:ind w:left="2268" w:hanging="2268"/>
      <w:jc w:val="left"/>
    </w:pPr>
  </w:style>
  <w:style w:type="paragraph" w:customStyle="1" w:styleId="BlockLinks1cm">
    <w:name w:val="Block + Links:  1 cm"/>
    <w:basedOn w:val="Block"/>
    <w:rsid w:val="00452F63"/>
    <w:pPr>
      <w:ind w:left="567"/>
    </w:pPr>
  </w:style>
  <w:style w:type="character" w:customStyle="1" w:styleId="HeaderChar">
    <w:name w:val="Header Char"/>
    <w:link w:val="Header"/>
    <w:uiPriority w:val="99"/>
    <w:rsid w:val="009D09E1"/>
    <w:rPr>
      <w:rFonts w:ascii="Arial" w:hAnsi="Arial"/>
      <w:b/>
      <w:bCs/>
      <w:sz w:val="28"/>
      <w:szCs w:val="28"/>
      <w:lang w:val="de-DE" w:eastAsia="de-DE"/>
    </w:rPr>
  </w:style>
  <w:style w:type="paragraph" w:customStyle="1" w:styleId="Enum2">
    <w:name w:val="Enum2"/>
    <w:basedOn w:val="Enum1"/>
    <w:qFormat/>
    <w:rsid w:val="005E25F6"/>
    <w:pPr>
      <w:ind w:left="2127" w:hanging="709"/>
    </w:pPr>
  </w:style>
  <w:style w:type="paragraph" w:styleId="FootnoteText">
    <w:name w:val="footnote text"/>
    <w:basedOn w:val="Normal"/>
    <w:link w:val="FootnoteTextChar"/>
    <w:rsid w:val="009E65F9"/>
    <w:rPr>
      <w:sz w:val="20"/>
    </w:rPr>
  </w:style>
  <w:style w:type="character" w:customStyle="1" w:styleId="FootnoteTextChar">
    <w:name w:val="Footnote Text Char"/>
    <w:link w:val="FootnoteText"/>
    <w:rsid w:val="009E65F9"/>
    <w:rPr>
      <w:rFonts w:ascii="Arial" w:hAnsi="Arial"/>
    </w:rPr>
  </w:style>
  <w:style w:type="character" w:styleId="FootnoteReference">
    <w:name w:val="footnote reference"/>
    <w:rsid w:val="009E65F9"/>
    <w:rPr>
      <w:vertAlign w:val="superscript"/>
    </w:rPr>
  </w:style>
  <w:style w:type="paragraph" w:styleId="Bibliography">
    <w:name w:val="Bibliography"/>
    <w:basedOn w:val="Normal"/>
    <w:next w:val="Normal"/>
    <w:uiPriority w:val="37"/>
    <w:unhideWhenUsed/>
    <w:qFormat/>
    <w:rsid w:val="000A12B0"/>
  </w:style>
  <w:style w:type="paragraph" w:styleId="TOCHeading">
    <w:name w:val="TOC Heading"/>
    <w:basedOn w:val="Heading1"/>
    <w:next w:val="Normal"/>
    <w:uiPriority w:val="39"/>
    <w:unhideWhenUsed/>
    <w:qFormat/>
    <w:rsid w:val="00A850B6"/>
    <w:pPr>
      <w:widowControl/>
      <w:numPr>
        <w:numId w:val="0"/>
      </w:numPr>
      <w:tabs>
        <w:tab w:val="clear" w:pos="851"/>
      </w:tabs>
      <w:spacing w:before="480" w:after="0" w:line="276" w:lineRule="auto"/>
      <w:jc w:val="left"/>
      <w:outlineLvl w:val="9"/>
    </w:pPr>
    <w:rPr>
      <w:rFonts w:ascii="Cambria" w:hAnsi="Cambria"/>
      <w:color w:val="365F91"/>
      <w:lang w:eastAsia="en-US"/>
    </w:rPr>
  </w:style>
  <w:style w:type="character" w:styleId="FollowedHyperlink">
    <w:name w:val="FollowedHyperlink"/>
    <w:rsid w:val="003033F2"/>
    <w:rPr>
      <w:color w:val="954F72"/>
      <w:u w:val="single"/>
    </w:rPr>
  </w:style>
  <w:style w:type="character" w:customStyle="1" w:styleId="FooterChar">
    <w:name w:val="Footer Char"/>
    <w:link w:val="Footer"/>
    <w:uiPriority w:val="99"/>
    <w:rsid w:val="002B7C3B"/>
    <w:rPr>
      <w:rFonts w:ascii="Arial" w:hAnsi="Arial"/>
      <w:snapToGrid w:val="0"/>
      <w:sz w:val="16"/>
    </w:rPr>
  </w:style>
  <w:style w:type="character" w:styleId="CommentReference">
    <w:name w:val="annotation reference"/>
    <w:rsid w:val="00996810"/>
    <w:rPr>
      <w:sz w:val="16"/>
      <w:szCs w:val="16"/>
    </w:rPr>
  </w:style>
  <w:style w:type="paragraph" w:styleId="CommentText">
    <w:name w:val="annotation text"/>
    <w:basedOn w:val="Normal"/>
    <w:link w:val="CommentTextChar"/>
    <w:rsid w:val="00996810"/>
    <w:rPr>
      <w:sz w:val="20"/>
    </w:rPr>
  </w:style>
  <w:style w:type="character" w:customStyle="1" w:styleId="CommentTextChar">
    <w:name w:val="Comment Text Char"/>
    <w:link w:val="CommentText"/>
    <w:rsid w:val="00996810"/>
    <w:rPr>
      <w:rFonts w:ascii="Arial" w:hAnsi="Arial"/>
    </w:rPr>
  </w:style>
  <w:style w:type="paragraph" w:styleId="CommentSubject">
    <w:name w:val="annotation subject"/>
    <w:basedOn w:val="CommentText"/>
    <w:next w:val="CommentText"/>
    <w:link w:val="CommentSubjectChar"/>
    <w:rsid w:val="00996810"/>
    <w:rPr>
      <w:b/>
      <w:bCs/>
    </w:rPr>
  </w:style>
  <w:style w:type="character" w:customStyle="1" w:styleId="CommentSubjectChar">
    <w:name w:val="Comment Subject Char"/>
    <w:link w:val="CommentSubject"/>
    <w:rsid w:val="00996810"/>
    <w:rPr>
      <w:rFonts w:ascii="Arial" w:hAnsi="Arial"/>
      <w:b/>
      <w:bCs/>
    </w:rPr>
  </w:style>
  <w:style w:type="character" w:styleId="Mention">
    <w:name w:val="Mention"/>
    <w:uiPriority w:val="99"/>
    <w:semiHidden/>
    <w:unhideWhenUsed/>
    <w:rsid w:val="00DB4838"/>
    <w:rPr>
      <w:color w:val="2B579A"/>
      <w:shd w:val="clear" w:color="auto" w:fill="E6E6E6"/>
    </w:rPr>
  </w:style>
  <w:style w:type="paragraph" w:customStyle="1" w:styleId="SourceCode">
    <w:name w:val="Source Code"/>
    <w:basedOn w:val="Block"/>
    <w:link w:val="SourceCodeChar"/>
    <w:rsid w:val="00971226"/>
    <w:rPr>
      <w:rFonts w:ascii="Courier New" w:hAnsi="Courier New" w:cs="Courier New"/>
      <w:sz w:val="22"/>
    </w:rPr>
  </w:style>
  <w:style w:type="paragraph" w:styleId="HTMLPreformatted">
    <w:name w:val="HTML Preformatted"/>
    <w:basedOn w:val="Normal"/>
    <w:link w:val="HTMLPreformattedChar"/>
    <w:uiPriority w:val="99"/>
    <w:unhideWhenUsed/>
    <w:rsid w:val="000506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character" w:customStyle="1" w:styleId="BlockChar">
    <w:name w:val="Block Char"/>
    <w:link w:val="Block"/>
    <w:rsid w:val="009321D0"/>
    <w:rPr>
      <w:rFonts w:ascii="Arial" w:hAnsi="Arial"/>
      <w:sz w:val="24"/>
    </w:rPr>
  </w:style>
  <w:style w:type="character" w:customStyle="1" w:styleId="SourceCodeChar">
    <w:name w:val="Source Code Char"/>
    <w:link w:val="SourceCode"/>
    <w:rsid w:val="00971226"/>
    <w:rPr>
      <w:rFonts w:ascii="Courier New" w:hAnsi="Courier New" w:cs="Courier New"/>
      <w:sz w:val="22"/>
    </w:rPr>
  </w:style>
  <w:style w:type="character" w:customStyle="1" w:styleId="HTMLPreformattedChar">
    <w:name w:val="HTML Preformatted Char"/>
    <w:link w:val="HTMLPreformatted"/>
    <w:uiPriority w:val="99"/>
    <w:rsid w:val="00050615"/>
    <w:rPr>
      <w:rFonts w:ascii="Courier New" w:hAnsi="Courier New" w:cs="Courier New"/>
    </w:rPr>
  </w:style>
  <w:style w:type="paragraph" w:customStyle="1" w:styleId="Vorwort">
    <w:name w:val="Vorwort"/>
    <w:basedOn w:val="Normal"/>
    <w:link w:val="VorwortChar"/>
    <w:qFormat/>
    <w:rsid w:val="00167B3F"/>
    <w:rPr>
      <w:b/>
      <w:sz w:val="28"/>
    </w:rPr>
  </w:style>
  <w:style w:type="character" w:customStyle="1" w:styleId="Heading4Char">
    <w:name w:val="Heading 4 Char"/>
    <w:link w:val="Heading4"/>
    <w:semiHidden/>
    <w:rsid w:val="00992CC3"/>
    <w:rPr>
      <w:rFonts w:ascii="Calibri" w:eastAsia="Times New Roman" w:hAnsi="Calibri" w:cs="Times New Roman"/>
      <w:b/>
      <w:bCs/>
      <w:sz w:val="28"/>
      <w:szCs w:val="28"/>
      <w:lang w:val="de-DE" w:eastAsia="de-DE"/>
    </w:rPr>
  </w:style>
  <w:style w:type="character" w:customStyle="1" w:styleId="VorwortChar">
    <w:name w:val="Vorwort Char"/>
    <w:link w:val="Vorwort"/>
    <w:rsid w:val="00167B3F"/>
    <w:rPr>
      <w:rFonts w:ascii="Arial" w:hAnsi="Arial"/>
      <w:b/>
      <w:sz w:val="28"/>
      <w:lang w:val="de-DE" w:eastAsia="de-DE"/>
    </w:rPr>
  </w:style>
  <w:style w:type="paragraph" w:styleId="TOC9">
    <w:name w:val="toc 9"/>
    <w:basedOn w:val="Normal"/>
    <w:next w:val="Normal"/>
    <w:autoRedefine/>
    <w:rsid w:val="00992CC3"/>
    <w:pPr>
      <w:ind w:left="1920"/>
    </w:pPr>
  </w:style>
  <w:style w:type="character" w:styleId="UnresolvedMention">
    <w:name w:val="Unresolved Mention"/>
    <w:basedOn w:val="DefaultParagraphFont"/>
    <w:uiPriority w:val="99"/>
    <w:semiHidden/>
    <w:unhideWhenUsed/>
    <w:rsid w:val="00CF417F"/>
    <w:rPr>
      <w:color w:val="808080"/>
      <w:shd w:val="clear" w:color="auto" w:fill="E6E6E6"/>
    </w:rPr>
  </w:style>
  <w:style w:type="paragraph" w:styleId="NormalWeb">
    <w:name w:val="Normal (Web)"/>
    <w:basedOn w:val="Normal"/>
    <w:uiPriority w:val="99"/>
    <w:unhideWhenUsed/>
    <w:rsid w:val="00BA53AB"/>
    <w:pPr>
      <w:widowControl/>
      <w:spacing w:before="100" w:beforeAutospacing="1" w:after="100" w:afterAutospacing="1"/>
      <w:jc w:val="left"/>
    </w:pPr>
    <w:rPr>
      <w:rFonts w:ascii="Times New Roman" w:hAnsi="Times New Roman"/>
      <w:szCs w:val="24"/>
    </w:rPr>
  </w:style>
  <w:style w:type="character" w:styleId="Strong">
    <w:name w:val="Strong"/>
    <w:basedOn w:val="DefaultParagraphFont"/>
    <w:uiPriority w:val="22"/>
    <w:qFormat/>
    <w:rsid w:val="00BA53AB"/>
    <w:rPr>
      <w:b/>
      <w:bCs/>
    </w:rPr>
  </w:style>
  <w:style w:type="paragraph" w:styleId="Revision">
    <w:name w:val="Revision"/>
    <w:hidden/>
    <w:uiPriority w:val="99"/>
    <w:semiHidden/>
    <w:rsid w:val="006F38A4"/>
    <w:rPr>
      <w:rFonts w:ascii="Arial" w:hAnsi="Arial"/>
      <w:sz w:val="24"/>
      <w:lang w:val="de-DE" w:eastAsia="de-DE"/>
    </w:rPr>
  </w:style>
  <w:style w:type="paragraph" w:styleId="EndnoteText">
    <w:name w:val="endnote text"/>
    <w:basedOn w:val="Normal"/>
    <w:link w:val="EndnoteTextChar"/>
    <w:rsid w:val="008A1857"/>
    <w:rPr>
      <w:sz w:val="20"/>
    </w:rPr>
  </w:style>
  <w:style w:type="character" w:customStyle="1" w:styleId="EndnoteTextChar">
    <w:name w:val="Endnote Text Char"/>
    <w:basedOn w:val="DefaultParagraphFont"/>
    <w:link w:val="EndnoteText"/>
    <w:rsid w:val="008A1857"/>
    <w:rPr>
      <w:rFonts w:ascii="Arial" w:hAnsi="Arial"/>
      <w:lang w:val="de-DE" w:eastAsia="de-DE"/>
    </w:rPr>
  </w:style>
  <w:style w:type="character" w:styleId="EndnoteReference">
    <w:name w:val="endnote reference"/>
    <w:basedOn w:val="DefaultParagraphFont"/>
    <w:rsid w:val="008A1857"/>
    <w:rPr>
      <w:vertAlign w:val="superscript"/>
    </w:rPr>
  </w:style>
  <w:style w:type="character" w:customStyle="1" w:styleId="Code">
    <w:name w:val="Code"/>
    <w:basedOn w:val="DefaultParagraphFont"/>
    <w:qFormat/>
    <w:rsid w:val="00707F62"/>
    <w:rPr>
      <w:rFonts w:ascii="Courier New" w:hAnsi="Courier New" w:cs="Courier New"/>
      <w:noProof/>
      <w:color w:val="FF0000"/>
      <w:sz w:val="22"/>
      <w:shd w:val="clear" w:color="auto" w:fill="E7E6E6" w:themeFill="background2"/>
      <w:lang w:val="en-US"/>
    </w:rPr>
  </w:style>
  <w:style w:type="character" w:customStyle="1" w:styleId="TODO">
    <w:name w:val="TODO"/>
    <w:basedOn w:val="DefaultParagraphFont"/>
    <w:uiPriority w:val="1"/>
    <w:qFormat/>
    <w:rsid w:val="003437CA"/>
    <w:rPr>
      <w:color w:val="5B9BD5" w:themeColor="accent5"/>
    </w:rPr>
  </w:style>
  <w:style w:type="paragraph" w:styleId="ListParagraph">
    <w:name w:val="List Paragraph"/>
    <w:basedOn w:val="Normal"/>
    <w:uiPriority w:val="34"/>
    <w:rsid w:val="000235D0"/>
    <w:pPr>
      <w:ind w:left="720"/>
      <w:contextualSpacing/>
    </w:pPr>
  </w:style>
  <w:style w:type="table" w:styleId="TableGrid">
    <w:name w:val="Table Grid"/>
    <w:basedOn w:val="TableNormal"/>
    <w:rsid w:val="002058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withoutcontenttableentry">
    <w:name w:val="Header - without content table entry"/>
    <w:basedOn w:val="Block"/>
    <w:link w:val="Header-withoutcontenttableentryChar"/>
    <w:qFormat/>
    <w:rsid w:val="009D09E1"/>
    <w:pPr>
      <w:pBdr>
        <w:bottom w:val="single" w:sz="4" w:space="1" w:color="auto"/>
      </w:pBdr>
    </w:pPr>
    <w:rPr>
      <w:b/>
      <w:sz w:val="28"/>
    </w:rPr>
  </w:style>
  <w:style w:type="character" w:customStyle="1" w:styleId="Header-withoutcontenttableentryChar">
    <w:name w:val="Header - without content table entry Char"/>
    <w:basedOn w:val="BlockChar"/>
    <w:link w:val="Header-withoutcontenttableentry"/>
    <w:rsid w:val="009D09E1"/>
    <w:rPr>
      <w:rFonts w:ascii="Arial" w:hAnsi="Arial"/>
      <w:b/>
      <w:sz w:val="28"/>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09400">
      <w:bodyDiv w:val="1"/>
      <w:marLeft w:val="0"/>
      <w:marRight w:val="0"/>
      <w:marTop w:val="0"/>
      <w:marBottom w:val="0"/>
      <w:divBdr>
        <w:top w:val="none" w:sz="0" w:space="0" w:color="auto"/>
        <w:left w:val="none" w:sz="0" w:space="0" w:color="auto"/>
        <w:bottom w:val="none" w:sz="0" w:space="0" w:color="auto"/>
        <w:right w:val="none" w:sz="0" w:space="0" w:color="auto"/>
      </w:divBdr>
    </w:div>
    <w:div w:id="60519741">
      <w:bodyDiv w:val="1"/>
      <w:marLeft w:val="0"/>
      <w:marRight w:val="0"/>
      <w:marTop w:val="0"/>
      <w:marBottom w:val="0"/>
      <w:divBdr>
        <w:top w:val="none" w:sz="0" w:space="0" w:color="auto"/>
        <w:left w:val="none" w:sz="0" w:space="0" w:color="auto"/>
        <w:bottom w:val="none" w:sz="0" w:space="0" w:color="auto"/>
        <w:right w:val="none" w:sz="0" w:space="0" w:color="auto"/>
      </w:divBdr>
    </w:div>
    <w:div w:id="75053607">
      <w:bodyDiv w:val="1"/>
      <w:marLeft w:val="0"/>
      <w:marRight w:val="0"/>
      <w:marTop w:val="0"/>
      <w:marBottom w:val="0"/>
      <w:divBdr>
        <w:top w:val="none" w:sz="0" w:space="0" w:color="auto"/>
        <w:left w:val="none" w:sz="0" w:space="0" w:color="auto"/>
        <w:bottom w:val="none" w:sz="0" w:space="0" w:color="auto"/>
        <w:right w:val="none" w:sz="0" w:space="0" w:color="auto"/>
      </w:divBdr>
    </w:div>
    <w:div w:id="113333996">
      <w:bodyDiv w:val="1"/>
      <w:marLeft w:val="0"/>
      <w:marRight w:val="0"/>
      <w:marTop w:val="0"/>
      <w:marBottom w:val="0"/>
      <w:divBdr>
        <w:top w:val="none" w:sz="0" w:space="0" w:color="auto"/>
        <w:left w:val="none" w:sz="0" w:space="0" w:color="auto"/>
        <w:bottom w:val="none" w:sz="0" w:space="0" w:color="auto"/>
        <w:right w:val="none" w:sz="0" w:space="0" w:color="auto"/>
      </w:divBdr>
    </w:div>
    <w:div w:id="117997157">
      <w:bodyDiv w:val="1"/>
      <w:marLeft w:val="0"/>
      <w:marRight w:val="0"/>
      <w:marTop w:val="0"/>
      <w:marBottom w:val="0"/>
      <w:divBdr>
        <w:top w:val="none" w:sz="0" w:space="0" w:color="auto"/>
        <w:left w:val="none" w:sz="0" w:space="0" w:color="auto"/>
        <w:bottom w:val="none" w:sz="0" w:space="0" w:color="auto"/>
        <w:right w:val="none" w:sz="0" w:space="0" w:color="auto"/>
      </w:divBdr>
    </w:div>
    <w:div w:id="131365553">
      <w:bodyDiv w:val="1"/>
      <w:marLeft w:val="0"/>
      <w:marRight w:val="0"/>
      <w:marTop w:val="0"/>
      <w:marBottom w:val="0"/>
      <w:divBdr>
        <w:top w:val="none" w:sz="0" w:space="0" w:color="auto"/>
        <w:left w:val="none" w:sz="0" w:space="0" w:color="auto"/>
        <w:bottom w:val="none" w:sz="0" w:space="0" w:color="auto"/>
        <w:right w:val="none" w:sz="0" w:space="0" w:color="auto"/>
      </w:divBdr>
    </w:div>
    <w:div w:id="132793883">
      <w:bodyDiv w:val="1"/>
      <w:marLeft w:val="0"/>
      <w:marRight w:val="0"/>
      <w:marTop w:val="0"/>
      <w:marBottom w:val="0"/>
      <w:divBdr>
        <w:top w:val="none" w:sz="0" w:space="0" w:color="auto"/>
        <w:left w:val="none" w:sz="0" w:space="0" w:color="auto"/>
        <w:bottom w:val="none" w:sz="0" w:space="0" w:color="auto"/>
        <w:right w:val="none" w:sz="0" w:space="0" w:color="auto"/>
      </w:divBdr>
    </w:div>
    <w:div w:id="133642495">
      <w:bodyDiv w:val="1"/>
      <w:marLeft w:val="0"/>
      <w:marRight w:val="0"/>
      <w:marTop w:val="0"/>
      <w:marBottom w:val="0"/>
      <w:divBdr>
        <w:top w:val="none" w:sz="0" w:space="0" w:color="auto"/>
        <w:left w:val="none" w:sz="0" w:space="0" w:color="auto"/>
        <w:bottom w:val="none" w:sz="0" w:space="0" w:color="auto"/>
        <w:right w:val="none" w:sz="0" w:space="0" w:color="auto"/>
      </w:divBdr>
    </w:div>
    <w:div w:id="171143617">
      <w:bodyDiv w:val="1"/>
      <w:marLeft w:val="0"/>
      <w:marRight w:val="0"/>
      <w:marTop w:val="0"/>
      <w:marBottom w:val="0"/>
      <w:divBdr>
        <w:top w:val="none" w:sz="0" w:space="0" w:color="auto"/>
        <w:left w:val="none" w:sz="0" w:space="0" w:color="auto"/>
        <w:bottom w:val="none" w:sz="0" w:space="0" w:color="auto"/>
        <w:right w:val="none" w:sz="0" w:space="0" w:color="auto"/>
      </w:divBdr>
    </w:div>
    <w:div w:id="184172478">
      <w:bodyDiv w:val="1"/>
      <w:marLeft w:val="0"/>
      <w:marRight w:val="0"/>
      <w:marTop w:val="0"/>
      <w:marBottom w:val="0"/>
      <w:divBdr>
        <w:top w:val="none" w:sz="0" w:space="0" w:color="auto"/>
        <w:left w:val="none" w:sz="0" w:space="0" w:color="auto"/>
        <w:bottom w:val="none" w:sz="0" w:space="0" w:color="auto"/>
        <w:right w:val="none" w:sz="0" w:space="0" w:color="auto"/>
      </w:divBdr>
    </w:div>
    <w:div w:id="185947492">
      <w:bodyDiv w:val="1"/>
      <w:marLeft w:val="0"/>
      <w:marRight w:val="0"/>
      <w:marTop w:val="0"/>
      <w:marBottom w:val="0"/>
      <w:divBdr>
        <w:top w:val="none" w:sz="0" w:space="0" w:color="auto"/>
        <w:left w:val="none" w:sz="0" w:space="0" w:color="auto"/>
        <w:bottom w:val="none" w:sz="0" w:space="0" w:color="auto"/>
        <w:right w:val="none" w:sz="0" w:space="0" w:color="auto"/>
      </w:divBdr>
    </w:div>
    <w:div w:id="237441482">
      <w:bodyDiv w:val="1"/>
      <w:marLeft w:val="0"/>
      <w:marRight w:val="0"/>
      <w:marTop w:val="0"/>
      <w:marBottom w:val="0"/>
      <w:divBdr>
        <w:top w:val="none" w:sz="0" w:space="0" w:color="auto"/>
        <w:left w:val="none" w:sz="0" w:space="0" w:color="auto"/>
        <w:bottom w:val="none" w:sz="0" w:space="0" w:color="auto"/>
        <w:right w:val="none" w:sz="0" w:space="0" w:color="auto"/>
      </w:divBdr>
    </w:div>
    <w:div w:id="277570945">
      <w:bodyDiv w:val="1"/>
      <w:marLeft w:val="0"/>
      <w:marRight w:val="0"/>
      <w:marTop w:val="0"/>
      <w:marBottom w:val="0"/>
      <w:divBdr>
        <w:top w:val="none" w:sz="0" w:space="0" w:color="auto"/>
        <w:left w:val="none" w:sz="0" w:space="0" w:color="auto"/>
        <w:bottom w:val="none" w:sz="0" w:space="0" w:color="auto"/>
        <w:right w:val="none" w:sz="0" w:space="0" w:color="auto"/>
      </w:divBdr>
    </w:div>
    <w:div w:id="279185650">
      <w:bodyDiv w:val="1"/>
      <w:marLeft w:val="0"/>
      <w:marRight w:val="0"/>
      <w:marTop w:val="0"/>
      <w:marBottom w:val="0"/>
      <w:divBdr>
        <w:top w:val="none" w:sz="0" w:space="0" w:color="auto"/>
        <w:left w:val="none" w:sz="0" w:space="0" w:color="auto"/>
        <w:bottom w:val="none" w:sz="0" w:space="0" w:color="auto"/>
        <w:right w:val="none" w:sz="0" w:space="0" w:color="auto"/>
      </w:divBdr>
    </w:div>
    <w:div w:id="295264267">
      <w:bodyDiv w:val="1"/>
      <w:marLeft w:val="0"/>
      <w:marRight w:val="0"/>
      <w:marTop w:val="0"/>
      <w:marBottom w:val="0"/>
      <w:divBdr>
        <w:top w:val="none" w:sz="0" w:space="0" w:color="auto"/>
        <w:left w:val="none" w:sz="0" w:space="0" w:color="auto"/>
        <w:bottom w:val="none" w:sz="0" w:space="0" w:color="auto"/>
        <w:right w:val="none" w:sz="0" w:space="0" w:color="auto"/>
      </w:divBdr>
    </w:div>
    <w:div w:id="317810631">
      <w:bodyDiv w:val="1"/>
      <w:marLeft w:val="0"/>
      <w:marRight w:val="0"/>
      <w:marTop w:val="0"/>
      <w:marBottom w:val="0"/>
      <w:divBdr>
        <w:top w:val="none" w:sz="0" w:space="0" w:color="auto"/>
        <w:left w:val="none" w:sz="0" w:space="0" w:color="auto"/>
        <w:bottom w:val="none" w:sz="0" w:space="0" w:color="auto"/>
        <w:right w:val="none" w:sz="0" w:space="0" w:color="auto"/>
      </w:divBdr>
    </w:div>
    <w:div w:id="325210174">
      <w:bodyDiv w:val="1"/>
      <w:marLeft w:val="0"/>
      <w:marRight w:val="0"/>
      <w:marTop w:val="0"/>
      <w:marBottom w:val="0"/>
      <w:divBdr>
        <w:top w:val="none" w:sz="0" w:space="0" w:color="auto"/>
        <w:left w:val="none" w:sz="0" w:space="0" w:color="auto"/>
        <w:bottom w:val="none" w:sz="0" w:space="0" w:color="auto"/>
        <w:right w:val="none" w:sz="0" w:space="0" w:color="auto"/>
      </w:divBdr>
    </w:div>
    <w:div w:id="339894607">
      <w:bodyDiv w:val="1"/>
      <w:marLeft w:val="0"/>
      <w:marRight w:val="0"/>
      <w:marTop w:val="0"/>
      <w:marBottom w:val="0"/>
      <w:divBdr>
        <w:top w:val="none" w:sz="0" w:space="0" w:color="auto"/>
        <w:left w:val="none" w:sz="0" w:space="0" w:color="auto"/>
        <w:bottom w:val="none" w:sz="0" w:space="0" w:color="auto"/>
        <w:right w:val="none" w:sz="0" w:space="0" w:color="auto"/>
      </w:divBdr>
    </w:div>
    <w:div w:id="391805429">
      <w:bodyDiv w:val="1"/>
      <w:marLeft w:val="0"/>
      <w:marRight w:val="0"/>
      <w:marTop w:val="0"/>
      <w:marBottom w:val="0"/>
      <w:divBdr>
        <w:top w:val="none" w:sz="0" w:space="0" w:color="auto"/>
        <w:left w:val="none" w:sz="0" w:space="0" w:color="auto"/>
        <w:bottom w:val="none" w:sz="0" w:space="0" w:color="auto"/>
        <w:right w:val="none" w:sz="0" w:space="0" w:color="auto"/>
      </w:divBdr>
    </w:div>
    <w:div w:id="465506950">
      <w:bodyDiv w:val="1"/>
      <w:marLeft w:val="0"/>
      <w:marRight w:val="0"/>
      <w:marTop w:val="0"/>
      <w:marBottom w:val="0"/>
      <w:divBdr>
        <w:top w:val="none" w:sz="0" w:space="0" w:color="auto"/>
        <w:left w:val="none" w:sz="0" w:space="0" w:color="auto"/>
        <w:bottom w:val="none" w:sz="0" w:space="0" w:color="auto"/>
        <w:right w:val="none" w:sz="0" w:space="0" w:color="auto"/>
      </w:divBdr>
    </w:div>
    <w:div w:id="473790735">
      <w:bodyDiv w:val="1"/>
      <w:marLeft w:val="0"/>
      <w:marRight w:val="0"/>
      <w:marTop w:val="0"/>
      <w:marBottom w:val="0"/>
      <w:divBdr>
        <w:top w:val="none" w:sz="0" w:space="0" w:color="auto"/>
        <w:left w:val="none" w:sz="0" w:space="0" w:color="auto"/>
        <w:bottom w:val="none" w:sz="0" w:space="0" w:color="auto"/>
        <w:right w:val="none" w:sz="0" w:space="0" w:color="auto"/>
      </w:divBdr>
    </w:div>
    <w:div w:id="480316138">
      <w:bodyDiv w:val="1"/>
      <w:marLeft w:val="0"/>
      <w:marRight w:val="0"/>
      <w:marTop w:val="0"/>
      <w:marBottom w:val="0"/>
      <w:divBdr>
        <w:top w:val="none" w:sz="0" w:space="0" w:color="auto"/>
        <w:left w:val="none" w:sz="0" w:space="0" w:color="auto"/>
        <w:bottom w:val="none" w:sz="0" w:space="0" w:color="auto"/>
        <w:right w:val="none" w:sz="0" w:space="0" w:color="auto"/>
      </w:divBdr>
    </w:div>
    <w:div w:id="503740186">
      <w:bodyDiv w:val="1"/>
      <w:marLeft w:val="0"/>
      <w:marRight w:val="0"/>
      <w:marTop w:val="0"/>
      <w:marBottom w:val="0"/>
      <w:divBdr>
        <w:top w:val="none" w:sz="0" w:space="0" w:color="auto"/>
        <w:left w:val="none" w:sz="0" w:space="0" w:color="auto"/>
        <w:bottom w:val="none" w:sz="0" w:space="0" w:color="auto"/>
        <w:right w:val="none" w:sz="0" w:space="0" w:color="auto"/>
      </w:divBdr>
    </w:div>
    <w:div w:id="538976300">
      <w:bodyDiv w:val="1"/>
      <w:marLeft w:val="0"/>
      <w:marRight w:val="0"/>
      <w:marTop w:val="0"/>
      <w:marBottom w:val="0"/>
      <w:divBdr>
        <w:top w:val="none" w:sz="0" w:space="0" w:color="auto"/>
        <w:left w:val="none" w:sz="0" w:space="0" w:color="auto"/>
        <w:bottom w:val="none" w:sz="0" w:space="0" w:color="auto"/>
        <w:right w:val="none" w:sz="0" w:space="0" w:color="auto"/>
      </w:divBdr>
    </w:div>
    <w:div w:id="552352648">
      <w:bodyDiv w:val="1"/>
      <w:marLeft w:val="0"/>
      <w:marRight w:val="0"/>
      <w:marTop w:val="0"/>
      <w:marBottom w:val="0"/>
      <w:divBdr>
        <w:top w:val="none" w:sz="0" w:space="0" w:color="auto"/>
        <w:left w:val="none" w:sz="0" w:space="0" w:color="auto"/>
        <w:bottom w:val="none" w:sz="0" w:space="0" w:color="auto"/>
        <w:right w:val="none" w:sz="0" w:space="0" w:color="auto"/>
      </w:divBdr>
    </w:div>
    <w:div w:id="584190647">
      <w:bodyDiv w:val="1"/>
      <w:marLeft w:val="0"/>
      <w:marRight w:val="0"/>
      <w:marTop w:val="0"/>
      <w:marBottom w:val="0"/>
      <w:divBdr>
        <w:top w:val="none" w:sz="0" w:space="0" w:color="auto"/>
        <w:left w:val="none" w:sz="0" w:space="0" w:color="auto"/>
        <w:bottom w:val="none" w:sz="0" w:space="0" w:color="auto"/>
        <w:right w:val="none" w:sz="0" w:space="0" w:color="auto"/>
      </w:divBdr>
    </w:div>
    <w:div w:id="604307784">
      <w:bodyDiv w:val="1"/>
      <w:marLeft w:val="0"/>
      <w:marRight w:val="0"/>
      <w:marTop w:val="0"/>
      <w:marBottom w:val="0"/>
      <w:divBdr>
        <w:top w:val="none" w:sz="0" w:space="0" w:color="auto"/>
        <w:left w:val="none" w:sz="0" w:space="0" w:color="auto"/>
        <w:bottom w:val="none" w:sz="0" w:space="0" w:color="auto"/>
        <w:right w:val="none" w:sz="0" w:space="0" w:color="auto"/>
      </w:divBdr>
    </w:div>
    <w:div w:id="626424484">
      <w:bodyDiv w:val="1"/>
      <w:marLeft w:val="0"/>
      <w:marRight w:val="0"/>
      <w:marTop w:val="0"/>
      <w:marBottom w:val="0"/>
      <w:divBdr>
        <w:top w:val="none" w:sz="0" w:space="0" w:color="auto"/>
        <w:left w:val="none" w:sz="0" w:space="0" w:color="auto"/>
        <w:bottom w:val="none" w:sz="0" w:space="0" w:color="auto"/>
        <w:right w:val="none" w:sz="0" w:space="0" w:color="auto"/>
      </w:divBdr>
    </w:div>
    <w:div w:id="637303101">
      <w:bodyDiv w:val="1"/>
      <w:marLeft w:val="0"/>
      <w:marRight w:val="0"/>
      <w:marTop w:val="0"/>
      <w:marBottom w:val="0"/>
      <w:divBdr>
        <w:top w:val="none" w:sz="0" w:space="0" w:color="auto"/>
        <w:left w:val="none" w:sz="0" w:space="0" w:color="auto"/>
        <w:bottom w:val="none" w:sz="0" w:space="0" w:color="auto"/>
        <w:right w:val="none" w:sz="0" w:space="0" w:color="auto"/>
      </w:divBdr>
    </w:div>
    <w:div w:id="665405996">
      <w:bodyDiv w:val="1"/>
      <w:marLeft w:val="0"/>
      <w:marRight w:val="0"/>
      <w:marTop w:val="0"/>
      <w:marBottom w:val="0"/>
      <w:divBdr>
        <w:top w:val="none" w:sz="0" w:space="0" w:color="auto"/>
        <w:left w:val="none" w:sz="0" w:space="0" w:color="auto"/>
        <w:bottom w:val="none" w:sz="0" w:space="0" w:color="auto"/>
        <w:right w:val="none" w:sz="0" w:space="0" w:color="auto"/>
      </w:divBdr>
    </w:div>
    <w:div w:id="685716543">
      <w:bodyDiv w:val="1"/>
      <w:marLeft w:val="0"/>
      <w:marRight w:val="0"/>
      <w:marTop w:val="0"/>
      <w:marBottom w:val="0"/>
      <w:divBdr>
        <w:top w:val="none" w:sz="0" w:space="0" w:color="auto"/>
        <w:left w:val="none" w:sz="0" w:space="0" w:color="auto"/>
        <w:bottom w:val="none" w:sz="0" w:space="0" w:color="auto"/>
        <w:right w:val="none" w:sz="0" w:space="0" w:color="auto"/>
      </w:divBdr>
    </w:div>
    <w:div w:id="696538406">
      <w:bodyDiv w:val="1"/>
      <w:marLeft w:val="0"/>
      <w:marRight w:val="0"/>
      <w:marTop w:val="0"/>
      <w:marBottom w:val="0"/>
      <w:divBdr>
        <w:top w:val="none" w:sz="0" w:space="0" w:color="auto"/>
        <w:left w:val="none" w:sz="0" w:space="0" w:color="auto"/>
        <w:bottom w:val="none" w:sz="0" w:space="0" w:color="auto"/>
        <w:right w:val="none" w:sz="0" w:space="0" w:color="auto"/>
      </w:divBdr>
    </w:div>
    <w:div w:id="743720699">
      <w:bodyDiv w:val="1"/>
      <w:marLeft w:val="0"/>
      <w:marRight w:val="0"/>
      <w:marTop w:val="0"/>
      <w:marBottom w:val="0"/>
      <w:divBdr>
        <w:top w:val="none" w:sz="0" w:space="0" w:color="auto"/>
        <w:left w:val="none" w:sz="0" w:space="0" w:color="auto"/>
        <w:bottom w:val="none" w:sz="0" w:space="0" w:color="auto"/>
        <w:right w:val="none" w:sz="0" w:space="0" w:color="auto"/>
      </w:divBdr>
    </w:div>
    <w:div w:id="759260067">
      <w:bodyDiv w:val="1"/>
      <w:marLeft w:val="0"/>
      <w:marRight w:val="0"/>
      <w:marTop w:val="0"/>
      <w:marBottom w:val="0"/>
      <w:divBdr>
        <w:top w:val="none" w:sz="0" w:space="0" w:color="auto"/>
        <w:left w:val="none" w:sz="0" w:space="0" w:color="auto"/>
        <w:bottom w:val="none" w:sz="0" w:space="0" w:color="auto"/>
        <w:right w:val="none" w:sz="0" w:space="0" w:color="auto"/>
      </w:divBdr>
    </w:div>
    <w:div w:id="762648493">
      <w:bodyDiv w:val="1"/>
      <w:marLeft w:val="0"/>
      <w:marRight w:val="0"/>
      <w:marTop w:val="0"/>
      <w:marBottom w:val="0"/>
      <w:divBdr>
        <w:top w:val="none" w:sz="0" w:space="0" w:color="auto"/>
        <w:left w:val="none" w:sz="0" w:space="0" w:color="auto"/>
        <w:bottom w:val="none" w:sz="0" w:space="0" w:color="auto"/>
        <w:right w:val="none" w:sz="0" w:space="0" w:color="auto"/>
      </w:divBdr>
    </w:div>
    <w:div w:id="813571530">
      <w:bodyDiv w:val="1"/>
      <w:marLeft w:val="0"/>
      <w:marRight w:val="0"/>
      <w:marTop w:val="0"/>
      <w:marBottom w:val="0"/>
      <w:divBdr>
        <w:top w:val="none" w:sz="0" w:space="0" w:color="auto"/>
        <w:left w:val="none" w:sz="0" w:space="0" w:color="auto"/>
        <w:bottom w:val="none" w:sz="0" w:space="0" w:color="auto"/>
        <w:right w:val="none" w:sz="0" w:space="0" w:color="auto"/>
      </w:divBdr>
    </w:div>
    <w:div w:id="836961739">
      <w:bodyDiv w:val="1"/>
      <w:marLeft w:val="0"/>
      <w:marRight w:val="0"/>
      <w:marTop w:val="0"/>
      <w:marBottom w:val="0"/>
      <w:divBdr>
        <w:top w:val="none" w:sz="0" w:space="0" w:color="auto"/>
        <w:left w:val="none" w:sz="0" w:space="0" w:color="auto"/>
        <w:bottom w:val="none" w:sz="0" w:space="0" w:color="auto"/>
        <w:right w:val="none" w:sz="0" w:space="0" w:color="auto"/>
      </w:divBdr>
    </w:div>
    <w:div w:id="913513722">
      <w:bodyDiv w:val="1"/>
      <w:marLeft w:val="0"/>
      <w:marRight w:val="0"/>
      <w:marTop w:val="0"/>
      <w:marBottom w:val="0"/>
      <w:divBdr>
        <w:top w:val="none" w:sz="0" w:space="0" w:color="auto"/>
        <w:left w:val="none" w:sz="0" w:space="0" w:color="auto"/>
        <w:bottom w:val="none" w:sz="0" w:space="0" w:color="auto"/>
        <w:right w:val="none" w:sz="0" w:space="0" w:color="auto"/>
      </w:divBdr>
    </w:div>
    <w:div w:id="916283463">
      <w:bodyDiv w:val="1"/>
      <w:marLeft w:val="0"/>
      <w:marRight w:val="0"/>
      <w:marTop w:val="0"/>
      <w:marBottom w:val="0"/>
      <w:divBdr>
        <w:top w:val="none" w:sz="0" w:space="0" w:color="auto"/>
        <w:left w:val="none" w:sz="0" w:space="0" w:color="auto"/>
        <w:bottom w:val="none" w:sz="0" w:space="0" w:color="auto"/>
        <w:right w:val="none" w:sz="0" w:space="0" w:color="auto"/>
      </w:divBdr>
    </w:div>
    <w:div w:id="925847815">
      <w:bodyDiv w:val="1"/>
      <w:marLeft w:val="0"/>
      <w:marRight w:val="0"/>
      <w:marTop w:val="0"/>
      <w:marBottom w:val="0"/>
      <w:divBdr>
        <w:top w:val="none" w:sz="0" w:space="0" w:color="auto"/>
        <w:left w:val="none" w:sz="0" w:space="0" w:color="auto"/>
        <w:bottom w:val="none" w:sz="0" w:space="0" w:color="auto"/>
        <w:right w:val="none" w:sz="0" w:space="0" w:color="auto"/>
      </w:divBdr>
    </w:div>
    <w:div w:id="942880255">
      <w:bodyDiv w:val="1"/>
      <w:marLeft w:val="0"/>
      <w:marRight w:val="0"/>
      <w:marTop w:val="0"/>
      <w:marBottom w:val="0"/>
      <w:divBdr>
        <w:top w:val="none" w:sz="0" w:space="0" w:color="auto"/>
        <w:left w:val="none" w:sz="0" w:space="0" w:color="auto"/>
        <w:bottom w:val="none" w:sz="0" w:space="0" w:color="auto"/>
        <w:right w:val="none" w:sz="0" w:space="0" w:color="auto"/>
      </w:divBdr>
    </w:div>
    <w:div w:id="951713860">
      <w:bodyDiv w:val="1"/>
      <w:marLeft w:val="0"/>
      <w:marRight w:val="0"/>
      <w:marTop w:val="0"/>
      <w:marBottom w:val="0"/>
      <w:divBdr>
        <w:top w:val="none" w:sz="0" w:space="0" w:color="auto"/>
        <w:left w:val="none" w:sz="0" w:space="0" w:color="auto"/>
        <w:bottom w:val="none" w:sz="0" w:space="0" w:color="auto"/>
        <w:right w:val="none" w:sz="0" w:space="0" w:color="auto"/>
      </w:divBdr>
    </w:div>
    <w:div w:id="959263909">
      <w:bodyDiv w:val="1"/>
      <w:marLeft w:val="0"/>
      <w:marRight w:val="0"/>
      <w:marTop w:val="0"/>
      <w:marBottom w:val="0"/>
      <w:divBdr>
        <w:top w:val="none" w:sz="0" w:space="0" w:color="auto"/>
        <w:left w:val="none" w:sz="0" w:space="0" w:color="auto"/>
        <w:bottom w:val="none" w:sz="0" w:space="0" w:color="auto"/>
        <w:right w:val="none" w:sz="0" w:space="0" w:color="auto"/>
      </w:divBdr>
      <w:divsChild>
        <w:div w:id="1394545616">
          <w:marLeft w:val="0"/>
          <w:marRight w:val="0"/>
          <w:marTop w:val="0"/>
          <w:marBottom w:val="300"/>
          <w:divBdr>
            <w:top w:val="none" w:sz="0" w:space="0" w:color="auto"/>
            <w:left w:val="none" w:sz="0" w:space="0" w:color="auto"/>
            <w:bottom w:val="none" w:sz="0" w:space="0" w:color="auto"/>
            <w:right w:val="none" w:sz="0" w:space="0" w:color="auto"/>
          </w:divBdr>
        </w:div>
        <w:div w:id="1222980386">
          <w:marLeft w:val="0"/>
          <w:marRight w:val="0"/>
          <w:marTop w:val="0"/>
          <w:marBottom w:val="0"/>
          <w:divBdr>
            <w:top w:val="none" w:sz="0" w:space="0" w:color="auto"/>
            <w:left w:val="none" w:sz="0" w:space="0" w:color="auto"/>
            <w:bottom w:val="none" w:sz="0" w:space="0" w:color="auto"/>
            <w:right w:val="none" w:sz="0" w:space="0" w:color="auto"/>
          </w:divBdr>
          <w:divsChild>
            <w:div w:id="1832527360">
              <w:marLeft w:val="0"/>
              <w:marRight w:val="0"/>
              <w:marTop w:val="0"/>
              <w:marBottom w:val="0"/>
              <w:divBdr>
                <w:top w:val="none" w:sz="0" w:space="0" w:color="auto"/>
                <w:left w:val="none" w:sz="0" w:space="0" w:color="auto"/>
                <w:bottom w:val="none" w:sz="0" w:space="0" w:color="auto"/>
                <w:right w:val="none" w:sz="0" w:space="0" w:color="auto"/>
              </w:divBdr>
            </w:div>
            <w:div w:id="1877810902">
              <w:marLeft w:val="0"/>
              <w:marRight w:val="0"/>
              <w:marTop w:val="150"/>
              <w:marBottom w:val="240"/>
              <w:divBdr>
                <w:top w:val="single" w:sz="6" w:space="8" w:color="AAB8C6"/>
                <w:left w:val="single" w:sz="6" w:space="27" w:color="AAB8C6"/>
                <w:bottom w:val="single" w:sz="6" w:space="8" w:color="AAB8C6"/>
                <w:right w:val="single" w:sz="6" w:space="8" w:color="AAB8C6"/>
              </w:divBdr>
              <w:divsChild>
                <w:div w:id="1635137473">
                  <w:marLeft w:val="0"/>
                  <w:marRight w:val="0"/>
                  <w:marTop w:val="0"/>
                  <w:marBottom w:val="0"/>
                  <w:divBdr>
                    <w:top w:val="none" w:sz="0" w:space="0" w:color="auto"/>
                    <w:left w:val="none" w:sz="0" w:space="0" w:color="auto"/>
                    <w:bottom w:val="none" w:sz="0" w:space="0" w:color="auto"/>
                    <w:right w:val="none" w:sz="0" w:space="0" w:color="auto"/>
                  </w:divBdr>
                </w:div>
              </w:divsChild>
            </w:div>
            <w:div w:id="522788855">
              <w:marLeft w:val="0"/>
              <w:marRight w:val="0"/>
              <w:marTop w:val="150"/>
              <w:marBottom w:val="0"/>
              <w:divBdr>
                <w:top w:val="none" w:sz="0" w:space="0" w:color="auto"/>
                <w:left w:val="none" w:sz="0" w:space="0" w:color="auto"/>
                <w:bottom w:val="none" w:sz="0" w:space="0" w:color="auto"/>
                <w:right w:val="none" w:sz="0" w:space="0" w:color="auto"/>
              </w:divBdr>
              <w:divsChild>
                <w:div w:id="1418330137">
                  <w:marLeft w:val="0"/>
                  <w:marRight w:val="0"/>
                  <w:marTop w:val="0"/>
                  <w:marBottom w:val="0"/>
                  <w:divBdr>
                    <w:top w:val="none" w:sz="0" w:space="0" w:color="auto"/>
                    <w:left w:val="none" w:sz="0" w:space="0" w:color="auto"/>
                    <w:bottom w:val="none" w:sz="0" w:space="0" w:color="auto"/>
                    <w:right w:val="none" w:sz="0" w:space="0" w:color="auto"/>
                  </w:divBdr>
                </w:div>
                <w:div w:id="1358701659">
                  <w:marLeft w:val="0"/>
                  <w:marRight w:val="0"/>
                  <w:marTop w:val="0"/>
                  <w:marBottom w:val="0"/>
                  <w:divBdr>
                    <w:top w:val="none" w:sz="0" w:space="0" w:color="auto"/>
                    <w:left w:val="none" w:sz="0" w:space="0" w:color="auto"/>
                    <w:bottom w:val="none" w:sz="0" w:space="0" w:color="auto"/>
                    <w:right w:val="none" w:sz="0" w:space="0" w:color="auto"/>
                  </w:divBdr>
                </w:div>
              </w:divsChild>
            </w:div>
            <w:div w:id="1615284376">
              <w:marLeft w:val="0"/>
              <w:marRight w:val="0"/>
              <w:marTop w:val="150"/>
              <w:marBottom w:val="0"/>
              <w:divBdr>
                <w:top w:val="none" w:sz="0" w:space="0" w:color="auto"/>
                <w:left w:val="none" w:sz="0" w:space="0" w:color="auto"/>
                <w:bottom w:val="none" w:sz="0" w:space="0" w:color="auto"/>
                <w:right w:val="none" w:sz="0" w:space="0" w:color="auto"/>
              </w:divBdr>
              <w:divsChild>
                <w:div w:id="1348946298">
                  <w:marLeft w:val="0"/>
                  <w:marRight w:val="0"/>
                  <w:marTop w:val="0"/>
                  <w:marBottom w:val="0"/>
                  <w:divBdr>
                    <w:top w:val="none" w:sz="0" w:space="0" w:color="auto"/>
                    <w:left w:val="none" w:sz="0" w:space="0" w:color="auto"/>
                    <w:bottom w:val="none" w:sz="0" w:space="0" w:color="auto"/>
                    <w:right w:val="none" w:sz="0" w:space="0" w:color="auto"/>
                  </w:divBdr>
                </w:div>
                <w:div w:id="1960838911">
                  <w:marLeft w:val="0"/>
                  <w:marRight w:val="0"/>
                  <w:marTop w:val="0"/>
                  <w:marBottom w:val="0"/>
                  <w:divBdr>
                    <w:top w:val="none" w:sz="0" w:space="0" w:color="auto"/>
                    <w:left w:val="none" w:sz="0" w:space="0" w:color="auto"/>
                    <w:bottom w:val="none" w:sz="0" w:space="0" w:color="auto"/>
                    <w:right w:val="none" w:sz="0" w:space="0" w:color="auto"/>
                  </w:divBdr>
                </w:div>
                <w:div w:id="20596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335109">
      <w:bodyDiv w:val="1"/>
      <w:marLeft w:val="0"/>
      <w:marRight w:val="0"/>
      <w:marTop w:val="0"/>
      <w:marBottom w:val="0"/>
      <w:divBdr>
        <w:top w:val="none" w:sz="0" w:space="0" w:color="auto"/>
        <w:left w:val="none" w:sz="0" w:space="0" w:color="auto"/>
        <w:bottom w:val="none" w:sz="0" w:space="0" w:color="auto"/>
        <w:right w:val="none" w:sz="0" w:space="0" w:color="auto"/>
      </w:divBdr>
    </w:div>
    <w:div w:id="995569766">
      <w:bodyDiv w:val="1"/>
      <w:marLeft w:val="0"/>
      <w:marRight w:val="0"/>
      <w:marTop w:val="0"/>
      <w:marBottom w:val="0"/>
      <w:divBdr>
        <w:top w:val="none" w:sz="0" w:space="0" w:color="auto"/>
        <w:left w:val="none" w:sz="0" w:space="0" w:color="auto"/>
        <w:bottom w:val="none" w:sz="0" w:space="0" w:color="auto"/>
        <w:right w:val="none" w:sz="0" w:space="0" w:color="auto"/>
      </w:divBdr>
    </w:div>
    <w:div w:id="1002507474">
      <w:bodyDiv w:val="1"/>
      <w:marLeft w:val="0"/>
      <w:marRight w:val="0"/>
      <w:marTop w:val="0"/>
      <w:marBottom w:val="0"/>
      <w:divBdr>
        <w:top w:val="none" w:sz="0" w:space="0" w:color="auto"/>
        <w:left w:val="none" w:sz="0" w:space="0" w:color="auto"/>
        <w:bottom w:val="none" w:sz="0" w:space="0" w:color="auto"/>
        <w:right w:val="none" w:sz="0" w:space="0" w:color="auto"/>
      </w:divBdr>
    </w:div>
    <w:div w:id="1019966787">
      <w:bodyDiv w:val="1"/>
      <w:marLeft w:val="0"/>
      <w:marRight w:val="0"/>
      <w:marTop w:val="0"/>
      <w:marBottom w:val="0"/>
      <w:divBdr>
        <w:top w:val="none" w:sz="0" w:space="0" w:color="auto"/>
        <w:left w:val="none" w:sz="0" w:space="0" w:color="auto"/>
        <w:bottom w:val="none" w:sz="0" w:space="0" w:color="auto"/>
        <w:right w:val="none" w:sz="0" w:space="0" w:color="auto"/>
      </w:divBdr>
    </w:div>
    <w:div w:id="1061561332">
      <w:bodyDiv w:val="1"/>
      <w:marLeft w:val="0"/>
      <w:marRight w:val="0"/>
      <w:marTop w:val="0"/>
      <w:marBottom w:val="0"/>
      <w:divBdr>
        <w:top w:val="none" w:sz="0" w:space="0" w:color="auto"/>
        <w:left w:val="none" w:sz="0" w:space="0" w:color="auto"/>
        <w:bottom w:val="none" w:sz="0" w:space="0" w:color="auto"/>
        <w:right w:val="none" w:sz="0" w:space="0" w:color="auto"/>
      </w:divBdr>
    </w:div>
    <w:div w:id="1073240576">
      <w:bodyDiv w:val="1"/>
      <w:marLeft w:val="0"/>
      <w:marRight w:val="0"/>
      <w:marTop w:val="0"/>
      <w:marBottom w:val="0"/>
      <w:divBdr>
        <w:top w:val="none" w:sz="0" w:space="0" w:color="auto"/>
        <w:left w:val="none" w:sz="0" w:space="0" w:color="auto"/>
        <w:bottom w:val="none" w:sz="0" w:space="0" w:color="auto"/>
        <w:right w:val="none" w:sz="0" w:space="0" w:color="auto"/>
      </w:divBdr>
    </w:div>
    <w:div w:id="1079519537">
      <w:bodyDiv w:val="1"/>
      <w:marLeft w:val="0"/>
      <w:marRight w:val="0"/>
      <w:marTop w:val="0"/>
      <w:marBottom w:val="0"/>
      <w:divBdr>
        <w:top w:val="none" w:sz="0" w:space="0" w:color="auto"/>
        <w:left w:val="none" w:sz="0" w:space="0" w:color="auto"/>
        <w:bottom w:val="none" w:sz="0" w:space="0" w:color="auto"/>
        <w:right w:val="none" w:sz="0" w:space="0" w:color="auto"/>
      </w:divBdr>
    </w:div>
    <w:div w:id="1119027831">
      <w:bodyDiv w:val="1"/>
      <w:marLeft w:val="0"/>
      <w:marRight w:val="0"/>
      <w:marTop w:val="0"/>
      <w:marBottom w:val="0"/>
      <w:divBdr>
        <w:top w:val="none" w:sz="0" w:space="0" w:color="auto"/>
        <w:left w:val="none" w:sz="0" w:space="0" w:color="auto"/>
        <w:bottom w:val="none" w:sz="0" w:space="0" w:color="auto"/>
        <w:right w:val="none" w:sz="0" w:space="0" w:color="auto"/>
      </w:divBdr>
    </w:div>
    <w:div w:id="1122648446">
      <w:bodyDiv w:val="1"/>
      <w:marLeft w:val="0"/>
      <w:marRight w:val="0"/>
      <w:marTop w:val="0"/>
      <w:marBottom w:val="0"/>
      <w:divBdr>
        <w:top w:val="none" w:sz="0" w:space="0" w:color="auto"/>
        <w:left w:val="none" w:sz="0" w:space="0" w:color="auto"/>
        <w:bottom w:val="none" w:sz="0" w:space="0" w:color="auto"/>
        <w:right w:val="none" w:sz="0" w:space="0" w:color="auto"/>
      </w:divBdr>
    </w:div>
    <w:div w:id="1150289745">
      <w:bodyDiv w:val="1"/>
      <w:marLeft w:val="0"/>
      <w:marRight w:val="0"/>
      <w:marTop w:val="0"/>
      <w:marBottom w:val="0"/>
      <w:divBdr>
        <w:top w:val="none" w:sz="0" w:space="0" w:color="auto"/>
        <w:left w:val="none" w:sz="0" w:space="0" w:color="auto"/>
        <w:bottom w:val="none" w:sz="0" w:space="0" w:color="auto"/>
        <w:right w:val="none" w:sz="0" w:space="0" w:color="auto"/>
      </w:divBdr>
    </w:div>
    <w:div w:id="1158763318">
      <w:bodyDiv w:val="1"/>
      <w:marLeft w:val="0"/>
      <w:marRight w:val="0"/>
      <w:marTop w:val="0"/>
      <w:marBottom w:val="0"/>
      <w:divBdr>
        <w:top w:val="none" w:sz="0" w:space="0" w:color="auto"/>
        <w:left w:val="none" w:sz="0" w:space="0" w:color="auto"/>
        <w:bottom w:val="none" w:sz="0" w:space="0" w:color="auto"/>
        <w:right w:val="none" w:sz="0" w:space="0" w:color="auto"/>
      </w:divBdr>
    </w:div>
    <w:div w:id="1190334985">
      <w:bodyDiv w:val="1"/>
      <w:marLeft w:val="0"/>
      <w:marRight w:val="0"/>
      <w:marTop w:val="0"/>
      <w:marBottom w:val="0"/>
      <w:divBdr>
        <w:top w:val="none" w:sz="0" w:space="0" w:color="auto"/>
        <w:left w:val="none" w:sz="0" w:space="0" w:color="auto"/>
        <w:bottom w:val="none" w:sz="0" w:space="0" w:color="auto"/>
        <w:right w:val="none" w:sz="0" w:space="0" w:color="auto"/>
      </w:divBdr>
    </w:div>
    <w:div w:id="1190988022">
      <w:bodyDiv w:val="1"/>
      <w:marLeft w:val="0"/>
      <w:marRight w:val="0"/>
      <w:marTop w:val="0"/>
      <w:marBottom w:val="0"/>
      <w:divBdr>
        <w:top w:val="none" w:sz="0" w:space="0" w:color="auto"/>
        <w:left w:val="none" w:sz="0" w:space="0" w:color="auto"/>
        <w:bottom w:val="none" w:sz="0" w:space="0" w:color="auto"/>
        <w:right w:val="none" w:sz="0" w:space="0" w:color="auto"/>
      </w:divBdr>
    </w:div>
    <w:div w:id="1200314930">
      <w:bodyDiv w:val="1"/>
      <w:marLeft w:val="0"/>
      <w:marRight w:val="0"/>
      <w:marTop w:val="0"/>
      <w:marBottom w:val="0"/>
      <w:divBdr>
        <w:top w:val="none" w:sz="0" w:space="0" w:color="auto"/>
        <w:left w:val="none" w:sz="0" w:space="0" w:color="auto"/>
        <w:bottom w:val="none" w:sz="0" w:space="0" w:color="auto"/>
        <w:right w:val="none" w:sz="0" w:space="0" w:color="auto"/>
      </w:divBdr>
    </w:div>
    <w:div w:id="1209951927">
      <w:bodyDiv w:val="1"/>
      <w:marLeft w:val="0"/>
      <w:marRight w:val="0"/>
      <w:marTop w:val="0"/>
      <w:marBottom w:val="0"/>
      <w:divBdr>
        <w:top w:val="none" w:sz="0" w:space="0" w:color="auto"/>
        <w:left w:val="none" w:sz="0" w:space="0" w:color="auto"/>
        <w:bottom w:val="none" w:sz="0" w:space="0" w:color="auto"/>
        <w:right w:val="none" w:sz="0" w:space="0" w:color="auto"/>
      </w:divBdr>
    </w:div>
    <w:div w:id="1244341512">
      <w:bodyDiv w:val="1"/>
      <w:marLeft w:val="0"/>
      <w:marRight w:val="0"/>
      <w:marTop w:val="0"/>
      <w:marBottom w:val="0"/>
      <w:divBdr>
        <w:top w:val="none" w:sz="0" w:space="0" w:color="auto"/>
        <w:left w:val="none" w:sz="0" w:space="0" w:color="auto"/>
        <w:bottom w:val="none" w:sz="0" w:space="0" w:color="auto"/>
        <w:right w:val="none" w:sz="0" w:space="0" w:color="auto"/>
      </w:divBdr>
    </w:div>
    <w:div w:id="1315913504">
      <w:bodyDiv w:val="1"/>
      <w:marLeft w:val="0"/>
      <w:marRight w:val="0"/>
      <w:marTop w:val="0"/>
      <w:marBottom w:val="0"/>
      <w:divBdr>
        <w:top w:val="none" w:sz="0" w:space="0" w:color="auto"/>
        <w:left w:val="none" w:sz="0" w:space="0" w:color="auto"/>
        <w:bottom w:val="none" w:sz="0" w:space="0" w:color="auto"/>
        <w:right w:val="none" w:sz="0" w:space="0" w:color="auto"/>
      </w:divBdr>
    </w:div>
    <w:div w:id="1347101678">
      <w:bodyDiv w:val="1"/>
      <w:marLeft w:val="0"/>
      <w:marRight w:val="0"/>
      <w:marTop w:val="0"/>
      <w:marBottom w:val="0"/>
      <w:divBdr>
        <w:top w:val="none" w:sz="0" w:space="0" w:color="auto"/>
        <w:left w:val="none" w:sz="0" w:space="0" w:color="auto"/>
        <w:bottom w:val="none" w:sz="0" w:space="0" w:color="auto"/>
        <w:right w:val="none" w:sz="0" w:space="0" w:color="auto"/>
      </w:divBdr>
    </w:div>
    <w:div w:id="1349407222">
      <w:bodyDiv w:val="1"/>
      <w:marLeft w:val="0"/>
      <w:marRight w:val="0"/>
      <w:marTop w:val="0"/>
      <w:marBottom w:val="0"/>
      <w:divBdr>
        <w:top w:val="none" w:sz="0" w:space="0" w:color="auto"/>
        <w:left w:val="none" w:sz="0" w:space="0" w:color="auto"/>
        <w:bottom w:val="none" w:sz="0" w:space="0" w:color="auto"/>
        <w:right w:val="none" w:sz="0" w:space="0" w:color="auto"/>
      </w:divBdr>
    </w:div>
    <w:div w:id="1361517235">
      <w:bodyDiv w:val="1"/>
      <w:marLeft w:val="0"/>
      <w:marRight w:val="0"/>
      <w:marTop w:val="0"/>
      <w:marBottom w:val="0"/>
      <w:divBdr>
        <w:top w:val="none" w:sz="0" w:space="0" w:color="auto"/>
        <w:left w:val="none" w:sz="0" w:space="0" w:color="auto"/>
        <w:bottom w:val="none" w:sz="0" w:space="0" w:color="auto"/>
        <w:right w:val="none" w:sz="0" w:space="0" w:color="auto"/>
      </w:divBdr>
    </w:div>
    <w:div w:id="1381592546">
      <w:bodyDiv w:val="1"/>
      <w:marLeft w:val="0"/>
      <w:marRight w:val="0"/>
      <w:marTop w:val="0"/>
      <w:marBottom w:val="0"/>
      <w:divBdr>
        <w:top w:val="none" w:sz="0" w:space="0" w:color="auto"/>
        <w:left w:val="none" w:sz="0" w:space="0" w:color="auto"/>
        <w:bottom w:val="none" w:sz="0" w:space="0" w:color="auto"/>
        <w:right w:val="none" w:sz="0" w:space="0" w:color="auto"/>
      </w:divBdr>
    </w:div>
    <w:div w:id="1423913554">
      <w:bodyDiv w:val="1"/>
      <w:marLeft w:val="0"/>
      <w:marRight w:val="0"/>
      <w:marTop w:val="0"/>
      <w:marBottom w:val="0"/>
      <w:divBdr>
        <w:top w:val="none" w:sz="0" w:space="0" w:color="auto"/>
        <w:left w:val="none" w:sz="0" w:space="0" w:color="auto"/>
        <w:bottom w:val="none" w:sz="0" w:space="0" w:color="auto"/>
        <w:right w:val="none" w:sz="0" w:space="0" w:color="auto"/>
      </w:divBdr>
    </w:div>
    <w:div w:id="1474982943">
      <w:bodyDiv w:val="1"/>
      <w:marLeft w:val="0"/>
      <w:marRight w:val="0"/>
      <w:marTop w:val="0"/>
      <w:marBottom w:val="0"/>
      <w:divBdr>
        <w:top w:val="none" w:sz="0" w:space="0" w:color="auto"/>
        <w:left w:val="none" w:sz="0" w:space="0" w:color="auto"/>
        <w:bottom w:val="none" w:sz="0" w:space="0" w:color="auto"/>
        <w:right w:val="none" w:sz="0" w:space="0" w:color="auto"/>
      </w:divBdr>
    </w:div>
    <w:div w:id="1557426635">
      <w:bodyDiv w:val="1"/>
      <w:marLeft w:val="0"/>
      <w:marRight w:val="0"/>
      <w:marTop w:val="0"/>
      <w:marBottom w:val="0"/>
      <w:divBdr>
        <w:top w:val="none" w:sz="0" w:space="0" w:color="auto"/>
        <w:left w:val="none" w:sz="0" w:space="0" w:color="auto"/>
        <w:bottom w:val="none" w:sz="0" w:space="0" w:color="auto"/>
        <w:right w:val="none" w:sz="0" w:space="0" w:color="auto"/>
      </w:divBdr>
    </w:div>
    <w:div w:id="1611619839">
      <w:bodyDiv w:val="1"/>
      <w:marLeft w:val="0"/>
      <w:marRight w:val="0"/>
      <w:marTop w:val="0"/>
      <w:marBottom w:val="0"/>
      <w:divBdr>
        <w:top w:val="none" w:sz="0" w:space="0" w:color="auto"/>
        <w:left w:val="none" w:sz="0" w:space="0" w:color="auto"/>
        <w:bottom w:val="none" w:sz="0" w:space="0" w:color="auto"/>
        <w:right w:val="none" w:sz="0" w:space="0" w:color="auto"/>
      </w:divBdr>
    </w:div>
    <w:div w:id="1635141596">
      <w:bodyDiv w:val="1"/>
      <w:marLeft w:val="0"/>
      <w:marRight w:val="0"/>
      <w:marTop w:val="0"/>
      <w:marBottom w:val="0"/>
      <w:divBdr>
        <w:top w:val="none" w:sz="0" w:space="0" w:color="auto"/>
        <w:left w:val="none" w:sz="0" w:space="0" w:color="auto"/>
        <w:bottom w:val="none" w:sz="0" w:space="0" w:color="auto"/>
        <w:right w:val="none" w:sz="0" w:space="0" w:color="auto"/>
      </w:divBdr>
    </w:div>
    <w:div w:id="1664771947">
      <w:bodyDiv w:val="1"/>
      <w:marLeft w:val="0"/>
      <w:marRight w:val="0"/>
      <w:marTop w:val="0"/>
      <w:marBottom w:val="0"/>
      <w:divBdr>
        <w:top w:val="none" w:sz="0" w:space="0" w:color="auto"/>
        <w:left w:val="none" w:sz="0" w:space="0" w:color="auto"/>
        <w:bottom w:val="none" w:sz="0" w:space="0" w:color="auto"/>
        <w:right w:val="none" w:sz="0" w:space="0" w:color="auto"/>
      </w:divBdr>
    </w:div>
    <w:div w:id="1700079930">
      <w:bodyDiv w:val="1"/>
      <w:marLeft w:val="0"/>
      <w:marRight w:val="0"/>
      <w:marTop w:val="0"/>
      <w:marBottom w:val="0"/>
      <w:divBdr>
        <w:top w:val="none" w:sz="0" w:space="0" w:color="auto"/>
        <w:left w:val="none" w:sz="0" w:space="0" w:color="auto"/>
        <w:bottom w:val="none" w:sz="0" w:space="0" w:color="auto"/>
        <w:right w:val="none" w:sz="0" w:space="0" w:color="auto"/>
      </w:divBdr>
    </w:div>
    <w:div w:id="1711688454">
      <w:bodyDiv w:val="1"/>
      <w:marLeft w:val="0"/>
      <w:marRight w:val="0"/>
      <w:marTop w:val="0"/>
      <w:marBottom w:val="0"/>
      <w:divBdr>
        <w:top w:val="none" w:sz="0" w:space="0" w:color="auto"/>
        <w:left w:val="none" w:sz="0" w:space="0" w:color="auto"/>
        <w:bottom w:val="none" w:sz="0" w:space="0" w:color="auto"/>
        <w:right w:val="none" w:sz="0" w:space="0" w:color="auto"/>
      </w:divBdr>
    </w:div>
    <w:div w:id="1720394076">
      <w:bodyDiv w:val="1"/>
      <w:marLeft w:val="0"/>
      <w:marRight w:val="0"/>
      <w:marTop w:val="0"/>
      <w:marBottom w:val="0"/>
      <w:divBdr>
        <w:top w:val="none" w:sz="0" w:space="0" w:color="auto"/>
        <w:left w:val="none" w:sz="0" w:space="0" w:color="auto"/>
        <w:bottom w:val="none" w:sz="0" w:space="0" w:color="auto"/>
        <w:right w:val="none" w:sz="0" w:space="0" w:color="auto"/>
      </w:divBdr>
    </w:div>
    <w:div w:id="1731616315">
      <w:bodyDiv w:val="1"/>
      <w:marLeft w:val="0"/>
      <w:marRight w:val="0"/>
      <w:marTop w:val="0"/>
      <w:marBottom w:val="0"/>
      <w:divBdr>
        <w:top w:val="none" w:sz="0" w:space="0" w:color="auto"/>
        <w:left w:val="none" w:sz="0" w:space="0" w:color="auto"/>
        <w:bottom w:val="none" w:sz="0" w:space="0" w:color="auto"/>
        <w:right w:val="none" w:sz="0" w:space="0" w:color="auto"/>
      </w:divBdr>
    </w:div>
    <w:div w:id="1812792457">
      <w:bodyDiv w:val="1"/>
      <w:marLeft w:val="0"/>
      <w:marRight w:val="0"/>
      <w:marTop w:val="0"/>
      <w:marBottom w:val="0"/>
      <w:divBdr>
        <w:top w:val="none" w:sz="0" w:space="0" w:color="auto"/>
        <w:left w:val="none" w:sz="0" w:space="0" w:color="auto"/>
        <w:bottom w:val="none" w:sz="0" w:space="0" w:color="auto"/>
        <w:right w:val="none" w:sz="0" w:space="0" w:color="auto"/>
      </w:divBdr>
    </w:div>
    <w:div w:id="1879858067">
      <w:bodyDiv w:val="1"/>
      <w:marLeft w:val="0"/>
      <w:marRight w:val="0"/>
      <w:marTop w:val="0"/>
      <w:marBottom w:val="0"/>
      <w:divBdr>
        <w:top w:val="none" w:sz="0" w:space="0" w:color="auto"/>
        <w:left w:val="none" w:sz="0" w:space="0" w:color="auto"/>
        <w:bottom w:val="none" w:sz="0" w:space="0" w:color="auto"/>
        <w:right w:val="none" w:sz="0" w:space="0" w:color="auto"/>
      </w:divBdr>
    </w:div>
    <w:div w:id="1905874693">
      <w:bodyDiv w:val="1"/>
      <w:marLeft w:val="0"/>
      <w:marRight w:val="0"/>
      <w:marTop w:val="0"/>
      <w:marBottom w:val="0"/>
      <w:divBdr>
        <w:top w:val="none" w:sz="0" w:space="0" w:color="auto"/>
        <w:left w:val="none" w:sz="0" w:space="0" w:color="auto"/>
        <w:bottom w:val="none" w:sz="0" w:space="0" w:color="auto"/>
        <w:right w:val="none" w:sz="0" w:space="0" w:color="auto"/>
      </w:divBdr>
    </w:div>
    <w:div w:id="1922831004">
      <w:bodyDiv w:val="1"/>
      <w:marLeft w:val="0"/>
      <w:marRight w:val="0"/>
      <w:marTop w:val="0"/>
      <w:marBottom w:val="0"/>
      <w:divBdr>
        <w:top w:val="none" w:sz="0" w:space="0" w:color="auto"/>
        <w:left w:val="none" w:sz="0" w:space="0" w:color="auto"/>
        <w:bottom w:val="none" w:sz="0" w:space="0" w:color="auto"/>
        <w:right w:val="none" w:sz="0" w:space="0" w:color="auto"/>
      </w:divBdr>
    </w:div>
    <w:div w:id="1929918913">
      <w:bodyDiv w:val="1"/>
      <w:marLeft w:val="0"/>
      <w:marRight w:val="0"/>
      <w:marTop w:val="0"/>
      <w:marBottom w:val="0"/>
      <w:divBdr>
        <w:top w:val="none" w:sz="0" w:space="0" w:color="auto"/>
        <w:left w:val="none" w:sz="0" w:space="0" w:color="auto"/>
        <w:bottom w:val="none" w:sz="0" w:space="0" w:color="auto"/>
        <w:right w:val="none" w:sz="0" w:space="0" w:color="auto"/>
      </w:divBdr>
    </w:div>
    <w:div w:id="1980302848">
      <w:bodyDiv w:val="1"/>
      <w:marLeft w:val="0"/>
      <w:marRight w:val="0"/>
      <w:marTop w:val="0"/>
      <w:marBottom w:val="0"/>
      <w:divBdr>
        <w:top w:val="none" w:sz="0" w:space="0" w:color="auto"/>
        <w:left w:val="none" w:sz="0" w:space="0" w:color="auto"/>
        <w:bottom w:val="none" w:sz="0" w:space="0" w:color="auto"/>
        <w:right w:val="none" w:sz="0" w:space="0" w:color="auto"/>
      </w:divBdr>
    </w:div>
    <w:div w:id="1998260624">
      <w:bodyDiv w:val="1"/>
      <w:marLeft w:val="0"/>
      <w:marRight w:val="0"/>
      <w:marTop w:val="0"/>
      <w:marBottom w:val="0"/>
      <w:divBdr>
        <w:top w:val="none" w:sz="0" w:space="0" w:color="auto"/>
        <w:left w:val="none" w:sz="0" w:space="0" w:color="auto"/>
        <w:bottom w:val="none" w:sz="0" w:space="0" w:color="auto"/>
        <w:right w:val="none" w:sz="0" w:space="0" w:color="auto"/>
      </w:divBdr>
    </w:div>
    <w:div w:id="2047679876">
      <w:bodyDiv w:val="1"/>
      <w:marLeft w:val="0"/>
      <w:marRight w:val="0"/>
      <w:marTop w:val="0"/>
      <w:marBottom w:val="0"/>
      <w:divBdr>
        <w:top w:val="none" w:sz="0" w:space="0" w:color="auto"/>
        <w:left w:val="none" w:sz="0" w:space="0" w:color="auto"/>
        <w:bottom w:val="none" w:sz="0" w:space="0" w:color="auto"/>
        <w:right w:val="none" w:sz="0" w:space="0" w:color="auto"/>
      </w:divBdr>
    </w:div>
    <w:div w:id="2082942007">
      <w:bodyDiv w:val="1"/>
      <w:marLeft w:val="0"/>
      <w:marRight w:val="0"/>
      <w:marTop w:val="0"/>
      <w:marBottom w:val="0"/>
      <w:divBdr>
        <w:top w:val="none" w:sz="0" w:space="0" w:color="auto"/>
        <w:left w:val="none" w:sz="0" w:space="0" w:color="auto"/>
        <w:bottom w:val="none" w:sz="0" w:space="0" w:color="auto"/>
        <w:right w:val="none" w:sz="0" w:space="0" w:color="auto"/>
      </w:divBdr>
    </w:div>
    <w:div w:id="2083213857">
      <w:bodyDiv w:val="1"/>
      <w:marLeft w:val="0"/>
      <w:marRight w:val="0"/>
      <w:marTop w:val="0"/>
      <w:marBottom w:val="0"/>
      <w:divBdr>
        <w:top w:val="none" w:sz="0" w:space="0" w:color="auto"/>
        <w:left w:val="none" w:sz="0" w:space="0" w:color="auto"/>
        <w:bottom w:val="none" w:sz="0" w:space="0" w:color="auto"/>
        <w:right w:val="none" w:sz="0" w:space="0" w:color="auto"/>
      </w:divBdr>
    </w:div>
    <w:div w:id="2084713445">
      <w:bodyDiv w:val="1"/>
      <w:marLeft w:val="0"/>
      <w:marRight w:val="0"/>
      <w:marTop w:val="0"/>
      <w:marBottom w:val="0"/>
      <w:divBdr>
        <w:top w:val="none" w:sz="0" w:space="0" w:color="auto"/>
        <w:left w:val="none" w:sz="0" w:space="0" w:color="auto"/>
        <w:bottom w:val="none" w:sz="0" w:space="0" w:color="auto"/>
        <w:right w:val="none" w:sz="0" w:space="0" w:color="auto"/>
      </w:divBdr>
    </w:div>
    <w:div w:id="2096897070">
      <w:bodyDiv w:val="1"/>
      <w:marLeft w:val="0"/>
      <w:marRight w:val="0"/>
      <w:marTop w:val="0"/>
      <w:marBottom w:val="0"/>
      <w:divBdr>
        <w:top w:val="none" w:sz="0" w:space="0" w:color="auto"/>
        <w:left w:val="none" w:sz="0" w:space="0" w:color="auto"/>
        <w:bottom w:val="none" w:sz="0" w:space="0" w:color="auto"/>
        <w:right w:val="none" w:sz="0" w:space="0" w:color="auto"/>
      </w:divBdr>
    </w:div>
    <w:div w:id="2101485924">
      <w:bodyDiv w:val="1"/>
      <w:marLeft w:val="0"/>
      <w:marRight w:val="0"/>
      <w:marTop w:val="0"/>
      <w:marBottom w:val="0"/>
      <w:divBdr>
        <w:top w:val="none" w:sz="0" w:space="0" w:color="auto"/>
        <w:left w:val="none" w:sz="0" w:space="0" w:color="auto"/>
        <w:bottom w:val="none" w:sz="0" w:space="0" w:color="auto"/>
        <w:right w:val="none" w:sz="0" w:space="0" w:color="auto"/>
      </w:divBdr>
    </w:div>
    <w:div w:id="2115855136">
      <w:bodyDiv w:val="1"/>
      <w:marLeft w:val="0"/>
      <w:marRight w:val="0"/>
      <w:marTop w:val="0"/>
      <w:marBottom w:val="0"/>
      <w:divBdr>
        <w:top w:val="none" w:sz="0" w:space="0" w:color="auto"/>
        <w:left w:val="none" w:sz="0" w:space="0" w:color="auto"/>
        <w:bottom w:val="none" w:sz="0" w:space="0" w:color="auto"/>
        <w:right w:val="none" w:sz="0" w:space="0" w:color="auto"/>
      </w:divBdr>
    </w:div>
    <w:div w:id="2118980456">
      <w:bodyDiv w:val="1"/>
      <w:marLeft w:val="0"/>
      <w:marRight w:val="0"/>
      <w:marTop w:val="0"/>
      <w:marBottom w:val="0"/>
      <w:divBdr>
        <w:top w:val="none" w:sz="0" w:space="0" w:color="auto"/>
        <w:left w:val="none" w:sz="0" w:space="0" w:color="auto"/>
        <w:bottom w:val="none" w:sz="0" w:space="0" w:color="auto"/>
        <w:right w:val="none" w:sz="0" w:space="0" w:color="auto"/>
      </w:divBdr>
    </w:div>
    <w:div w:id="212160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E:\BA-Daten\BA\Merkbl&#228;tter%20und%20Vorlagen\_Praxis\AnleitungenDeckblatt\DHBWKAPraxis_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BenzBergenVonscheit15</b:Tag>
    <b:SourceType>Report</b:SourceType>
    <b:Guid>{A2A5C31D-EF06-4F82-9F72-A9B314D7ABB4}</b:Guid>
    <b:Title>Gestensteuerung eines Flugroboters im AR-Kontext - I believe I can fly</b:Title>
    <b:Year>2015</b:Year>
    <b:Author>
      <b:Author>
        <b:NameList>
          <b:Person>
            <b:Last>Benz</b:Last>
            <b:First>Nicolai</b:First>
          </b:Person>
          <b:Person>
            <b:Last>Bergen</b:Last>
            <b:Middle>von</b:Middle>
            <b:First>Marcus</b:First>
          </b:Person>
          <b:Person>
            <b:Last>Vonscheidt</b:Last>
            <b:First>Denis</b:First>
          </b:Person>
        </b:NameList>
      </b:Author>
    </b:Author>
    <b:City>Karlsruhe</b:City>
    <b:RefOrder>1</b:RefOrder>
  </b:Source>
  <b:Source>
    <b:Tag>Mei17</b:Tag>
    <b:SourceType>Report</b:SourceType>
    <b:Guid>{C1AE0C20-5D7C-4EBB-BE7E-D31906D4480D}</b:Guid>
    <b:Title>Entwicklung eines Indoor-Assistenzsystems für Multicopter mit Hilfe von Monokularer Tiefenbildrekonstruktion</b:Title>
    <b:Year>2017</b:Year>
    <b:City>Karlsruhe</b:City>
    <b:Author>
      <b:Author>
        <b:NameList>
          <b:Person>
            <b:Last>Meise</b:Last>
            <b:First>Christoph</b:First>
          </b:Person>
          <b:Person>
            <b:Last>Lenk</b:Last>
            <b:First>Max</b:First>
          </b:Person>
        </b:NameList>
      </b:Author>
    </b:Author>
    <b:RefOrder>2</b:RefOrder>
  </b:Source>
  <b:Source>
    <b:Tag>Abr14</b:Tag>
    <b:SourceType>InternetSite</b:SourceType>
    <b:Guid>{D9AB3DD2-2546-400C-9398-389590CB32A6}</b:Guid>
    <b:Author>
      <b:Author>
        <b:NameList>
          <b:Person>
            <b:Last>Abrash</b:Last>
            <b:First>Michael</b:First>
          </b:Person>
        </b:NameList>
      </b:Author>
    </b:Author>
    <b:Title>What VR could, should, and almost certainly will be within two years</b:Title>
    <b:Year>2014</b:Year>
    <b:City>Seattle</b:City>
    <b:ThesisType>Conference </b:ThesisType>
    <b:Month>01</b:Month>
    <b:Day>15</b:Day>
    <b:YearAccessed>2019</b:YearAccessed>
    <b:MonthAccessed>02</b:MonthAccessed>
    <b:DayAccessed>01</b:DayAccessed>
    <b:URL>http://media.steampowered.com/apps/abrashblog/Abrash%20Dev%20Days%202014.pdf</b:URL>
    <b:RefOrder>4</b:RefOrder>
  </b:Source>
  <b:Source>
    <b:Tag>Ope19</b:Tag>
    <b:SourceType>InternetSite</b:SourceType>
    <b:Guid>{8C620045-4A16-4D3A-BCE9-69807449A93F}</b:Guid>
    <b:Author>
      <b:Author>
        <b:Corporate>Open Robotics Foundation</b:Corporate>
      </b:Author>
    </b:Author>
    <b:Title>ROS</b:Title>
    <b:Year>2019</b:Year>
    <b:YearAccessed>2019</b:YearAccessed>
    <b:MonthAccessed>02</b:MonthAccessed>
    <b:DayAccessed>01</b:DayAccessed>
    <b:URL>http://www.ros.org</b:URL>
    <b:RefOrder>7</b:RefOrder>
  </b:Source>
  <b:Source>
    <b:Tag>NVI19</b:Tag>
    <b:SourceType>InternetSite</b:SourceType>
    <b:Guid>{3340F010-22A5-4DEB-9D91-80437A35AF89}</b:Guid>
    <b:Author>
      <b:Author>
        <b:Corporate>NVIDIA Corporation</b:Corporate>
      </b:Author>
    </b:Author>
    <b:Title>Was ist CUDA?</b:Title>
    <b:Year>2019</b:Year>
    <b:YearAccessed>2019</b:YearAccessed>
    <b:MonthAccessed>02</b:MonthAccessed>
    <b:DayAccessed>01</b:DayAccessed>
    <b:URL>https://www.nvidia.de/object/cuda-parallel-computing-de.html</b:URL>
    <b:RefOrder>5</b:RefOrder>
  </b:Source>
  <b:Source>
    <b:Tag>Par16</b:Tag>
    <b:SourceType>InternetSite</b:SourceType>
    <b:Guid>{B3671B01-79BD-4E86-9A05-896982619B7C}</b:Guid>
    <b:Title>Parrot for Developers</b:Title>
    <b:Year>2016</b:Year>
    <b:YearAccessed>2019</b:YearAccessed>
    <b:MonthAccessed>02</b:MonthAccessed>
    <b:DayAccessed>01</b:DayAccessed>
    <b:URL>https://developer.parrot.com/products.html</b:URL>
    <b:Author>
      <b:Author>
        <b:Corporate>Parrot Drones SAS</b:Corporate>
      </b:Author>
    </b:Author>
    <b:RefOrder>6</b:RefOrder>
  </b:Source>
  <b:Source>
    <b:Tag>Bru10</b:Tag>
    <b:SourceType>Book</b:SourceType>
    <b:Guid>{AD40FE04-6F98-4B48-B610-6275BE9CF0D5}</b:Guid>
    <b:Title>Event-Driven Architecture. Softwarearchitektur für ereignisgesteuerte Geschäftsprozesse</b:Title>
    <b:Year>2010</b:Year>
    <b:StandardNumber>ISBN 978-3-642-02438-2</b:StandardNumber>
    <b:City>Berlin</b:City>
    <b:Publisher>Springer</b:Publisher>
    <b:Author>
      <b:Author>
        <b:NameList>
          <b:Person>
            <b:Last>Bruns</b:Last>
            <b:First>Ralf</b:First>
          </b:Person>
          <b:Person>
            <b:Last>Dunkel</b:Last>
            <b:First>Jürgen</b:First>
          </b:Person>
        </b:NameList>
      </b:Author>
    </b:Author>
    <b:RefOrder>8</b:RefOrder>
  </b:Source>
  <b:Source>
    <b:Tag>Sar18</b:Tag>
    <b:SourceType>InternetSite</b:SourceType>
    <b:Guid>{D2D2778C-511D-4FCB-A3F8-D7F834AEEED6}</b:Guid>
    <b:Title>Microsoft discontinues Xbox One Kinect adapter</b:Title>
    <b:Year>2018</b:Year>
    <b:InternetSiteTitle>Polygon</b:InternetSiteTitle>
    <b:ProductionCompany>Vox Media</b:ProductionCompany>
    <b:Month>01</b:Month>
    <b:Day>03</b:Day>
    <b:YearAccessed>2019</b:YearAccessed>
    <b:MonthAccessed>02</b:MonthAccessed>
    <b:DayAccessed>01</b:DayAccessed>
    <b:URL>https://www.polygon.com/2018/1/2/16842072/xbox-one-kinect-adapter-out-of-stock-production-ended</b:URL>
    <b:Author>
      <b:Author>
        <b:NameList>
          <b:Person>
            <b:Last>Sarkar</b:Last>
            <b:First>Samit</b:First>
          </b:Person>
        </b:NameList>
      </b:Author>
    </b:Author>
    <b:RefOrder>3</b:RefOrder>
  </b:Source>
</b:Sources>
</file>

<file path=customXml/itemProps1.xml><?xml version="1.0" encoding="utf-8"?>
<ds:datastoreItem xmlns:ds="http://schemas.openxmlformats.org/officeDocument/2006/customXml" ds:itemID="{D297A6C4-70F9-4D02-8EE1-193F2745C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DHBWKAPraxis_7.dotx</Template>
  <TotalTime>1986</TotalTime>
  <Pages>20</Pages>
  <Words>2702</Words>
  <Characters>15404</Characters>
  <Application>Microsoft Office Word</Application>
  <DocSecurity>0</DocSecurity>
  <Lines>128</Lines>
  <Paragraphs>36</Paragraphs>
  <ScaleCrop>false</ScaleCrop>
  <HeadingPairs>
    <vt:vector size="6" baseType="variant">
      <vt:variant>
        <vt:lpstr>Title</vt:lpstr>
      </vt:variant>
      <vt:variant>
        <vt:i4>1</vt:i4>
      </vt:variant>
      <vt:variant>
        <vt:lpstr>Headings</vt:lpstr>
      </vt:variant>
      <vt:variant>
        <vt:i4>29</vt:i4>
      </vt:variant>
      <vt:variant>
        <vt:lpstr>Titel</vt:lpstr>
      </vt:variant>
      <vt:variant>
        <vt:i4>1</vt:i4>
      </vt:variant>
    </vt:vector>
  </HeadingPairs>
  <TitlesOfParts>
    <vt:vector size="31" baseType="lpstr">
      <vt:lpstr>I believe I can fly V2.0</vt:lpstr>
      <vt:lpstr>Abkürzungsverzeichnis</vt:lpstr>
      <vt:lpstr>Abbildungsverzeichnis</vt:lpstr>
      <vt:lpstr>Typographische Hinweise</vt:lpstr>
      <vt:lpstr>Einleitung</vt:lpstr>
      <vt:lpstr>    I believe I can fly – V1.0</vt:lpstr>
      <vt:lpstr>    Problemstellung</vt:lpstr>
      <vt:lpstr>    Technische Voraussetzungen</vt:lpstr>
      <vt:lpstr>        Hardware</vt:lpstr>
      <vt:lpstr>        Robot Operating System</vt:lpstr>
      <vt:lpstr>        Simulation einer Drohne</vt:lpstr>
      <vt:lpstr>Software Komponenten</vt:lpstr>
      <vt:lpstr>    Architektur</vt:lpstr>
      <vt:lpstr>    Simulator</vt:lpstr>
      <vt:lpstr>Personenerkennung</vt:lpstr>
      <vt:lpstr>    Problemstellung</vt:lpstr>
      <vt:lpstr>    Computer Vision</vt:lpstr>
      <vt:lpstr>    Neuronale Netze</vt:lpstr>
      <vt:lpstr>    Implementierung</vt:lpstr>
      <vt:lpstr>Gestenerkennung</vt:lpstr>
      <vt:lpstr>    Problemstellung</vt:lpstr>
      <vt:lpstr>    Analyse von Körperbewegungen</vt:lpstr>
      <vt:lpstr>    Umwandlung in Steuerungsbefehle</vt:lpstr>
      <vt:lpstr>    Implementierung</vt:lpstr>
      <vt:lpstr>Benutzerausgabe</vt:lpstr>
      <vt:lpstr>    Steuerung der Drohne</vt:lpstr>
      <vt:lpstr>    Steuerung des Simulators</vt:lpstr>
      <vt:lpstr>Zusammenfassung und Ausblick</vt:lpstr>
      <vt:lpstr>Literaturverzeichnis</vt:lpstr>
      <vt:lpstr>Glossar</vt:lpstr>
      <vt:lpstr>Titel der Arbeit</vt:lpstr>
    </vt:vector>
  </TitlesOfParts>
  <Company>SAP SE</Company>
  <LinksUpToDate>false</LinksUpToDate>
  <CharactersWithSpaces>18070</CharactersWithSpaces>
  <SharedDoc>false</SharedDoc>
  <HLinks>
    <vt:vector size="108" baseType="variant">
      <vt:variant>
        <vt:i4>5505055</vt:i4>
      </vt:variant>
      <vt:variant>
        <vt:i4>216</vt:i4>
      </vt:variant>
      <vt:variant>
        <vt:i4>0</vt:i4>
      </vt:variant>
      <vt:variant>
        <vt:i4>5</vt:i4>
      </vt:variant>
      <vt:variant>
        <vt:lpwstr>http://usejsdoc.org/</vt:lpwstr>
      </vt:variant>
      <vt:variant>
        <vt:lpwstr/>
      </vt:variant>
      <vt:variant>
        <vt:i4>6357089</vt:i4>
      </vt:variant>
      <vt:variant>
        <vt:i4>213</vt:i4>
      </vt:variant>
      <vt:variant>
        <vt:i4>0</vt:i4>
      </vt:variant>
      <vt:variant>
        <vt:i4>5</vt:i4>
      </vt:variant>
      <vt:variant>
        <vt:lpwstr>https://www.apache.org/licenses/LICENSE-2.0</vt:lpwstr>
      </vt:variant>
      <vt:variant>
        <vt:lpwstr/>
      </vt:variant>
      <vt:variant>
        <vt:i4>4063330</vt:i4>
      </vt:variant>
      <vt:variant>
        <vt:i4>210</vt:i4>
      </vt:variant>
      <vt:variant>
        <vt:i4>0</vt:i4>
      </vt:variant>
      <vt:variant>
        <vt:i4>5</vt:i4>
      </vt:variant>
      <vt:variant>
        <vt:lpwstr>https://help.sap.com/viewer/468a97775123488ab3345a0c48cadd8f/7.51.0/en-US/03265b0408e2432c9571d6b3feb6b1fd.html</vt:lpwstr>
      </vt:variant>
      <vt:variant>
        <vt:lpwstr/>
      </vt:variant>
      <vt:variant>
        <vt:i4>8060990</vt:i4>
      </vt:variant>
      <vt:variant>
        <vt:i4>207</vt:i4>
      </vt:variant>
      <vt:variant>
        <vt:i4>0</vt:i4>
      </vt:variant>
      <vt:variant>
        <vt:i4>5</vt:i4>
      </vt:variant>
      <vt:variant>
        <vt:lpwstr>https://wiki.wdf.sap.corp/wiki/display/fioritech/Ticket+Pre-Clarification+Steps</vt:lpwstr>
      </vt:variant>
      <vt:variant>
        <vt:lpwstr/>
      </vt:variant>
      <vt:variant>
        <vt:i4>2687011</vt:i4>
      </vt:variant>
      <vt:variant>
        <vt:i4>204</vt:i4>
      </vt:variant>
      <vt:variant>
        <vt:i4>0</vt:i4>
      </vt:variant>
      <vt:variant>
        <vt:i4>5</vt:i4>
      </vt:variant>
      <vt:variant>
        <vt:lpwstr>https://openui5.hana.ondemand.com/</vt:lpwstr>
      </vt:variant>
      <vt:variant>
        <vt:lpwstr>/topic/be0cf40f61184b358b5faedaec98b2da.html</vt:lpwstr>
      </vt:variant>
      <vt:variant>
        <vt:i4>3014690</vt:i4>
      </vt:variant>
      <vt:variant>
        <vt:i4>201</vt:i4>
      </vt:variant>
      <vt:variant>
        <vt:i4>0</vt:i4>
      </vt:variant>
      <vt:variant>
        <vt:i4>5</vt:i4>
      </vt:variant>
      <vt:variant>
        <vt:lpwstr>https://openui5.hana.ondemand.com/</vt:lpwstr>
      </vt:variant>
      <vt:variant>
        <vt:lpwstr/>
      </vt:variant>
      <vt:variant>
        <vt:i4>3473521</vt:i4>
      </vt:variant>
      <vt:variant>
        <vt:i4>198</vt:i4>
      </vt:variant>
      <vt:variant>
        <vt:i4>0</vt:i4>
      </vt:variant>
      <vt:variant>
        <vt:i4>5</vt:i4>
      </vt:variant>
      <vt:variant>
        <vt:lpwstr>https://github.com/SAP/openui5/</vt:lpwstr>
      </vt:variant>
      <vt:variant>
        <vt:lpwstr/>
      </vt:variant>
      <vt:variant>
        <vt:i4>6881314</vt:i4>
      </vt:variant>
      <vt:variant>
        <vt:i4>195</vt:i4>
      </vt:variant>
      <vt:variant>
        <vt:i4>0</vt:i4>
      </vt:variant>
      <vt:variant>
        <vt:i4>5</vt:i4>
      </vt:variant>
      <vt:variant>
        <vt:lpwstr>http://openui5.org/</vt:lpwstr>
      </vt:variant>
      <vt:variant>
        <vt:lpwstr/>
      </vt:variant>
      <vt:variant>
        <vt:i4>7929911</vt:i4>
      </vt:variant>
      <vt:variant>
        <vt:i4>192</vt:i4>
      </vt:variant>
      <vt:variant>
        <vt:i4>0</vt:i4>
      </vt:variant>
      <vt:variant>
        <vt:i4>5</vt:i4>
      </vt:variant>
      <vt:variant>
        <vt:lpwstr>%09https:/experience.sap.com/fiori-design-web/smart-templates/</vt:lpwstr>
      </vt:variant>
      <vt:variant>
        <vt:lpwstr/>
      </vt:variant>
      <vt:variant>
        <vt:i4>6029396</vt:i4>
      </vt:variant>
      <vt:variant>
        <vt:i4>189</vt:i4>
      </vt:variant>
      <vt:variant>
        <vt:i4>0</vt:i4>
      </vt:variant>
      <vt:variant>
        <vt:i4>5</vt:i4>
      </vt:variant>
      <vt:variant>
        <vt:lpwstr>https://experience.sap.com/fiori-design/</vt:lpwstr>
      </vt:variant>
      <vt:variant>
        <vt:lpwstr/>
      </vt:variant>
      <vt:variant>
        <vt:i4>7143472</vt:i4>
      </vt:variant>
      <vt:variant>
        <vt:i4>186</vt:i4>
      </vt:variant>
      <vt:variant>
        <vt:i4>0</vt:i4>
      </vt:variant>
      <vt:variant>
        <vt:i4>5</vt:i4>
      </vt:variant>
      <vt:variant>
        <vt:lpwstr>https://www.sap.com/germany/products/fiori.html</vt:lpwstr>
      </vt:variant>
      <vt:variant>
        <vt:lpwstr/>
      </vt:variant>
      <vt:variant>
        <vt:i4>2031668</vt:i4>
      </vt:variant>
      <vt:variant>
        <vt:i4>143</vt:i4>
      </vt:variant>
      <vt:variant>
        <vt:i4>0</vt:i4>
      </vt:variant>
      <vt:variant>
        <vt:i4>5</vt:i4>
      </vt:variant>
      <vt:variant>
        <vt:lpwstr/>
      </vt:variant>
      <vt:variant>
        <vt:lpwstr>_Toc508895051</vt:lpwstr>
      </vt:variant>
      <vt:variant>
        <vt:i4>2031668</vt:i4>
      </vt:variant>
      <vt:variant>
        <vt:i4>137</vt:i4>
      </vt:variant>
      <vt:variant>
        <vt:i4>0</vt:i4>
      </vt:variant>
      <vt:variant>
        <vt:i4>5</vt:i4>
      </vt:variant>
      <vt:variant>
        <vt:lpwstr/>
      </vt:variant>
      <vt:variant>
        <vt:lpwstr>_Toc508895050</vt:lpwstr>
      </vt:variant>
      <vt:variant>
        <vt:i4>1966132</vt:i4>
      </vt:variant>
      <vt:variant>
        <vt:i4>131</vt:i4>
      </vt:variant>
      <vt:variant>
        <vt:i4>0</vt:i4>
      </vt:variant>
      <vt:variant>
        <vt:i4>5</vt:i4>
      </vt:variant>
      <vt:variant>
        <vt:lpwstr/>
      </vt:variant>
      <vt:variant>
        <vt:lpwstr>_Toc508895049</vt:lpwstr>
      </vt:variant>
      <vt:variant>
        <vt:i4>1966132</vt:i4>
      </vt:variant>
      <vt:variant>
        <vt:i4>125</vt:i4>
      </vt:variant>
      <vt:variant>
        <vt:i4>0</vt:i4>
      </vt:variant>
      <vt:variant>
        <vt:i4>5</vt:i4>
      </vt:variant>
      <vt:variant>
        <vt:lpwstr/>
      </vt:variant>
      <vt:variant>
        <vt:lpwstr>_Toc508895048</vt:lpwstr>
      </vt:variant>
      <vt:variant>
        <vt:i4>1966132</vt:i4>
      </vt:variant>
      <vt:variant>
        <vt:i4>119</vt:i4>
      </vt:variant>
      <vt:variant>
        <vt:i4>0</vt:i4>
      </vt:variant>
      <vt:variant>
        <vt:i4>5</vt:i4>
      </vt:variant>
      <vt:variant>
        <vt:lpwstr/>
      </vt:variant>
      <vt:variant>
        <vt:lpwstr>_Toc508895046</vt:lpwstr>
      </vt:variant>
      <vt:variant>
        <vt:i4>1966132</vt:i4>
      </vt:variant>
      <vt:variant>
        <vt:i4>113</vt:i4>
      </vt:variant>
      <vt:variant>
        <vt:i4>0</vt:i4>
      </vt:variant>
      <vt:variant>
        <vt:i4>5</vt:i4>
      </vt:variant>
      <vt:variant>
        <vt:lpwstr/>
      </vt:variant>
      <vt:variant>
        <vt:lpwstr>_Toc508895045</vt:lpwstr>
      </vt:variant>
      <vt:variant>
        <vt:i4>1966132</vt:i4>
      </vt:variant>
      <vt:variant>
        <vt:i4>107</vt:i4>
      </vt:variant>
      <vt:variant>
        <vt:i4>0</vt:i4>
      </vt:variant>
      <vt:variant>
        <vt:i4>5</vt:i4>
      </vt:variant>
      <vt:variant>
        <vt:lpwstr/>
      </vt:variant>
      <vt:variant>
        <vt:lpwstr>_Toc508895044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believe I can fly V2.0</dc:title>
  <dc:subject/>
  <dc:creator>Kohlberg, Henri</dc:creator>
  <cp:keywords/>
  <cp:lastModifiedBy>Kohlberg, Henri</cp:lastModifiedBy>
  <cp:revision>170</cp:revision>
  <cp:lastPrinted>2019-02-01T14:04:00Z</cp:lastPrinted>
  <dcterms:created xsi:type="dcterms:W3CDTF">2018-08-28T07:13:00Z</dcterms:created>
  <dcterms:modified xsi:type="dcterms:W3CDTF">2019-02-01T14:10:00Z</dcterms:modified>
  <cp:contentStatus/>
  <cp:version>1</cp:version>
</cp:coreProperties>
</file>